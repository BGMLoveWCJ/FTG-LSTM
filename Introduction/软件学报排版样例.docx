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EBB4D" w14:textId="77777777" w:rsidR="000F4CC0" w:rsidRPr="00103143" w:rsidRDefault="000F4CC0" w:rsidP="00E462EB">
      <w:pPr>
        <w:pStyle w:val="af8"/>
        <w:spacing w:before="0" w:line="0" w:lineRule="atLeast"/>
        <w:rPr>
          <w:rFonts w:eastAsia="宋体"/>
          <w:sz w:val="28"/>
        </w:rPr>
      </w:pPr>
    </w:p>
    <w:p w14:paraId="1A595599" w14:textId="4D89E4A5" w:rsidR="00E462EB" w:rsidRPr="00103143" w:rsidRDefault="004151E0" w:rsidP="00E462EB">
      <w:pPr>
        <w:pStyle w:val="af8"/>
        <w:spacing w:before="0" w:line="0" w:lineRule="atLeast"/>
        <w:rPr>
          <w:rFonts w:eastAsia="宋体"/>
          <w:sz w:val="28"/>
        </w:rPr>
      </w:pPr>
      <w:r w:rsidRPr="00103143">
        <w:rPr>
          <w:rFonts w:eastAsia="宋体" w:hint="eastAsia"/>
          <w:sz w:val="28"/>
        </w:rPr>
        <w:t>微调</w:t>
      </w:r>
      <w:r w:rsidR="00E541EC" w:rsidRPr="00103143">
        <w:rPr>
          <w:rFonts w:eastAsia="宋体" w:hint="eastAsia"/>
          <w:sz w:val="28"/>
        </w:rPr>
        <w:t>长短</w:t>
      </w:r>
      <w:r w:rsidR="00625B86" w:rsidRPr="00103143">
        <w:rPr>
          <w:rFonts w:eastAsia="宋体" w:hint="eastAsia"/>
          <w:sz w:val="28"/>
        </w:rPr>
        <w:t>时</w:t>
      </w:r>
      <w:r w:rsidR="00E541EC" w:rsidRPr="00103143">
        <w:rPr>
          <w:rFonts w:eastAsia="宋体" w:hint="eastAsia"/>
          <w:sz w:val="28"/>
        </w:rPr>
        <w:t>记忆网络</w:t>
      </w:r>
      <w:r w:rsidR="002C1948" w:rsidRPr="00103143">
        <w:rPr>
          <w:rFonts w:eastAsia="宋体" w:hint="eastAsia"/>
          <w:sz w:val="28"/>
        </w:rPr>
        <w:t>群</w:t>
      </w:r>
      <w:r w:rsidR="005F2FFF" w:rsidRPr="00103143">
        <w:rPr>
          <w:rFonts w:eastAsia="宋体" w:hint="eastAsia"/>
          <w:sz w:val="28"/>
        </w:rPr>
        <w:t>：</w:t>
      </w:r>
      <w:r w:rsidR="00E57F20" w:rsidRPr="00103143">
        <w:rPr>
          <w:rFonts w:eastAsia="宋体" w:hint="eastAsia"/>
          <w:sz w:val="28"/>
        </w:rPr>
        <w:t>一种</w:t>
      </w:r>
      <w:r w:rsidR="00574E45" w:rsidRPr="00103143">
        <w:rPr>
          <w:rFonts w:eastAsia="宋体" w:hint="eastAsia"/>
          <w:sz w:val="28"/>
        </w:rPr>
        <w:t>小样本</w:t>
      </w:r>
      <w:r w:rsidR="004C5F92" w:rsidRPr="00103143">
        <w:rPr>
          <w:rFonts w:eastAsia="宋体" w:hint="eastAsia"/>
          <w:sz w:val="28"/>
        </w:rPr>
        <w:t>多</w:t>
      </w:r>
      <w:r w:rsidR="00F66F4D" w:rsidRPr="00103143">
        <w:rPr>
          <w:rFonts w:eastAsia="宋体" w:hint="eastAsia"/>
          <w:sz w:val="28"/>
        </w:rPr>
        <w:t>变量</w:t>
      </w:r>
      <w:r w:rsidR="00D378E5" w:rsidRPr="00103143">
        <w:rPr>
          <w:rFonts w:eastAsia="宋体" w:hint="eastAsia"/>
          <w:sz w:val="28"/>
        </w:rPr>
        <w:t>时序</w:t>
      </w:r>
      <w:r w:rsidR="00B71588" w:rsidRPr="00103143">
        <w:rPr>
          <w:rFonts w:eastAsia="宋体" w:hint="eastAsia"/>
          <w:sz w:val="28"/>
        </w:rPr>
        <w:t>预测</w:t>
      </w:r>
      <w:r w:rsidR="00D94210" w:rsidRPr="00103143">
        <w:rPr>
          <w:rFonts w:eastAsia="宋体" w:hint="eastAsia"/>
          <w:sz w:val="28"/>
        </w:rPr>
        <w:t>算法</w:t>
      </w:r>
    </w:p>
    <w:p w14:paraId="7035940A" w14:textId="7976C12B" w:rsidR="00E462EB" w:rsidRPr="00103143" w:rsidRDefault="00B42F8A" w:rsidP="00E462EB">
      <w:pPr>
        <w:pStyle w:val="af5"/>
        <w:rPr>
          <w:rFonts w:eastAsia="宋体"/>
          <w:sz w:val="24"/>
        </w:rPr>
      </w:pPr>
      <w:r w:rsidRPr="00103143">
        <w:rPr>
          <w:rFonts w:eastAsia="宋体" w:hint="eastAsia"/>
          <w:sz w:val="24"/>
        </w:rPr>
        <w:t>鲍观明</w:t>
      </w:r>
      <w:r w:rsidR="00613F07" w:rsidRPr="00103143">
        <w:rPr>
          <w:rFonts w:eastAsia="宋体" w:hint="eastAsia"/>
          <w:sz w:val="24"/>
          <w:vertAlign w:val="superscript"/>
        </w:rPr>
        <w:t>1</w:t>
      </w:r>
    </w:p>
    <w:p w14:paraId="527D2C15" w14:textId="3DEB8830" w:rsidR="00E462EB" w:rsidRPr="00103143" w:rsidRDefault="00E462EB" w:rsidP="00E462EB">
      <w:pPr>
        <w:pStyle w:val="af0"/>
        <w:ind w:left="116" w:hanging="116"/>
        <w:rPr>
          <w:sz w:val="16"/>
        </w:rPr>
      </w:pPr>
      <w:r w:rsidRPr="00103143">
        <w:rPr>
          <w:sz w:val="16"/>
          <w:vertAlign w:val="superscript"/>
        </w:rPr>
        <w:t>1</w:t>
      </w:r>
      <w:r w:rsidRPr="00103143">
        <w:rPr>
          <w:rFonts w:hint="eastAsia"/>
          <w:sz w:val="16"/>
        </w:rPr>
        <w:t>(</w:t>
      </w:r>
      <w:r w:rsidRPr="00103143">
        <w:rPr>
          <w:rFonts w:hint="eastAsia"/>
          <w:sz w:val="16"/>
        </w:rPr>
        <w:t>南京</w:t>
      </w:r>
      <w:r w:rsidR="00034A54" w:rsidRPr="00103143">
        <w:rPr>
          <w:rFonts w:hint="eastAsia"/>
          <w:sz w:val="16"/>
        </w:rPr>
        <w:t>信息工程</w:t>
      </w:r>
      <w:r w:rsidRPr="00103143">
        <w:rPr>
          <w:rFonts w:hint="eastAsia"/>
          <w:sz w:val="16"/>
        </w:rPr>
        <w:t>大学</w:t>
      </w:r>
      <w:r w:rsidRPr="00103143">
        <w:rPr>
          <w:rFonts w:hint="eastAsia"/>
          <w:sz w:val="16"/>
        </w:rPr>
        <w:t xml:space="preserve"> </w:t>
      </w:r>
      <w:r w:rsidRPr="00103143">
        <w:rPr>
          <w:rFonts w:hint="eastAsia"/>
          <w:sz w:val="16"/>
        </w:rPr>
        <w:t>计算机</w:t>
      </w:r>
      <w:r w:rsidR="00071955" w:rsidRPr="00103143">
        <w:rPr>
          <w:rFonts w:hint="eastAsia"/>
          <w:sz w:val="16"/>
        </w:rPr>
        <w:t>学院</w:t>
      </w:r>
      <w:r w:rsidR="001F1F7B" w:rsidRPr="00103143">
        <w:rPr>
          <w:rFonts w:hint="eastAsia"/>
          <w:sz w:val="16"/>
        </w:rPr>
        <w:t>、网络空间安全学院</w:t>
      </w:r>
      <w:r w:rsidRPr="00103143">
        <w:rPr>
          <w:rFonts w:hint="eastAsia"/>
          <w:sz w:val="16"/>
        </w:rPr>
        <w:t>,</w:t>
      </w:r>
      <w:r w:rsidR="00632F5C" w:rsidRPr="00103143">
        <w:rPr>
          <w:sz w:val="16"/>
        </w:rPr>
        <w:t xml:space="preserve"> </w:t>
      </w:r>
      <w:r w:rsidRPr="00103143">
        <w:rPr>
          <w:rFonts w:hint="eastAsia"/>
          <w:sz w:val="16"/>
        </w:rPr>
        <w:t>江苏</w:t>
      </w:r>
      <w:r w:rsidRPr="00103143">
        <w:rPr>
          <w:rFonts w:hint="eastAsia"/>
          <w:sz w:val="16"/>
        </w:rPr>
        <w:t xml:space="preserve"> </w:t>
      </w:r>
      <w:r w:rsidRPr="00103143">
        <w:rPr>
          <w:rFonts w:hint="eastAsia"/>
          <w:sz w:val="16"/>
        </w:rPr>
        <w:t>南京</w:t>
      </w:r>
      <w:r w:rsidRPr="00103143">
        <w:rPr>
          <w:rFonts w:hint="eastAsia"/>
          <w:sz w:val="16"/>
        </w:rPr>
        <w:t xml:space="preserve">  2</w:t>
      </w:r>
      <w:r w:rsidRPr="00103143">
        <w:rPr>
          <w:sz w:val="16"/>
        </w:rPr>
        <w:t>100</w:t>
      </w:r>
      <w:r w:rsidR="00A10854" w:rsidRPr="00103143">
        <w:rPr>
          <w:sz w:val="16"/>
        </w:rPr>
        <w:t>4</w:t>
      </w:r>
      <w:r w:rsidRPr="00103143">
        <w:rPr>
          <w:sz w:val="16"/>
        </w:rPr>
        <w:t>4</w:t>
      </w:r>
      <w:r w:rsidRPr="00103143">
        <w:rPr>
          <w:rFonts w:hint="eastAsia"/>
          <w:sz w:val="16"/>
        </w:rPr>
        <w:t>)</w:t>
      </w:r>
    </w:p>
    <w:p w14:paraId="2611BAD8" w14:textId="77777777" w:rsidR="009024E6" w:rsidRPr="00103143" w:rsidRDefault="009024E6" w:rsidP="00CD58FE">
      <w:pPr>
        <w:pStyle w:val="af0"/>
        <w:ind w:left="0" w:firstLineChars="0" w:firstLine="0"/>
        <w:rPr>
          <w:sz w:val="16"/>
        </w:rPr>
      </w:pPr>
    </w:p>
    <w:p w14:paraId="1139BF85" w14:textId="77777777" w:rsidR="00BC078F" w:rsidRPr="00103143" w:rsidRDefault="009024E6" w:rsidP="00BC078F">
      <w:pPr>
        <w:pStyle w:val="af2"/>
        <w:rPr>
          <w:rFonts w:eastAsia="宋体"/>
        </w:rPr>
      </w:pPr>
      <w:r w:rsidRPr="00103143">
        <w:rPr>
          <w:rFonts w:eastAsia="宋体" w:hint="eastAsia"/>
        </w:rPr>
        <w:t>摘</w:t>
      </w:r>
      <w:r w:rsidRPr="00103143">
        <w:rPr>
          <w:rFonts w:eastAsia="宋体" w:hint="eastAsia"/>
        </w:rPr>
        <w:t xml:space="preserve">  </w:t>
      </w:r>
      <w:r w:rsidRPr="00103143">
        <w:rPr>
          <w:rFonts w:eastAsia="宋体" w:hint="eastAsia"/>
        </w:rPr>
        <w:t>要</w:t>
      </w:r>
      <w:r w:rsidRPr="00103143">
        <w:rPr>
          <w:rFonts w:eastAsia="宋体" w:hint="eastAsia"/>
        </w:rPr>
        <w:t>:</w:t>
      </w:r>
      <w:r w:rsidRPr="00103143">
        <w:rPr>
          <w:rFonts w:eastAsia="宋体" w:hint="eastAsia"/>
        </w:rPr>
        <w:tab/>
      </w:r>
      <w:r w:rsidR="00BC078F" w:rsidRPr="00103143">
        <w:rPr>
          <w:rFonts w:eastAsia="宋体"/>
          <w:noProof/>
          <w:szCs w:val="21"/>
        </w:rPr>
        <w:t>跨项目软件缺陷预测技术可以利用现有的已标注缺陷数据集对新的无标记项目进行预测</w:t>
      </w:r>
      <w:r w:rsidR="00BC078F" w:rsidRPr="00103143">
        <w:rPr>
          <w:rFonts w:eastAsia="宋体"/>
          <w:noProof/>
          <w:szCs w:val="21"/>
        </w:rPr>
        <w:t>,</w:t>
      </w:r>
      <w:r w:rsidR="00BC078F" w:rsidRPr="00103143">
        <w:rPr>
          <w:rFonts w:eastAsia="宋体"/>
          <w:noProof/>
          <w:szCs w:val="21"/>
        </w:rPr>
        <w:t>但需要两者之间具有相同的度量集合</w:t>
      </w:r>
      <w:r w:rsidR="00BC078F" w:rsidRPr="00103143">
        <w:rPr>
          <w:rFonts w:eastAsia="宋体"/>
          <w:noProof/>
          <w:szCs w:val="21"/>
        </w:rPr>
        <w:t>,</w:t>
      </w:r>
      <w:r w:rsidR="00BC078F" w:rsidRPr="00103143">
        <w:rPr>
          <w:rFonts w:eastAsia="宋体"/>
          <w:noProof/>
          <w:szCs w:val="21"/>
        </w:rPr>
        <w:t>难以</w:t>
      </w:r>
      <w:r w:rsidR="00BC078F" w:rsidRPr="00103143">
        <w:rPr>
          <w:rFonts w:eastAsia="宋体"/>
          <w:spacing w:val="-2"/>
          <w:szCs w:val="18"/>
        </w:rPr>
        <w:t>用于</w:t>
      </w:r>
      <w:r w:rsidR="00BC078F" w:rsidRPr="00103143">
        <w:rPr>
          <w:rFonts w:eastAsia="宋体"/>
          <w:noProof/>
          <w:szCs w:val="21"/>
        </w:rPr>
        <w:t>实际开发</w:t>
      </w:r>
      <w:r w:rsidR="00BC078F" w:rsidRPr="00103143">
        <w:rPr>
          <w:rFonts w:eastAsia="宋体"/>
          <w:noProof/>
          <w:szCs w:val="21"/>
        </w:rPr>
        <w:t>.</w:t>
      </w:r>
      <w:r w:rsidR="00BC078F" w:rsidRPr="00103143">
        <w:rPr>
          <w:rFonts w:eastAsia="宋体"/>
          <w:noProof/>
          <w:szCs w:val="21"/>
        </w:rPr>
        <w:t>异构缺陷预测技术可以在具有异构度量集合的项目间进行缺陷预测</w:t>
      </w:r>
      <w:r w:rsidR="00BC078F" w:rsidRPr="00103143">
        <w:rPr>
          <w:rFonts w:eastAsia="宋体"/>
          <w:noProof/>
          <w:szCs w:val="21"/>
        </w:rPr>
        <w:t>,</w:t>
      </w:r>
      <w:r w:rsidR="00BC078F" w:rsidRPr="00103143">
        <w:rPr>
          <w:rFonts w:eastAsia="宋体"/>
          <w:noProof/>
          <w:szCs w:val="21"/>
        </w:rPr>
        <w:t>该技术引起了大量研究人员的关注</w:t>
      </w:r>
      <w:r w:rsidR="00BC078F" w:rsidRPr="00103143">
        <w:rPr>
          <w:rFonts w:eastAsia="宋体"/>
          <w:noProof/>
          <w:szCs w:val="21"/>
        </w:rPr>
        <w:t>.</w:t>
      </w:r>
      <w:r w:rsidR="00BC078F" w:rsidRPr="00103143">
        <w:rPr>
          <w:rFonts w:eastAsia="宋体"/>
          <w:noProof/>
          <w:szCs w:val="21"/>
        </w:rPr>
        <w:t>现有的异构缺陷预测技术利用朴素的或者传统机器学习方法为源项目和目标项目学习特征表示</w:t>
      </w:r>
      <w:r w:rsidR="00BC078F" w:rsidRPr="00103143">
        <w:rPr>
          <w:rFonts w:eastAsia="宋体"/>
          <w:noProof/>
          <w:szCs w:val="21"/>
        </w:rPr>
        <w:t>,</w:t>
      </w:r>
      <w:r w:rsidR="00BC078F" w:rsidRPr="00103143">
        <w:rPr>
          <w:rFonts w:eastAsia="宋体"/>
          <w:noProof/>
          <w:szCs w:val="21"/>
        </w:rPr>
        <w:t>所学习到的特征表示能力很弱且缺陷预测性能很差</w:t>
      </w:r>
      <w:r w:rsidR="00BC078F" w:rsidRPr="00103143">
        <w:rPr>
          <w:rFonts w:eastAsia="宋体"/>
          <w:noProof/>
          <w:szCs w:val="21"/>
        </w:rPr>
        <w:t>.</w:t>
      </w:r>
      <w:r w:rsidR="00BC078F" w:rsidRPr="00103143">
        <w:rPr>
          <w:rFonts w:eastAsia="宋体"/>
          <w:noProof/>
          <w:szCs w:val="21"/>
        </w:rPr>
        <w:t>鉴于深度神经网络强大的特征抽取和表示能力</w:t>
      </w:r>
      <w:r w:rsidR="00BC078F" w:rsidRPr="00103143">
        <w:rPr>
          <w:rFonts w:eastAsia="宋体"/>
          <w:noProof/>
          <w:szCs w:val="21"/>
        </w:rPr>
        <w:t>,</w:t>
      </w:r>
      <w:r w:rsidR="00BC078F" w:rsidRPr="00103143">
        <w:rPr>
          <w:rFonts w:eastAsia="宋体"/>
          <w:noProof/>
          <w:szCs w:val="21"/>
        </w:rPr>
        <w:t>基于变分自编码器技术提出了一种面向异构缺陷预测的特征表示方法</w:t>
      </w:r>
      <w:r w:rsidR="00BC078F" w:rsidRPr="00103143">
        <w:rPr>
          <w:rFonts w:eastAsia="宋体"/>
          <w:noProof/>
          <w:szCs w:val="21"/>
        </w:rPr>
        <w:t>.</w:t>
      </w:r>
      <w:r w:rsidR="00BC078F" w:rsidRPr="00103143">
        <w:rPr>
          <w:rFonts w:eastAsia="宋体"/>
          <w:noProof/>
          <w:szCs w:val="21"/>
        </w:rPr>
        <w:t>该模型结合了变分自编码器和最大均值差异距离</w:t>
      </w:r>
      <w:r w:rsidR="00BC078F" w:rsidRPr="00103143">
        <w:rPr>
          <w:rFonts w:eastAsia="宋体"/>
          <w:noProof/>
          <w:szCs w:val="21"/>
        </w:rPr>
        <w:t>,</w:t>
      </w:r>
      <w:r w:rsidR="00BC078F" w:rsidRPr="00103143">
        <w:rPr>
          <w:rFonts w:eastAsia="宋体"/>
          <w:noProof/>
          <w:szCs w:val="21"/>
        </w:rPr>
        <w:t>能</w:t>
      </w:r>
      <w:r w:rsidR="00101ADE" w:rsidRPr="00103143">
        <w:rPr>
          <w:rFonts w:eastAsia="宋体"/>
          <w:noProof/>
          <w:szCs w:val="21"/>
        </w:rPr>
        <w:t>够</w:t>
      </w:r>
      <w:r w:rsidR="00BC078F" w:rsidRPr="00103143">
        <w:rPr>
          <w:rFonts w:eastAsia="宋体"/>
          <w:noProof/>
          <w:szCs w:val="21"/>
        </w:rPr>
        <w:t>有效地学习源项目和目标项目的共性特征表示</w:t>
      </w:r>
      <w:r w:rsidR="00BC078F" w:rsidRPr="00103143">
        <w:rPr>
          <w:rFonts w:eastAsia="宋体"/>
          <w:noProof/>
          <w:szCs w:val="21"/>
        </w:rPr>
        <w:t>,</w:t>
      </w:r>
      <w:r w:rsidR="00BC078F" w:rsidRPr="00103143">
        <w:rPr>
          <w:rFonts w:eastAsia="宋体"/>
          <w:noProof/>
          <w:szCs w:val="21"/>
        </w:rPr>
        <w:t>基于该特征表示可以训练出有效的缺陷预测模型</w:t>
      </w:r>
      <w:r w:rsidR="00BC078F" w:rsidRPr="00103143">
        <w:rPr>
          <w:rFonts w:eastAsia="宋体"/>
          <w:noProof/>
          <w:szCs w:val="21"/>
        </w:rPr>
        <w:t>.</w:t>
      </w:r>
      <w:r w:rsidR="00BC078F" w:rsidRPr="00103143">
        <w:rPr>
          <w:rFonts w:eastAsia="宋体"/>
          <w:noProof/>
          <w:szCs w:val="21"/>
        </w:rPr>
        <w:t>在多组缺陷数据集上通过与传统跨项目缺陷预测方法及异构缺陷预测方法实验对比验证了所提方法的有效性</w:t>
      </w:r>
      <w:r w:rsidR="00BC078F" w:rsidRPr="00103143">
        <w:rPr>
          <w:rFonts w:eastAsia="宋体"/>
          <w:noProof/>
          <w:szCs w:val="21"/>
        </w:rPr>
        <w:t>.</w:t>
      </w:r>
    </w:p>
    <w:p w14:paraId="6F751CFE" w14:textId="77777777" w:rsidR="00A24A04" w:rsidRPr="00103143" w:rsidRDefault="009024E6" w:rsidP="00A24A04">
      <w:pPr>
        <w:pStyle w:val="af3"/>
        <w:ind w:left="798" w:hanging="798"/>
        <w:rPr>
          <w:rFonts w:eastAsia="宋体"/>
        </w:rPr>
      </w:pPr>
      <w:r w:rsidRPr="00103143">
        <w:rPr>
          <w:rFonts w:eastAsia="宋体"/>
        </w:rPr>
        <w:t>关键词</w:t>
      </w:r>
      <w:r w:rsidRPr="00103143">
        <w:rPr>
          <w:rFonts w:eastAsia="宋体"/>
        </w:rPr>
        <w:t>:</w:t>
      </w:r>
      <w:r w:rsidRPr="00103143">
        <w:rPr>
          <w:rFonts w:eastAsia="宋体"/>
        </w:rPr>
        <w:tab/>
      </w:r>
      <w:r w:rsidR="00A24A04" w:rsidRPr="00103143">
        <w:rPr>
          <w:rFonts w:eastAsia="宋体"/>
        </w:rPr>
        <w:t>异构缺陷预测</w:t>
      </w:r>
      <w:r w:rsidR="00A24A04" w:rsidRPr="00103143">
        <w:rPr>
          <w:rFonts w:eastAsia="宋体"/>
        </w:rPr>
        <w:t>;</w:t>
      </w:r>
      <w:r w:rsidR="00A24A04" w:rsidRPr="00103143">
        <w:rPr>
          <w:rFonts w:eastAsia="宋体"/>
        </w:rPr>
        <w:t>变分自编码器</w:t>
      </w:r>
      <w:r w:rsidR="00A24A04" w:rsidRPr="00103143">
        <w:rPr>
          <w:rFonts w:eastAsia="宋体"/>
        </w:rPr>
        <w:t>;</w:t>
      </w:r>
      <w:r w:rsidR="00A24A04" w:rsidRPr="00103143">
        <w:rPr>
          <w:rFonts w:eastAsia="宋体"/>
        </w:rPr>
        <w:t>特征表示</w:t>
      </w:r>
    </w:p>
    <w:p w14:paraId="05E3EB61" w14:textId="328AFFE5" w:rsidR="004D3CA9" w:rsidRPr="00103143" w:rsidRDefault="00E531CD" w:rsidP="00E830E6">
      <w:pPr>
        <w:pStyle w:val="12"/>
        <w:rPr>
          <w:rFonts w:eastAsia="宋体"/>
        </w:rPr>
      </w:pPr>
      <w:r w:rsidRPr="00103143">
        <w:rPr>
          <w:rFonts w:eastAsia="宋体" w:hint="eastAsia"/>
        </w:rPr>
        <w:t>Fine</w:t>
      </w:r>
      <w:r w:rsidRPr="00103143">
        <w:rPr>
          <w:rFonts w:eastAsia="宋体"/>
        </w:rPr>
        <w:t>-</w:t>
      </w:r>
      <w:r w:rsidR="0064350C" w:rsidRPr="00103143">
        <w:rPr>
          <w:rFonts w:eastAsia="宋体"/>
        </w:rPr>
        <w:t>T</w:t>
      </w:r>
      <w:r w:rsidRPr="00103143">
        <w:rPr>
          <w:rFonts w:eastAsia="宋体"/>
        </w:rPr>
        <w:t xml:space="preserve">uning </w:t>
      </w:r>
      <w:r w:rsidR="00A80BFF" w:rsidRPr="00103143">
        <w:rPr>
          <w:rFonts w:eastAsia="宋体"/>
        </w:rPr>
        <w:t xml:space="preserve">Group </w:t>
      </w:r>
      <w:r w:rsidR="000419F9" w:rsidRPr="00103143">
        <w:rPr>
          <w:rFonts w:eastAsia="宋体"/>
        </w:rPr>
        <w:t>LSTM</w:t>
      </w:r>
      <w:r w:rsidR="001127F1" w:rsidRPr="00103143">
        <w:rPr>
          <w:rFonts w:eastAsia="宋体"/>
        </w:rPr>
        <w:t xml:space="preserve"> (FTG-LSTM)</w:t>
      </w:r>
      <w:r w:rsidR="000419F9" w:rsidRPr="00103143">
        <w:rPr>
          <w:rFonts w:eastAsia="宋体"/>
        </w:rPr>
        <w:t xml:space="preserve">: A </w:t>
      </w:r>
      <w:r w:rsidR="00E970C4" w:rsidRPr="00103143">
        <w:rPr>
          <w:rFonts w:eastAsia="宋体" w:hint="eastAsia"/>
        </w:rPr>
        <w:t>Novel</w:t>
      </w:r>
      <w:r w:rsidR="006C4D37" w:rsidRPr="00103143">
        <w:rPr>
          <w:rFonts w:eastAsia="宋体"/>
        </w:rPr>
        <w:t xml:space="preserve"> </w:t>
      </w:r>
      <w:r w:rsidR="000419F9" w:rsidRPr="00103143">
        <w:rPr>
          <w:rFonts w:eastAsia="宋体"/>
        </w:rPr>
        <w:t xml:space="preserve">Approach for Generalized </w:t>
      </w:r>
      <w:r w:rsidR="00EF066B" w:rsidRPr="00103143">
        <w:rPr>
          <w:rFonts w:eastAsia="宋体" w:hint="eastAsia"/>
        </w:rPr>
        <w:t>M</w:t>
      </w:r>
      <w:r w:rsidR="00EF066B" w:rsidRPr="00103143">
        <w:rPr>
          <w:rFonts w:eastAsia="宋体"/>
        </w:rPr>
        <w:t>ultivariate</w:t>
      </w:r>
      <w:r w:rsidR="000419F9" w:rsidRPr="00103143">
        <w:rPr>
          <w:rFonts w:eastAsia="宋体"/>
        </w:rPr>
        <w:t xml:space="preserve"> </w:t>
      </w:r>
      <w:r w:rsidR="00541E99" w:rsidRPr="00103143">
        <w:rPr>
          <w:rFonts w:eastAsia="宋体"/>
        </w:rPr>
        <w:t>Time</w:t>
      </w:r>
      <w:r w:rsidR="000419F9" w:rsidRPr="00103143">
        <w:rPr>
          <w:rFonts w:eastAsia="宋体"/>
        </w:rPr>
        <w:t xml:space="preserve"> Prediction </w:t>
      </w:r>
      <w:r w:rsidR="00196774" w:rsidRPr="00103143">
        <w:rPr>
          <w:rFonts w:eastAsia="宋体"/>
        </w:rPr>
        <w:t xml:space="preserve">with Few </w:t>
      </w:r>
      <w:r w:rsidR="00323254" w:rsidRPr="00103143">
        <w:rPr>
          <w:rFonts w:eastAsia="宋体"/>
        </w:rPr>
        <w:t xml:space="preserve">Samples </w:t>
      </w:r>
      <w:r w:rsidR="000419F9" w:rsidRPr="00103143">
        <w:rPr>
          <w:rFonts w:eastAsia="宋体"/>
        </w:rPr>
        <w:t>Problems</w:t>
      </w:r>
    </w:p>
    <w:p w14:paraId="13C99DD1" w14:textId="2444F2DB" w:rsidR="00F2747D" w:rsidRPr="00103143" w:rsidRDefault="006F7121" w:rsidP="00F2747D">
      <w:pPr>
        <w:pStyle w:val="Name"/>
        <w:spacing w:before="100" w:after="100"/>
      </w:pPr>
      <w:r w:rsidRPr="00103143">
        <w:t>Bao Guanming</w:t>
      </w:r>
      <w:r w:rsidR="00F2747D" w:rsidRPr="00103143">
        <w:rPr>
          <w:vertAlign w:val="superscript"/>
        </w:rPr>
        <w:t>1</w:t>
      </w:r>
    </w:p>
    <w:p w14:paraId="38B80988" w14:textId="77448763" w:rsidR="00600399" w:rsidRPr="00103143" w:rsidRDefault="00600399" w:rsidP="00600399">
      <w:pPr>
        <w:pStyle w:val="DepartCorrespondhttp"/>
        <w:spacing w:line="240" w:lineRule="exact"/>
        <w:ind w:left="103" w:hanging="103"/>
        <w:rPr>
          <w:sz w:val="15"/>
        </w:rPr>
      </w:pPr>
      <w:r w:rsidRPr="00103143">
        <w:rPr>
          <w:sz w:val="15"/>
          <w:vertAlign w:val="superscript"/>
        </w:rPr>
        <w:t>1</w:t>
      </w:r>
      <w:r w:rsidRPr="00103143">
        <w:rPr>
          <w:sz w:val="15"/>
        </w:rPr>
        <w:t>(School of Computer Science, Nan</w:t>
      </w:r>
      <w:r w:rsidRPr="00103143">
        <w:rPr>
          <w:rFonts w:hint="eastAsia"/>
          <w:sz w:val="15"/>
        </w:rPr>
        <w:t>jing</w:t>
      </w:r>
      <w:r w:rsidRPr="00103143">
        <w:rPr>
          <w:sz w:val="15"/>
        </w:rPr>
        <w:t xml:space="preserve"> University </w:t>
      </w:r>
      <w:r w:rsidRPr="00103143">
        <w:rPr>
          <w:rFonts w:hint="eastAsia"/>
          <w:sz w:val="15"/>
        </w:rPr>
        <w:t>of</w:t>
      </w:r>
      <w:r w:rsidRPr="00103143">
        <w:rPr>
          <w:sz w:val="15"/>
        </w:rPr>
        <w:t xml:space="preserve"> </w:t>
      </w:r>
      <w:r w:rsidR="00CD578C" w:rsidRPr="00103143">
        <w:rPr>
          <w:sz w:val="15"/>
        </w:rPr>
        <w:t xml:space="preserve">Information </w:t>
      </w:r>
      <w:r w:rsidRPr="00103143">
        <w:rPr>
          <w:sz w:val="15"/>
        </w:rPr>
        <w:t>S</w:t>
      </w:r>
      <w:r w:rsidRPr="00103143">
        <w:rPr>
          <w:rFonts w:hint="eastAsia"/>
          <w:sz w:val="15"/>
        </w:rPr>
        <w:t>cience</w:t>
      </w:r>
      <w:r w:rsidRPr="00103143">
        <w:rPr>
          <w:sz w:val="15"/>
        </w:rPr>
        <w:t xml:space="preserve"> </w:t>
      </w:r>
      <w:r w:rsidRPr="00103143">
        <w:rPr>
          <w:rFonts w:hint="eastAsia"/>
          <w:sz w:val="15"/>
        </w:rPr>
        <w:t>and</w:t>
      </w:r>
      <w:r w:rsidRPr="00103143">
        <w:rPr>
          <w:sz w:val="15"/>
        </w:rPr>
        <w:t xml:space="preserve"> T</w:t>
      </w:r>
      <w:r w:rsidRPr="00103143">
        <w:rPr>
          <w:rFonts w:hint="eastAsia"/>
          <w:sz w:val="15"/>
        </w:rPr>
        <w:t>echnology</w:t>
      </w:r>
      <w:r w:rsidRPr="00103143">
        <w:rPr>
          <w:sz w:val="15"/>
        </w:rPr>
        <w:t>, Nan</w:t>
      </w:r>
      <w:r w:rsidRPr="00103143">
        <w:rPr>
          <w:rFonts w:hint="eastAsia"/>
          <w:sz w:val="15"/>
        </w:rPr>
        <w:t>jing</w:t>
      </w:r>
      <w:r w:rsidRPr="00103143">
        <w:rPr>
          <w:sz w:val="15"/>
        </w:rPr>
        <w:t xml:space="preserve"> 2100</w:t>
      </w:r>
      <w:r w:rsidR="008E36E2" w:rsidRPr="00103143">
        <w:rPr>
          <w:sz w:val="15"/>
        </w:rPr>
        <w:t>44</w:t>
      </w:r>
      <w:r w:rsidRPr="00103143">
        <w:rPr>
          <w:sz w:val="15"/>
        </w:rPr>
        <w:t>, China)</w:t>
      </w:r>
    </w:p>
    <w:p w14:paraId="198A9E6F" w14:textId="77777777" w:rsidR="00B961D4" w:rsidRPr="00103143" w:rsidRDefault="009024E6" w:rsidP="00B961D4">
      <w:pPr>
        <w:pStyle w:val="Abstract"/>
        <w:widowControl w:val="0"/>
        <w:spacing w:beforeLines="50" w:before="142" w:line="234" w:lineRule="exact"/>
        <w:rPr>
          <w:rFonts w:eastAsia="宋体"/>
        </w:rPr>
      </w:pPr>
      <w:r w:rsidRPr="00103143">
        <w:rPr>
          <w:rFonts w:eastAsia="宋体"/>
          <w:b/>
          <w:bCs/>
          <w:sz w:val="15"/>
        </w:rPr>
        <w:t>Abstract</w:t>
      </w:r>
      <w:r w:rsidRPr="00103143">
        <w:rPr>
          <w:rFonts w:eastAsia="宋体"/>
          <w:sz w:val="15"/>
        </w:rPr>
        <w:t>:</w:t>
      </w:r>
      <w:r w:rsidRPr="00103143">
        <w:rPr>
          <w:rFonts w:eastAsia="宋体" w:hint="eastAsia"/>
          <w:sz w:val="15"/>
        </w:rPr>
        <w:t xml:space="preserve">  </w:t>
      </w:r>
      <w:r w:rsidR="003603B1" w:rsidRPr="00103143">
        <w:rPr>
          <w:rFonts w:eastAsia="宋体"/>
          <w:sz w:val="15"/>
          <w:szCs w:val="15"/>
        </w:rPr>
        <w:t xml:space="preserve">Cross-project defect prediction technology can use the existing labeled defect data to predict new unlabeled data, but it needs to have the same metric features for two projects, which is difficult to be applied in actual development. Heterogeneous defect prediction can perform prediction </w:t>
      </w:r>
      <w:r w:rsidR="003603B1" w:rsidRPr="00103143">
        <w:rPr>
          <w:rFonts w:eastAsia="宋体"/>
          <w:sz w:val="15"/>
          <w:szCs w:val="21"/>
        </w:rPr>
        <w:t>without</w:t>
      </w:r>
      <w:r w:rsidR="003603B1" w:rsidRPr="00103143">
        <w:rPr>
          <w:rFonts w:eastAsia="宋体"/>
          <w:sz w:val="15"/>
          <w:szCs w:val="15"/>
        </w:rPr>
        <w:t xml:space="preserve"> requiring the source and target project to have the same set of metrics and </w:t>
      </w:r>
      <w:r w:rsidR="003603B1" w:rsidRPr="00103143">
        <w:rPr>
          <w:rFonts w:eastAsia="宋体" w:hint="eastAsia"/>
          <w:sz w:val="15"/>
          <w:szCs w:val="15"/>
        </w:rPr>
        <w:t>thus</w:t>
      </w:r>
      <w:r w:rsidR="003603B1" w:rsidRPr="00103143">
        <w:rPr>
          <w:rFonts w:eastAsia="宋体"/>
          <w:sz w:val="15"/>
          <w:szCs w:val="15"/>
        </w:rPr>
        <w:t xml:space="preserve"> has attracted great interest. Existing heterogeneous defect prediction models use naive or traditional machine learning methods to learn feature representations between source and target projects, and perform prediction based on it. The feature representation learned by previous studies is weak, causing poor performance in predicting defect-prone instances. In view of the powerful feature extraction and representation capabilities of deep neural networks, this study proposes a feature representation method for heterogeneous defect prediction based on variational autoencoders. By combining the variational autoencoder and maximum mean discrepancy, this method can effectively learn the common feature representation of the source and target projects. Then, an effective defect prediction model can be trained based on it. The validity of </w:t>
      </w:r>
      <w:r w:rsidR="003603B1" w:rsidRPr="00103143">
        <w:rPr>
          <w:rFonts w:eastAsia="宋体" w:hint="eastAsia"/>
          <w:sz w:val="15"/>
          <w:szCs w:val="15"/>
        </w:rPr>
        <w:t>the</w:t>
      </w:r>
      <w:r w:rsidR="003603B1" w:rsidRPr="00103143">
        <w:rPr>
          <w:rFonts w:eastAsia="宋体"/>
          <w:sz w:val="15"/>
          <w:szCs w:val="15"/>
        </w:rPr>
        <w:t xml:space="preserve"> proposed method is verified by comparing it with traditional cross-project defect prediction methods and heterogeneous defect prediction methods on various datasets.</w:t>
      </w:r>
    </w:p>
    <w:p w14:paraId="75ECD2CD" w14:textId="77777777" w:rsidR="006857D9" w:rsidRPr="00103143" w:rsidRDefault="009024E6" w:rsidP="006857D9">
      <w:pPr>
        <w:pStyle w:val="11"/>
        <w:ind w:left="1162" w:firstLineChars="0" w:hanging="1162"/>
        <w:rPr>
          <w:sz w:val="15"/>
          <w:szCs w:val="21"/>
        </w:rPr>
      </w:pPr>
      <w:r w:rsidRPr="00103143">
        <w:rPr>
          <w:b/>
          <w:bCs/>
          <w:sz w:val="15"/>
        </w:rPr>
        <w:t>Key words</w:t>
      </w:r>
      <w:r w:rsidRPr="00103143">
        <w:rPr>
          <w:sz w:val="15"/>
        </w:rPr>
        <w:t>:</w:t>
      </w:r>
      <w:r w:rsidRPr="00103143">
        <w:rPr>
          <w:rFonts w:hint="eastAsia"/>
          <w:sz w:val="15"/>
        </w:rPr>
        <w:t xml:space="preserve">  </w:t>
      </w:r>
      <w:r w:rsidR="003603B1" w:rsidRPr="00103143">
        <w:rPr>
          <w:sz w:val="15"/>
          <w:szCs w:val="21"/>
        </w:rPr>
        <w:t>heterog</w:t>
      </w:r>
      <w:r w:rsidR="006857D9" w:rsidRPr="00103143">
        <w:rPr>
          <w:rFonts w:hint="eastAsia"/>
          <w:sz w:val="15"/>
          <w:szCs w:val="21"/>
        </w:rPr>
        <w:t>eneous</w:t>
      </w:r>
      <w:r w:rsidR="006857D9" w:rsidRPr="00103143">
        <w:rPr>
          <w:sz w:val="15"/>
          <w:szCs w:val="21"/>
        </w:rPr>
        <w:t xml:space="preserve"> defect prediction</w:t>
      </w:r>
      <w:r w:rsidR="006857D9" w:rsidRPr="00103143">
        <w:rPr>
          <w:rFonts w:hint="eastAsia"/>
          <w:sz w:val="15"/>
          <w:szCs w:val="21"/>
        </w:rPr>
        <w:t>;</w:t>
      </w:r>
      <w:r w:rsidR="006857D9" w:rsidRPr="00103143">
        <w:rPr>
          <w:sz w:val="15"/>
          <w:szCs w:val="21"/>
        </w:rPr>
        <w:t xml:space="preserve"> variational autoencoders</w:t>
      </w:r>
      <w:r w:rsidR="006857D9" w:rsidRPr="00103143">
        <w:rPr>
          <w:rFonts w:hint="eastAsia"/>
          <w:sz w:val="15"/>
          <w:szCs w:val="21"/>
        </w:rPr>
        <w:t>;</w:t>
      </w:r>
      <w:r w:rsidR="006857D9" w:rsidRPr="00103143">
        <w:rPr>
          <w:sz w:val="15"/>
          <w:szCs w:val="21"/>
        </w:rPr>
        <w:t xml:space="preserve"> feature representation</w:t>
      </w:r>
    </w:p>
    <w:p w14:paraId="0D0C9ED6" w14:textId="77777777" w:rsidR="00583116" w:rsidRPr="00103143" w:rsidRDefault="00583116" w:rsidP="00ED009C">
      <w:pPr>
        <w:pStyle w:val="13"/>
        <w:ind w:firstLine="372"/>
      </w:pPr>
    </w:p>
    <w:p w14:paraId="11D70D00" w14:textId="77777777" w:rsidR="00583116" w:rsidRPr="00103143" w:rsidRDefault="00583116" w:rsidP="00ED009C">
      <w:pPr>
        <w:pStyle w:val="13"/>
        <w:ind w:firstLine="372"/>
      </w:pPr>
    </w:p>
    <w:p w14:paraId="36149696" w14:textId="77777777" w:rsidR="006446DE" w:rsidRPr="00103143" w:rsidRDefault="006446DE" w:rsidP="00ED009C">
      <w:pPr>
        <w:pStyle w:val="13"/>
        <w:ind w:firstLine="372"/>
      </w:pPr>
    </w:p>
    <w:p w14:paraId="4699EC35" w14:textId="77777777" w:rsidR="006446DE" w:rsidRPr="00103143" w:rsidRDefault="006446DE" w:rsidP="00ED009C">
      <w:pPr>
        <w:pStyle w:val="13"/>
        <w:ind w:firstLine="372"/>
      </w:pPr>
    </w:p>
    <w:p w14:paraId="2FA82071" w14:textId="77777777" w:rsidR="006446DE" w:rsidRPr="00103143" w:rsidRDefault="006446DE" w:rsidP="00ED009C">
      <w:pPr>
        <w:pStyle w:val="13"/>
        <w:ind w:firstLine="372"/>
      </w:pPr>
    </w:p>
    <w:p w14:paraId="48F05FEB" w14:textId="77777777" w:rsidR="006446DE" w:rsidRPr="00103143" w:rsidRDefault="006446DE" w:rsidP="00ED009C">
      <w:pPr>
        <w:pStyle w:val="13"/>
        <w:ind w:firstLine="372"/>
      </w:pPr>
    </w:p>
    <w:p w14:paraId="388FFD11" w14:textId="77777777" w:rsidR="006446DE" w:rsidRPr="00103143" w:rsidRDefault="006446DE" w:rsidP="00ED009C">
      <w:pPr>
        <w:pStyle w:val="13"/>
        <w:ind w:firstLine="372"/>
      </w:pPr>
    </w:p>
    <w:p w14:paraId="332A17EB" w14:textId="77777777" w:rsidR="006446DE" w:rsidRPr="00103143" w:rsidRDefault="006446DE" w:rsidP="00ED009C">
      <w:pPr>
        <w:pStyle w:val="13"/>
        <w:ind w:firstLine="372"/>
      </w:pPr>
    </w:p>
    <w:p w14:paraId="0520F06A" w14:textId="77777777" w:rsidR="006446DE" w:rsidRPr="00103143" w:rsidRDefault="006446DE" w:rsidP="00ED009C">
      <w:pPr>
        <w:pStyle w:val="13"/>
        <w:ind w:firstLine="372"/>
      </w:pPr>
    </w:p>
    <w:p w14:paraId="1C0C9738" w14:textId="77777777" w:rsidR="006446DE" w:rsidRPr="00103143" w:rsidRDefault="006446DE" w:rsidP="00ED009C">
      <w:pPr>
        <w:pStyle w:val="13"/>
        <w:ind w:firstLine="372"/>
      </w:pPr>
    </w:p>
    <w:p w14:paraId="10A5510C" w14:textId="77777777" w:rsidR="006446DE" w:rsidRPr="00103143" w:rsidRDefault="006446DE" w:rsidP="00ED009C">
      <w:pPr>
        <w:pStyle w:val="13"/>
        <w:ind w:firstLine="372"/>
      </w:pPr>
    </w:p>
    <w:p w14:paraId="77816E0C" w14:textId="77777777" w:rsidR="00702ECF" w:rsidRPr="00103143" w:rsidRDefault="00702ECF" w:rsidP="00702ECF">
      <w:pPr>
        <w:pStyle w:val="13"/>
        <w:ind w:firstLineChars="0" w:firstLine="0"/>
      </w:pPr>
    </w:p>
    <w:p w14:paraId="5CC3977A" w14:textId="77777777" w:rsidR="005F72E4" w:rsidRPr="00103143" w:rsidRDefault="005F72E4" w:rsidP="00702ECF">
      <w:pPr>
        <w:pStyle w:val="13"/>
        <w:ind w:firstLineChars="0" w:firstLine="0"/>
      </w:pPr>
    </w:p>
    <w:p w14:paraId="555043CC" w14:textId="34788602" w:rsidR="00394382" w:rsidRPr="00103143" w:rsidRDefault="00BC6F8F" w:rsidP="00394382">
      <w:pPr>
        <w:pStyle w:val="1"/>
        <w:rPr>
          <w:rFonts w:eastAsia="宋体"/>
        </w:rPr>
      </w:pPr>
      <w:r w:rsidRPr="00103143">
        <w:rPr>
          <w:rFonts w:eastAsia="宋体" w:hint="eastAsia"/>
        </w:rPr>
        <w:lastRenderedPageBreak/>
        <w:t>引言</w:t>
      </w:r>
    </w:p>
    <w:p w14:paraId="241999C7" w14:textId="1354A67F" w:rsidR="00500CE1" w:rsidRPr="00103143" w:rsidRDefault="00500CE1" w:rsidP="00500CE1">
      <w:pPr>
        <w:pStyle w:val="a3"/>
        <w:ind w:firstLineChars="0" w:firstLine="0"/>
        <w:rPr>
          <w:rFonts w:hint="eastAsia"/>
        </w:rPr>
      </w:pPr>
      <w:r w:rsidRPr="00103143">
        <w:rPr>
          <w:rFonts w:hint="eastAsia"/>
        </w:rPr>
        <w:t>1.1</w:t>
      </w:r>
      <w:r w:rsidRPr="00103143">
        <w:t xml:space="preserve"> </w:t>
      </w:r>
      <w:r w:rsidR="000207C0" w:rsidRPr="00103143">
        <w:rPr>
          <w:rFonts w:hint="eastAsia"/>
        </w:rPr>
        <w:t>时间序列预测</w:t>
      </w:r>
      <w:r w:rsidR="003A2F2F" w:rsidRPr="00103143">
        <w:rPr>
          <w:rFonts w:hint="eastAsia"/>
        </w:rPr>
        <w:t>问题</w:t>
      </w:r>
      <w:r w:rsidR="00FE00A1" w:rsidRPr="00103143">
        <w:rPr>
          <w:rFonts w:hint="eastAsia"/>
        </w:rPr>
        <w:t>概述</w:t>
      </w:r>
    </w:p>
    <w:p w14:paraId="67FC5E24" w14:textId="501BC518" w:rsidR="002F049F" w:rsidRPr="00103143" w:rsidRDefault="002F049F" w:rsidP="00561F95">
      <w:pPr>
        <w:pStyle w:val="a3"/>
        <w:ind w:firstLine="372"/>
        <w:rPr>
          <w:rFonts w:hint="eastAsia"/>
        </w:rPr>
      </w:pPr>
      <w:r w:rsidRPr="00103143">
        <w:rPr>
          <w:rFonts w:hint="eastAsia"/>
        </w:rPr>
        <w:t>时间序列预测是许多领域中的一个重要问题，包括工业和商业等应用。例如，公共交通运营商可以根据人流密度的预测，在特定地区合理部署运力以减小人群排队时间，从而提高运营收益。另一个例子是大型零售超市，如果能够准确预测不同商品在不同分区的销售额，就可以避免由于供应不合理而导致的收益损失。然而，现实世界中的时间序列通常表现出复杂的动态特性和不稳定性，这给时间序列预测任务带来了挑战。</w:t>
      </w:r>
    </w:p>
    <w:p w14:paraId="3F7652B2" w14:textId="4EF41406" w:rsidR="002F049F" w:rsidRPr="00103143" w:rsidRDefault="002F049F" w:rsidP="00950A20">
      <w:pPr>
        <w:pStyle w:val="a3"/>
        <w:ind w:firstLine="372"/>
        <w:rPr>
          <w:rFonts w:hint="eastAsia"/>
        </w:rPr>
      </w:pPr>
      <w:r w:rsidRPr="00103143">
        <w:rPr>
          <w:rFonts w:hint="eastAsia"/>
        </w:rPr>
        <w:t>现实世界的时间序列往往受到多种因素的影响，例如交通流量受到位置、天气和时间点等因素的影响，销售量受到节假日、商品售价、地区特性和气候变化等因素的影响。这些难以捕捉的动态特性使得时间序列预测任务变得复杂。在本文中，我们研究小样本多变量时序预测问题，即存在多个时序特征的时间序列预测任务，但序列样本数量有限。</w:t>
      </w:r>
    </w:p>
    <w:p w14:paraId="18D0435D" w14:textId="0709500A" w:rsidR="009E7B66" w:rsidRPr="00103143" w:rsidRDefault="002F049F" w:rsidP="00D60304">
      <w:pPr>
        <w:pStyle w:val="a3"/>
        <w:tabs>
          <w:tab w:val="clear" w:pos="357"/>
        </w:tabs>
        <w:ind w:firstLineChars="0" w:firstLine="372"/>
        <w:rPr>
          <w:rFonts w:hint="eastAsia"/>
        </w:rPr>
      </w:pPr>
      <w:r w:rsidRPr="00103143">
        <w:rPr>
          <w:rFonts w:hint="eastAsia"/>
        </w:rPr>
        <w:t>传统的时间序列预测算法，如自回归积分移动平均模型（</w:t>
      </w:r>
      <w:r w:rsidRPr="00103143">
        <w:rPr>
          <w:rFonts w:hint="eastAsia"/>
        </w:rPr>
        <w:t>ARIMA</w:t>
      </w:r>
      <w:r w:rsidRPr="00103143">
        <w:rPr>
          <w:rFonts w:hint="eastAsia"/>
        </w:rPr>
        <w:t>）及其算法族、循环神经网络（</w:t>
      </w:r>
      <w:r w:rsidRPr="00103143">
        <w:rPr>
          <w:rFonts w:hint="eastAsia"/>
        </w:rPr>
        <w:t>RNN</w:t>
      </w:r>
      <w:r w:rsidRPr="00103143">
        <w:rPr>
          <w:rFonts w:hint="eastAsia"/>
        </w:rPr>
        <w:t>）等，即使在小样本短时任务中也难以表现出优秀的性能，特别是当时序特征稀疏且灵活时。近年来，随着深度学习的快速发展，相较于小样本的短时时序预测任务，大样本长序列时序预测任务得到了令人满意的解决。例如，在自然语言处理领域，</w:t>
      </w:r>
      <w:r w:rsidRPr="00103143">
        <w:rPr>
          <w:rFonts w:hint="eastAsia"/>
        </w:rPr>
        <w:t>Transformer</w:t>
      </w:r>
      <w:r w:rsidRPr="00103143">
        <w:rPr>
          <w:rFonts w:hint="eastAsia"/>
        </w:rPr>
        <w:t>模型通过使用多头注意力机制捕捉多个时序变量之间的相互关系，图卷积神经网络（</w:t>
      </w:r>
      <w:r w:rsidRPr="00103143">
        <w:rPr>
          <w:rFonts w:hint="eastAsia"/>
        </w:rPr>
        <w:t>GCN</w:t>
      </w:r>
      <w:r w:rsidRPr="00103143">
        <w:rPr>
          <w:rFonts w:hint="eastAsia"/>
        </w:rPr>
        <w:t>）将多变量时序数据表示为图结构，并利用图卷积操作来捕捉变量之间的相互关系。这些新兴的深度学习模型在海量样本的长时序预测任务中表现出色。然而，少量的数据难以让深度学习模型得到良好的训练，因此这些深度学习模型在小样本短时时序预测任务中的表现平平。</w:t>
      </w:r>
    </w:p>
    <w:p w14:paraId="367401FE" w14:textId="0001F627" w:rsidR="002E3C1B" w:rsidRPr="00103143" w:rsidRDefault="00EB7CC3" w:rsidP="00EB7CC3">
      <w:pPr>
        <w:pStyle w:val="a3"/>
        <w:ind w:firstLineChars="0" w:firstLine="0"/>
        <w:rPr>
          <w:rFonts w:hint="eastAsia"/>
        </w:rPr>
      </w:pPr>
      <w:r w:rsidRPr="00103143">
        <w:rPr>
          <w:rFonts w:hint="eastAsia"/>
        </w:rPr>
        <w:t>1.2</w:t>
      </w:r>
      <w:r w:rsidRPr="00103143">
        <w:t xml:space="preserve"> </w:t>
      </w:r>
      <w:r w:rsidR="007967A5" w:rsidRPr="00103143">
        <w:rPr>
          <w:rFonts w:hint="eastAsia"/>
        </w:rPr>
        <w:t>小样本多变量时序预测</w:t>
      </w:r>
      <w:r w:rsidR="00DE0D7B" w:rsidRPr="00103143">
        <w:rPr>
          <w:rFonts w:hint="eastAsia"/>
        </w:rPr>
        <w:t>解决方法</w:t>
      </w:r>
    </w:p>
    <w:p w14:paraId="47F7114C" w14:textId="4FF95EE1" w:rsidR="002E3C1B" w:rsidRPr="00103143" w:rsidRDefault="00C23487" w:rsidP="006D227F">
      <w:pPr>
        <w:pStyle w:val="a3"/>
        <w:ind w:firstLineChars="0" w:firstLine="0"/>
        <w:rPr>
          <w:rFonts w:hint="eastAsia"/>
        </w:rPr>
      </w:pPr>
      <w:r w:rsidRPr="00103143">
        <w:rPr>
          <w:rFonts w:hint="eastAsia"/>
        </w:rPr>
        <w:t>1.2.</w:t>
      </w:r>
      <w:r w:rsidR="003631E0" w:rsidRPr="00103143">
        <w:rPr>
          <w:rFonts w:hint="eastAsia"/>
        </w:rPr>
        <w:t>1</w:t>
      </w:r>
      <w:r w:rsidR="006D227F" w:rsidRPr="00103143">
        <w:t xml:space="preserve"> </w:t>
      </w:r>
      <w:r w:rsidR="006D227F" w:rsidRPr="00103143">
        <w:rPr>
          <w:rFonts w:hint="eastAsia"/>
        </w:rPr>
        <w:t>传统方法</w:t>
      </w:r>
    </w:p>
    <w:p w14:paraId="378E1841" w14:textId="555ECC75" w:rsidR="002E3C1B" w:rsidRPr="00103143" w:rsidRDefault="002E3C1B" w:rsidP="00244BF9">
      <w:pPr>
        <w:pStyle w:val="a3"/>
        <w:ind w:firstLine="372"/>
        <w:rPr>
          <w:rFonts w:hint="eastAsia"/>
        </w:rPr>
      </w:pPr>
      <w:r w:rsidRPr="00103143">
        <w:rPr>
          <w:rFonts w:hint="eastAsia"/>
        </w:rPr>
        <w:t>在小样本多变量时序预测问题中，传统的时间序列预测方法被广泛研究和应用。其中最常见的方法是自回归积分移动平均模型（</w:t>
      </w:r>
      <w:r w:rsidRPr="00103143">
        <w:rPr>
          <w:rFonts w:hint="eastAsia"/>
        </w:rPr>
        <w:t>ARIMA</w:t>
      </w:r>
      <w:r w:rsidRPr="00103143">
        <w:rPr>
          <w:rFonts w:hint="eastAsia"/>
        </w:rPr>
        <w:t>）及其算法族。</w:t>
      </w:r>
      <w:r w:rsidRPr="00103143">
        <w:rPr>
          <w:rFonts w:hint="eastAsia"/>
        </w:rPr>
        <w:t>ARIMA</w:t>
      </w:r>
      <w:r w:rsidRPr="00103143">
        <w:rPr>
          <w:rFonts w:hint="eastAsia"/>
        </w:rPr>
        <w:t>模型是一种基于线性统计模型的方法，通过对时序数据的自回归（</w:t>
      </w:r>
      <w:r w:rsidRPr="00103143">
        <w:rPr>
          <w:rFonts w:hint="eastAsia"/>
        </w:rPr>
        <w:t>AR</w:t>
      </w:r>
      <w:r w:rsidRPr="00103143">
        <w:rPr>
          <w:rFonts w:hint="eastAsia"/>
        </w:rPr>
        <w:t>）部分、差分（</w:t>
      </w:r>
      <w:r w:rsidRPr="00103143">
        <w:rPr>
          <w:rFonts w:hint="eastAsia"/>
        </w:rPr>
        <w:t>I</w:t>
      </w:r>
      <w:r w:rsidRPr="00103143">
        <w:rPr>
          <w:rFonts w:hint="eastAsia"/>
        </w:rPr>
        <w:t>）部分和移动平均（</w:t>
      </w:r>
      <w:r w:rsidRPr="00103143">
        <w:rPr>
          <w:rFonts w:hint="eastAsia"/>
        </w:rPr>
        <w:t>MA</w:t>
      </w:r>
      <w:r w:rsidRPr="00103143">
        <w:rPr>
          <w:rFonts w:hint="eastAsia"/>
        </w:rPr>
        <w:t>）部分建模，捕捉数据中的趋势和周期性。</w:t>
      </w:r>
      <w:r w:rsidRPr="00103143">
        <w:rPr>
          <w:rFonts w:hint="eastAsia"/>
        </w:rPr>
        <w:t>ARIMA</w:t>
      </w:r>
      <w:r w:rsidRPr="00103143">
        <w:rPr>
          <w:rFonts w:hint="eastAsia"/>
        </w:rPr>
        <w:t>模型可以根据数据的性质进行参数调整，以适应不同的时序模式。此外，还有一些基于统计分析和时间序列分解的方法，如季节性分解、指数平滑法等。季节性分解方法将时序数据拆分为趋势、季节和残差部分，以便更好地分析和预测其中的模式。指数平滑法则基于移动平均的思想，通过对数据进行平滑处理，提取其趋势和季节成分。然而，传统方法在处理复杂、非线性和高维数据时可能受到限制。这些方法通常依赖于对数据进行线性或统计性假设，并且对于具有长期依赖或非线性关系的数据，其预测能力可能不足。此外，传统方法在选择模型结构和参数时，需要依赖领域专家的经验和领域知识，因此在应对新的时序预测问题时可能缺乏灵活性和适应性。</w:t>
      </w:r>
    </w:p>
    <w:p w14:paraId="37850F2A" w14:textId="099F4F05" w:rsidR="002E3C1B" w:rsidRPr="00103143" w:rsidRDefault="00D56E2E" w:rsidP="00D576E7">
      <w:pPr>
        <w:pStyle w:val="a3"/>
        <w:ind w:firstLineChars="0" w:firstLine="0"/>
        <w:rPr>
          <w:rFonts w:hint="eastAsia"/>
        </w:rPr>
      </w:pPr>
      <w:r w:rsidRPr="00103143">
        <w:rPr>
          <w:rFonts w:hint="eastAsia"/>
        </w:rPr>
        <w:t>1.2.</w:t>
      </w:r>
      <w:r w:rsidR="007B15E7" w:rsidRPr="00103143">
        <w:rPr>
          <w:rFonts w:hint="eastAsia"/>
        </w:rPr>
        <w:t>2</w:t>
      </w:r>
      <w:r w:rsidR="002E3C1B" w:rsidRPr="00103143">
        <w:rPr>
          <w:rFonts w:hint="eastAsia"/>
        </w:rPr>
        <w:t xml:space="preserve"> </w:t>
      </w:r>
      <w:r w:rsidR="002E3C1B" w:rsidRPr="00103143">
        <w:rPr>
          <w:rFonts w:hint="eastAsia"/>
        </w:rPr>
        <w:t>深度学习方法</w:t>
      </w:r>
    </w:p>
    <w:p w14:paraId="6D0B1713" w14:textId="0BFC0AD5" w:rsidR="002E3C1B" w:rsidRPr="00103143" w:rsidRDefault="002E3C1B" w:rsidP="00642D14">
      <w:pPr>
        <w:pStyle w:val="a3"/>
        <w:ind w:firstLine="372"/>
      </w:pPr>
      <w:r w:rsidRPr="00103143">
        <w:rPr>
          <w:rFonts w:hint="eastAsia"/>
        </w:rPr>
        <w:t>随着深度学习的发展，针对小样本多变量时序预测问题，研究人员提出了一些基于深度学习的方法。深度学习方法通过利用神经网络的强大表示学习能力和非线性建模能力，能够更好地处理复杂和高维时序数据。其中，循环神经网络（</w:t>
      </w:r>
      <w:r w:rsidRPr="00103143">
        <w:rPr>
          <w:rFonts w:hint="eastAsia"/>
        </w:rPr>
        <w:t>RNN</w:t>
      </w:r>
      <w:r w:rsidRPr="00103143">
        <w:rPr>
          <w:rFonts w:hint="eastAsia"/>
        </w:rPr>
        <w:t>）及其变种，如长短期记忆网络（</w:t>
      </w:r>
      <w:r w:rsidRPr="00103143">
        <w:rPr>
          <w:rFonts w:hint="eastAsia"/>
        </w:rPr>
        <w:t>LSTM</w:t>
      </w:r>
      <w:r w:rsidRPr="00103143">
        <w:rPr>
          <w:rFonts w:hint="eastAsia"/>
        </w:rPr>
        <w:t>）和门控循环单元（</w:t>
      </w:r>
      <w:r w:rsidRPr="00103143">
        <w:rPr>
          <w:rFonts w:hint="eastAsia"/>
        </w:rPr>
        <w:t>GRU</w:t>
      </w:r>
      <w:r w:rsidRPr="00103143">
        <w:rPr>
          <w:rFonts w:hint="eastAsia"/>
        </w:rPr>
        <w:t>），被广泛应用于建模时序依赖关系。</w:t>
      </w:r>
      <w:r w:rsidRPr="00103143">
        <w:rPr>
          <w:rFonts w:hint="eastAsia"/>
        </w:rPr>
        <w:t>RNN</w:t>
      </w:r>
      <w:r w:rsidRPr="00103143">
        <w:rPr>
          <w:rFonts w:hint="eastAsia"/>
        </w:rPr>
        <w:t>通过在网络中引入循环连接，可以捕捉到数据中的时间依赖关系。</w:t>
      </w:r>
      <w:r w:rsidRPr="00103143">
        <w:rPr>
          <w:rFonts w:hint="eastAsia"/>
        </w:rPr>
        <w:t>LSTM</w:t>
      </w:r>
      <w:r w:rsidRPr="00103143">
        <w:rPr>
          <w:rFonts w:hint="eastAsia"/>
        </w:rPr>
        <w:t>和</w:t>
      </w:r>
      <w:r w:rsidRPr="00103143">
        <w:rPr>
          <w:rFonts w:hint="eastAsia"/>
        </w:rPr>
        <w:t>GRU</w:t>
      </w:r>
      <w:r w:rsidRPr="00103143">
        <w:rPr>
          <w:rFonts w:hint="eastAsia"/>
        </w:rPr>
        <w:t>是</w:t>
      </w:r>
      <w:r w:rsidRPr="00103143">
        <w:rPr>
          <w:rFonts w:hint="eastAsia"/>
        </w:rPr>
        <w:t>RNN</w:t>
      </w:r>
      <w:r w:rsidRPr="00103143">
        <w:rPr>
          <w:rFonts w:hint="eastAsia"/>
        </w:rPr>
        <w:t>的改进版本，通过门控机制来控制信息的传递和遗忘，从而有效地解决了梯度消失和梯度爆炸等问题，更好地捕捉长期依赖。除了</w:t>
      </w:r>
      <w:r w:rsidRPr="00103143">
        <w:rPr>
          <w:rFonts w:hint="eastAsia"/>
        </w:rPr>
        <w:t>RNN</w:t>
      </w:r>
      <w:r w:rsidRPr="00103143">
        <w:rPr>
          <w:rFonts w:hint="eastAsia"/>
        </w:rPr>
        <w:t>，卷积神经网络（</w:t>
      </w:r>
      <w:r w:rsidRPr="00103143">
        <w:rPr>
          <w:rFonts w:hint="eastAsia"/>
        </w:rPr>
        <w:t>CNN</w:t>
      </w:r>
      <w:r w:rsidRPr="00103143">
        <w:rPr>
          <w:rFonts w:hint="eastAsia"/>
        </w:rPr>
        <w:t>）也被用于多变量时序数据的建模和特征提取。</w:t>
      </w:r>
      <w:r w:rsidRPr="00103143">
        <w:rPr>
          <w:rFonts w:hint="eastAsia"/>
        </w:rPr>
        <w:t>CNN</w:t>
      </w:r>
      <w:r w:rsidRPr="00103143">
        <w:rPr>
          <w:rFonts w:hint="eastAsia"/>
        </w:rPr>
        <w:t>通过卷积操作可有效地提取局部特征，并</w:t>
      </w:r>
      <w:proofErr w:type="gramStart"/>
      <w:r w:rsidRPr="00103143">
        <w:rPr>
          <w:rFonts w:hint="eastAsia"/>
        </w:rPr>
        <w:t>通过池化操作</w:t>
      </w:r>
      <w:proofErr w:type="gramEnd"/>
      <w:r w:rsidRPr="00103143">
        <w:rPr>
          <w:rFonts w:hint="eastAsia"/>
        </w:rPr>
        <w:t>进行空间降维，使得网络能够更好地处理时序数据。在多变量时序预测中，可以将不同变量视为输入的不同通道，利用</w:t>
      </w:r>
      <w:r w:rsidRPr="00103143">
        <w:rPr>
          <w:rFonts w:hint="eastAsia"/>
        </w:rPr>
        <w:t>CNN</w:t>
      </w:r>
      <w:r w:rsidRPr="00103143">
        <w:rPr>
          <w:rFonts w:hint="eastAsia"/>
        </w:rPr>
        <w:t>对每个通道进行特征提取，并通过全连接层进行融合和预测。此外，注意力机制在多变量时序预测中也得到广泛应用。注意力机制可以用于捕捉不同变量之间的重要关系和注意力权重，从而在建模过程中对不同变量赋予不同的重要性。通过引入注意力机制，网络可以自动学习变量之间的相关性和重要性，提升预测性能。</w:t>
      </w:r>
    </w:p>
    <w:p w14:paraId="2167BE7B" w14:textId="77777777" w:rsidR="009E0CD3" w:rsidRPr="00103143" w:rsidRDefault="009E0CD3" w:rsidP="00EA4B7D">
      <w:pPr>
        <w:pStyle w:val="a3"/>
        <w:ind w:firstLineChars="0" w:firstLine="0"/>
      </w:pPr>
    </w:p>
    <w:p w14:paraId="1C064E63" w14:textId="27451C9F" w:rsidR="00EA4B7D" w:rsidRPr="00103143" w:rsidRDefault="00EA4B7D" w:rsidP="00EA4B7D">
      <w:pPr>
        <w:pStyle w:val="a3"/>
        <w:ind w:firstLineChars="0" w:firstLine="0"/>
      </w:pPr>
      <w:r w:rsidRPr="00103143">
        <w:rPr>
          <w:rFonts w:hint="eastAsia"/>
        </w:rPr>
        <w:lastRenderedPageBreak/>
        <w:t>1.3</w:t>
      </w:r>
      <w:r w:rsidRPr="00103143">
        <w:t xml:space="preserve"> </w:t>
      </w:r>
      <w:r w:rsidR="00523F2E" w:rsidRPr="00103143">
        <w:rPr>
          <w:rFonts w:hint="eastAsia"/>
        </w:rPr>
        <w:t>本文研究内容及贡献</w:t>
      </w:r>
    </w:p>
    <w:p w14:paraId="44083282" w14:textId="113C85B6" w:rsidR="00E46A70" w:rsidRPr="00103143" w:rsidRDefault="007B445E" w:rsidP="00034CE7">
      <w:pPr>
        <w:pStyle w:val="a3"/>
        <w:spacing w:line="360" w:lineRule="auto"/>
        <w:ind w:firstLineChars="0" w:firstLine="0"/>
      </w:pPr>
      <w:r w:rsidRPr="00103143">
        <w:tab/>
      </w:r>
      <w:r w:rsidRPr="00103143">
        <w:rPr>
          <w:rFonts w:hint="eastAsia"/>
        </w:rPr>
        <w:t>作为《机器学习》</w:t>
      </w:r>
      <w:r w:rsidR="006358B6" w:rsidRPr="00103143">
        <w:rPr>
          <w:rFonts w:hint="eastAsia"/>
        </w:rPr>
        <w:t>的课程</w:t>
      </w:r>
      <w:r w:rsidR="002C2032" w:rsidRPr="00103143">
        <w:rPr>
          <w:rFonts w:hint="eastAsia"/>
        </w:rPr>
        <w:t>论文</w:t>
      </w:r>
      <w:r w:rsidR="000063E0" w:rsidRPr="00103143">
        <w:rPr>
          <w:rFonts w:hint="eastAsia"/>
        </w:rPr>
        <w:t>，</w:t>
      </w:r>
      <w:r w:rsidR="00FE1261" w:rsidRPr="00103143">
        <w:rPr>
          <w:rFonts w:hint="eastAsia"/>
        </w:rPr>
        <w:t>本文主要是利用机器学习课程中</w:t>
      </w:r>
      <w:r w:rsidR="00B0487E" w:rsidRPr="00103143">
        <w:rPr>
          <w:rFonts w:hint="eastAsia"/>
        </w:rPr>
        <w:t>所涉及的深度学习</w:t>
      </w:r>
      <w:r w:rsidR="00450336" w:rsidRPr="00103143">
        <w:rPr>
          <w:rFonts w:hint="eastAsia"/>
        </w:rPr>
        <w:t>方法</w:t>
      </w:r>
      <w:r w:rsidR="007C541B" w:rsidRPr="00103143">
        <w:rPr>
          <w:rFonts w:hint="eastAsia"/>
        </w:rPr>
        <w:t>对于多变量时间序列预测任务进行求解</w:t>
      </w:r>
      <w:r w:rsidR="00D51BCB" w:rsidRPr="00103143">
        <w:rPr>
          <w:rFonts w:hint="eastAsia"/>
        </w:rPr>
        <w:t>的研究</w:t>
      </w:r>
      <w:r w:rsidR="003233C1" w:rsidRPr="00103143">
        <w:rPr>
          <w:rFonts w:hint="eastAsia"/>
        </w:rPr>
        <w:t>与实践</w:t>
      </w:r>
      <w:r w:rsidR="003A1093" w:rsidRPr="00103143">
        <w:rPr>
          <w:rFonts w:hint="eastAsia"/>
        </w:rPr>
        <w:t>。本文的主要研究内容及贡献可以总结如下：</w:t>
      </w:r>
    </w:p>
    <w:p w14:paraId="59741977" w14:textId="743ADA9C" w:rsidR="003A1093" w:rsidRPr="00103143" w:rsidRDefault="00506774" w:rsidP="00034CE7">
      <w:pPr>
        <w:pStyle w:val="a3"/>
        <w:numPr>
          <w:ilvl w:val="0"/>
          <w:numId w:val="22"/>
        </w:numPr>
        <w:spacing w:line="360" w:lineRule="auto"/>
        <w:ind w:firstLineChars="0"/>
      </w:pPr>
      <w:r w:rsidRPr="00103143">
        <w:rPr>
          <w:rFonts w:hint="eastAsia"/>
        </w:rPr>
        <w:t>首先</w:t>
      </w:r>
      <w:r w:rsidR="00B85555" w:rsidRPr="00103143">
        <w:rPr>
          <w:rFonts w:hint="eastAsia"/>
        </w:rPr>
        <w:t>，对多变量时序预测任务</w:t>
      </w:r>
      <w:r w:rsidR="00995715" w:rsidRPr="00103143">
        <w:rPr>
          <w:rFonts w:hint="eastAsia"/>
        </w:rPr>
        <w:t>进行</w:t>
      </w:r>
      <w:r w:rsidR="00E5511E" w:rsidRPr="00103143">
        <w:rPr>
          <w:rFonts w:hint="eastAsia"/>
        </w:rPr>
        <w:t>建模描述</w:t>
      </w:r>
      <w:r w:rsidR="006868E8" w:rsidRPr="00103143">
        <w:rPr>
          <w:rFonts w:hint="eastAsia"/>
        </w:rPr>
        <w:t>，并使用</w:t>
      </w:r>
      <w:r w:rsidR="004549EA" w:rsidRPr="00103143">
        <w:rPr>
          <w:rFonts w:hint="eastAsia"/>
        </w:rPr>
        <w:t>经典机器学习算法</w:t>
      </w:r>
      <w:r w:rsidR="00E4218F" w:rsidRPr="00103143">
        <w:rPr>
          <w:rFonts w:hint="eastAsia"/>
        </w:rPr>
        <w:t>对其进行求解</w:t>
      </w:r>
      <w:r w:rsidR="00B63E73" w:rsidRPr="00103143">
        <w:rPr>
          <w:rFonts w:hint="eastAsia"/>
        </w:rPr>
        <w:t>；</w:t>
      </w:r>
    </w:p>
    <w:p w14:paraId="21C78162" w14:textId="741C5BDD" w:rsidR="001C4345" w:rsidRPr="00103143" w:rsidRDefault="00A15535" w:rsidP="00034CE7">
      <w:pPr>
        <w:pStyle w:val="a3"/>
        <w:numPr>
          <w:ilvl w:val="0"/>
          <w:numId w:val="22"/>
        </w:numPr>
        <w:spacing w:line="360" w:lineRule="auto"/>
        <w:ind w:firstLineChars="0"/>
      </w:pPr>
      <w:r w:rsidRPr="00103143">
        <w:rPr>
          <w:rFonts w:hint="eastAsia"/>
        </w:rPr>
        <w:t>接着，使用</w:t>
      </w:r>
      <w:r w:rsidR="00191705" w:rsidRPr="00103143">
        <w:rPr>
          <w:rFonts w:hint="eastAsia"/>
        </w:rPr>
        <w:t>主流</w:t>
      </w:r>
      <w:r w:rsidRPr="00103143">
        <w:rPr>
          <w:rFonts w:hint="eastAsia"/>
        </w:rPr>
        <w:t>LSTM</w:t>
      </w:r>
      <w:r w:rsidRPr="00103143">
        <w:rPr>
          <w:rFonts w:hint="eastAsia"/>
        </w:rPr>
        <w:t>网络对多变量时序预测任务进行求解</w:t>
      </w:r>
      <w:r w:rsidR="00157B18" w:rsidRPr="00103143">
        <w:rPr>
          <w:rFonts w:hint="eastAsia"/>
        </w:rPr>
        <w:t>，</w:t>
      </w:r>
      <w:r w:rsidR="0094089D" w:rsidRPr="00103143">
        <w:rPr>
          <w:rFonts w:hint="eastAsia"/>
        </w:rPr>
        <w:t>并</w:t>
      </w:r>
      <w:r w:rsidR="00157B18" w:rsidRPr="00103143">
        <w:rPr>
          <w:rFonts w:hint="eastAsia"/>
        </w:rPr>
        <w:t>对比经典机器学习算法</w:t>
      </w:r>
      <w:r w:rsidR="00014925" w:rsidRPr="00103143">
        <w:rPr>
          <w:rFonts w:hint="eastAsia"/>
        </w:rPr>
        <w:t>；</w:t>
      </w:r>
    </w:p>
    <w:p w14:paraId="3C8678A6" w14:textId="03596257" w:rsidR="00E10671" w:rsidRPr="00103143" w:rsidRDefault="00CB08A7" w:rsidP="00034CE7">
      <w:pPr>
        <w:pStyle w:val="a3"/>
        <w:numPr>
          <w:ilvl w:val="0"/>
          <w:numId w:val="22"/>
        </w:numPr>
        <w:spacing w:line="360" w:lineRule="auto"/>
        <w:ind w:firstLineChars="0"/>
        <w:rPr>
          <w:rFonts w:hint="eastAsia"/>
        </w:rPr>
      </w:pPr>
      <w:r w:rsidRPr="00103143">
        <w:rPr>
          <w:rFonts w:hint="eastAsia"/>
        </w:rPr>
        <w:t>最后</w:t>
      </w:r>
      <w:r w:rsidR="000D4C1F" w:rsidRPr="00103143">
        <w:rPr>
          <w:rFonts w:hint="eastAsia"/>
        </w:rPr>
        <w:t>，提出了一种</w:t>
      </w:r>
      <w:r w:rsidR="00971788" w:rsidRPr="00103143">
        <w:rPr>
          <w:rFonts w:hint="eastAsia"/>
        </w:rPr>
        <w:t>微调的</w:t>
      </w:r>
      <w:r w:rsidR="00273CDA" w:rsidRPr="00103143">
        <w:rPr>
          <w:rFonts w:hint="eastAsia"/>
        </w:rPr>
        <w:t>长短时记忆网络群</w:t>
      </w:r>
      <w:r w:rsidR="005A76B8" w:rsidRPr="00103143">
        <w:rPr>
          <w:rFonts w:hint="eastAsia"/>
        </w:rPr>
        <w:t>算法</w:t>
      </w:r>
      <w:r w:rsidR="00133193" w:rsidRPr="00103143">
        <w:rPr>
          <w:rFonts w:hint="eastAsia"/>
        </w:rPr>
        <w:t>，</w:t>
      </w:r>
      <w:r w:rsidR="00A56DD0" w:rsidRPr="00103143">
        <w:rPr>
          <w:rFonts w:hint="eastAsia"/>
        </w:rPr>
        <w:t>以更优的方式</w:t>
      </w:r>
      <w:r w:rsidR="003904E0" w:rsidRPr="00103143">
        <w:rPr>
          <w:rFonts w:hint="eastAsia"/>
        </w:rPr>
        <w:t>解决了</w:t>
      </w:r>
      <w:r w:rsidR="00507971" w:rsidRPr="00103143">
        <w:rPr>
          <w:rFonts w:hint="eastAsia"/>
        </w:rPr>
        <w:t>短时</w:t>
      </w:r>
      <w:r w:rsidR="001D6024" w:rsidRPr="00103143">
        <w:rPr>
          <w:rFonts w:hint="eastAsia"/>
        </w:rPr>
        <w:t>多属性时序预测任务</w:t>
      </w:r>
      <w:r w:rsidR="00BF5ADE" w:rsidRPr="00103143">
        <w:rPr>
          <w:rFonts w:hint="eastAsia"/>
        </w:rPr>
        <w:t>，</w:t>
      </w:r>
      <w:r w:rsidR="007F1C93" w:rsidRPr="00103143">
        <w:rPr>
          <w:rFonts w:hint="eastAsia"/>
        </w:rPr>
        <w:t>并通过</w:t>
      </w:r>
      <w:r w:rsidR="00C17C50" w:rsidRPr="00103143">
        <w:rPr>
          <w:rFonts w:hint="eastAsia"/>
        </w:rPr>
        <w:t>大量实验</w:t>
      </w:r>
      <w:r w:rsidR="000C49C5" w:rsidRPr="00103143">
        <w:rPr>
          <w:rFonts w:hint="eastAsia"/>
        </w:rPr>
        <w:t>验证了算法的</w:t>
      </w:r>
      <w:r w:rsidR="00132A23" w:rsidRPr="00103143">
        <w:rPr>
          <w:rFonts w:hint="eastAsia"/>
        </w:rPr>
        <w:t>有效性</w:t>
      </w:r>
      <w:r w:rsidR="00723894" w:rsidRPr="00103143">
        <w:rPr>
          <w:rFonts w:hint="eastAsia"/>
        </w:rPr>
        <w:t>。</w:t>
      </w:r>
    </w:p>
    <w:p w14:paraId="0888E80D" w14:textId="55945454" w:rsidR="00454211" w:rsidRPr="00103143" w:rsidRDefault="00E77CCB" w:rsidP="00454211">
      <w:pPr>
        <w:pStyle w:val="1"/>
        <w:rPr>
          <w:rFonts w:eastAsia="宋体"/>
        </w:rPr>
      </w:pPr>
      <w:r w:rsidRPr="00103143">
        <w:rPr>
          <w:rFonts w:eastAsia="宋体" w:hint="eastAsia"/>
        </w:rPr>
        <w:t>基础知识</w:t>
      </w:r>
    </w:p>
    <w:p w14:paraId="3C663643" w14:textId="5095AB55" w:rsidR="00A42B1B" w:rsidRPr="00103143" w:rsidRDefault="001672D8" w:rsidP="007046A2">
      <w:pPr>
        <w:pStyle w:val="21"/>
        <w:spacing w:before="71" w:after="71"/>
        <w:rPr>
          <w:rFonts w:eastAsia="宋体"/>
        </w:rPr>
      </w:pPr>
      <w:r w:rsidRPr="00103143">
        <w:rPr>
          <w:rFonts w:eastAsia="宋体" w:hint="eastAsia"/>
        </w:rPr>
        <w:t>一般多属性</w:t>
      </w:r>
      <w:r w:rsidR="0062137F" w:rsidRPr="00103143">
        <w:rPr>
          <w:rFonts w:eastAsia="宋体" w:hint="eastAsia"/>
        </w:rPr>
        <w:t>时序</w:t>
      </w:r>
      <w:r w:rsidRPr="00103143">
        <w:rPr>
          <w:rFonts w:eastAsia="宋体" w:hint="eastAsia"/>
        </w:rPr>
        <w:t>预测问题</w:t>
      </w:r>
      <w:r w:rsidR="00D05722" w:rsidRPr="00103143">
        <w:rPr>
          <w:rFonts w:eastAsia="宋体" w:hint="eastAsia"/>
        </w:rPr>
        <w:t>定义</w:t>
      </w:r>
      <w:r w:rsidRPr="00103143">
        <w:rPr>
          <w:rFonts w:eastAsia="宋体" w:hint="eastAsia"/>
        </w:rPr>
        <w:t>：</w:t>
      </w:r>
    </w:p>
    <w:p w14:paraId="7F96D86C" w14:textId="24A0729B" w:rsidR="007046A2" w:rsidRPr="00103143" w:rsidRDefault="00593D2F" w:rsidP="00EF6869">
      <w:pPr>
        <w:spacing w:line="360" w:lineRule="auto"/>
        <w:ind w:firstLine="380"/>
        <w:rPr>
          <w:rFonts w:cs="Times New Roman (正文 CS 字体)"/>
        </w:rPr>
      </w:pPr>
      <w:r w:rsidRPr="00103143">
        <w:rPr>
          <w:rFonts w:cs="Times New Roman (正文 CS 字体)" w:hint="eastAsia"/>
        </w:rPr>
        <w:t>在</w:t>
      </w:r>
      <w:r w:rsidR="00411300" w:rsidRPr="00103143">
        <w:rPr>
          <w:rFonts w:cs="Times New Roman (正文 CS 字体)" w:hint="eastAsia"/>
        </w:rPr>
        <w:t>这一</w:t>
      </w:r>
      <w:r w:rsidR="00595B2C" w:rsidRPr="00103143">
        <w:rPr>
          <w:rFonts w:cs="Times New Roman (正文 CS 字体)" w:hint="eastAsia"/>
        </w:rPr>
        <w:t>小节</w:t>
      </w:r>
      <w:r w:rsidR="00B14D2C" w:rsidRPr="00103143">
        <w:rPr>
          <w:rFonts w:cs="Times New Roman (正文 CS 字体)" w:hint="eastAsia"/>
        </w:rPr>
        <w:t>，</w:t>
      </w:r>
      <w:r w:rsidR="00990301" w:rsidRPr="00103143">
        <w:rPr>
          <w:rFonts w:cs="Times New Roman (正文 CS 字体)" w:hint="eastAsia"/>
        </w:rPr>
        <w:t>我们讨论</w:t>
      </w:r>
      <w:r w:rsidR="00096235" w:rsidRPr="00103143">
        <w:rPr>
          <w:rFonts w:cs="Times New Roman (正文 CS 字体)" w:hint="eastAsia"/>
        </w:rPr>
        <w:t>一般</w:t>
      </w:r>
      <w:r w:rsidR="0040323F" w:rsidRPr="00103143">
        <w:rPr>
          <w:rFonts w:cs="Times New Roman (正文 CS 字体)" w:hint="eastAsia"/>
        </w:rPr>
        <w:t>多属性</w:t>
      </w:r>
      <w:r w:rsidR="00096235" w:rsidRPr="00103143">
        <w:rPr>
          <w:rFonts w:cs="Times New Roman (正文 CS 字体)" w:hint="eastAsia"/>
        </w:rPr>
        <w:t>时序预测问题</w:t>
      </w:r>
      <w:r w:rsidR="003711D6" w:rsidRPr="00103143">
        <w:rPr>
          <w:rFonts w:cs="Times New Roman (正文 CS 字体)" w:hint="eastAsia"/>
        </w:rPr>
        <w:t>的定义</w:t>
      </w:r>
      <w:r w:rsidR="002911FC" w:rsidRPr="00103143">
        <w:rPr>
          <w:rFonts w:cs="Times New Roman (正文 CS 字体)" w:hint="eastAsia"/>
        </w:rPr>
        <w:t>，我们给定</w:t>
      </w:r>
      <w:r w:rsidR="003C485D" w:rsidRPr="00103143">
        <w:rPr>
          <w:rFonts w:cs="Times New Roman (正文 CS 字体)" w:hint="eastAsia"/>
        </w:rPr>
        <w:t>一般的多属性时序预测问题</w:t>
      </w:r>
      <w:r w:rsidR="005502B7" w:rsidRPr="00103143">
        <w:rPr>
          <w:rFonts w:cs="Times New Roman (正文 CS 字体)" w:hint="eastAsia"/>
        </w:rPr>
        <w:t>定义如下</w:t>
      </w:r>
      <w:r w:rsidR="00B41155" w:rsidRPr="00103143">
        <w:rPr>
          <w:rFonts w:cs="Times New Roman (正文 CS 字体)" w:hint="eastAsia"/>
        </w:rPr>
        <w:t>：</w:t>
      </w:r>
    </w:p>
    <w:tbl>
      <w:tblPr>
        <w:tblStyle w:val="afffff3"/>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32"/>
      </w:tblGrid>
      <w:tr w:rsidR="0040323F" w:rsidRPr="00103143" w14:paraId="0D53D11A" w14:textId="77777777" w:rsidTr="00181A96">
        <w:trPr>
          <w:trHeight w:val="2280"/>
          <w:jc w:val="center"/>
        </w:trPr>
        <w:tc>
          <w:tcPr>
            <w:tcW w:w="8632" w:type="dxa"/>
          </w:tcPr>
          <w:p w14:paraId="3C15C787" w14:textId="5AD7C752" w:rsidR="002911FC" w:rsidRPr="00103143" w:rsidRDefault="00CD5931" w:rsidP="00181A96">
            <w:pPr>
              <w:spacing w:line="480" w:lineRule="auto"/>
              <w:jc w:val="center"/>
              <w:rPr>
                <w:rFonts w:cs="Times New Roman (正文 CS 字体)"/>
                <w:b/>
                <w:bCs/>
                <w:sz w:val="20"/>
                <w:szCs w:val="21"/>
              </w:rPr>
            </w:pPr>
            <w:r w:rsidRPr="00103143">
              <w:rPr>
                <w:rFonts w:cs="Times New Roman (正文 CS 字体)" w:hint="eastAsia"/>
                <w:b/>
                <w:bCs/>
                <w:sz w:val="20"/>
                <w:szCs w:val="21"/>
              </w:rPr>
              <w:t>一般多属性时序预测问题</w:t>
            </w:r>
            <w:r w:rsidR="0005535E" w:rsidRPr="00103143">
              <w:rPr>
                <w:rFonts w:cs="Times New Roman (正文 CS 字体)" w:hint="eastAsia"/>
                <w:b/>
                <w:bCs/>
                <w:sz w:val="20"/>
                <w:szCs w:val="21"/>
              </w:rPr>
              <w:t>定义</w:t>
            </w:r>
          </w:p>
          <w:p w14:paraId="280305BA" w14:textId="77777777" w:rsidR="00606D03" w:rsidRPr="00103143" w:rsidRDefault="00F013B7" w:rsidP="00974908">
            <w:pPr>
              <w:spacing w:line="480" w:lineRule="auto"/>
              <w:rPr>
                <w:rFonts w:cs="Times New Roman (正文 CS 字体)"/>
                <w:b/>
                <w:bCs/>
              </w:rPr>
            </w:pPr>
            <w:r w:rsidRPr="00103143">
              <w:rPr>
                <w:rFonts w:cs="Times New Roman (正文 CS 字体)" w:hint="eastAsia"/>
                <w:b/>
                <w:bCs/>
              </w:rPr>
              <w:t>（</w:t>
            </w:r>
            <w:proofErr w:type="spellStart"/>
            <w:r w:rsidRPr="00103143">
              <w:rPr>
                <w:rFonts w:cs="Times New Roman (正文 CS 字体)" w:hint="eastAsia"/>
                <w:b/>
                <w:bCs/>
              </w:rPr>
              <w:t>i</w:t>
            </w:r>
            <w:proofErr w:type="spellEnd"/>
            <w:r w:rsidRPr="00103143">
              <w:rPr>
                <w:rFonts w:cs="Times New Roman (正文 CS 字体)" w:hint="eastAsia"/>
                <w:b/>
                <w:bCs/>
              </w:rPr>
              <w:t>）</w:t>
            </w:r>
            <w:r w:rsidRPr="00103143">
              <w:rPr>
                <w:rFonts w:cs="Times New Roman (正文 CS 字体)" w:hint="eastAsia"/>
                <w:b/>
                <w:bCs/>
              </w:rPr>
              <w:t xml:space="preserve"> </w:t>
            </w:r>
            <w:r w:rsidRPr="00103143">
              <w:rPr>
                <w:rFonts w:cs="Times New Roman (正文 CS 字体)" w:hint="eastAsia"/>
                <w:b/>
                <w:bCs/>
              </w:rPr>
              <w:t>输入</w:t>
            </w:r>
            <w:r w:rsidR="00CC4D9C" w:rsidRPr="00103143">
              <w:rPr>
                <w:rFonts w:cs="Times New Roman (正文 CS 字体)" w:hint="eastAsia"/>
                <w:b/>
                <w:bCs/>
              </w:rPr>
              <w:t>：</w:t>
            </w:r>
          </w:p>
          <w:p w14:paraId="1E0B7BAF" w14:textId="0DD25335" w:rsidR="002A49FA" w:rsidRPr="00103143" w:rsidRDefault="00C55F27" w:rsidP="00974908">
            <w:pPr>
              <w:spacing w:line="480" w:lineRule="auto"/>
              <w:rPr>
                <w:rFonts w:cs="Times New Roman (正文 CS 字体)" w:hint="eastAsia"/>
                <w:b/>
                <w:bCs/>
                <w:i/>
              </w:rPr>
            </w:pPr>
            <m:oMathPara>
              <m:oMath>
                <m:r>
                  <m:rPr>
                    <m:sty m:val="bi"/>
                  </m:rPr>
                  <w:rPr>
                    <w:rFonts w:ascii="Cambria Math" w:hAnsi="Cambria Math" w:cs="Times New Roman (正文 CS 字体)" w:hint="eastAsia"/>
                  </w:rPr>
                  <m:t>S</m:t>
                </m:r>
                <m:r>
                  <m:rPr>
                    <m:sty m:val="bi"/>
                  </m:rPr>
                  <w:rPr>
                    <w:rFonts w:ascii="Cambria Math" w:hAnsi="Cambria Math" w:cs="Times New Roman (正文 CS 字体)" w:hint="eastAsia"/>
                  </w:rPr>
                  <m:t>=</m:t>
                </m:r>
                <m:r>
                  <m:rPr>
                    <m:sty m:val="bi"/>
                  </m:rPr>
                  <w:rPr>
                    <w:rFonts w:ascii="Cambria Math" w:hAnsi="Cambria Math" w:cs="Times New Roman (正文 CS 字体)"/>
                  </w:rPr>
                  <m:t xml:space="preserve"> {</m:t>
                </m:r>
                <m:sSub>
                  <m:sSubPr>
                    <m:ctrlPr>
                      <w:rPr>
                        <w:rFonts w:ascii="Cambria Math" w:hAnsi="Cambria Math" w:cs="Times New Roman (正文 CS 字体)"/>
                        <w:b/>
                        <w:bCs/>
                        <w:i/>
                      </w:rPr>
                    </m:ctrlPr>
                  </m:sSubPr>
                  <m:e>
                    <m:r>
                      <m:rPr>
                        <m:sty m:val="bi"/>
                      </m:rPr>
                      <w:rPr>
                        <w:rFonts w:ascii="Cambria Math" w:hAnsi="Cambria Math" w:cs="Times New Roman (正文 CS 字体)"/>
                      </w:rPr>
                      <m:t>S</m:t>
                    </m:r>
                  </m:e>
                  <m:sub>
                    <m:r>
                      <m:rPr>
                        <m:sty m:val="bi"/>
                      </m:rPr>
                      <w:rPr>
                        <w:rFonts w:ascii="Cambria Math" w:hAnsi="Cambria Math" w:cs="Times New Roman (正文 CS 字体)"/>
                      </w:rPr>
                      <m:t>i,j,</m:t>
                    </m:r>
                    <m:r>
                      <m:rPr>
                        <m:sty m:val="bi"/>
                      </m:rPr>
                      <w:rPr>
                        <w:rFonts w:ascii="Cambria Math" w:hAnsi="Cambria Math" w:cs="Times New Roman (正文 CS 字体)"/>
                      </w:rPr>
                      <m:t>r</m:t>
                    </m:r>
                  </m:sub>
                </m:sSub>
                <m:r>
                  <m:rPr>
                    <m:sty m:val="bi"/>
                  </m:rPr>
                  <w:rPr>
                    <w:rFonts w:ascii="Cambria Math" w:hAnsi="Cambria Math" w:cs="Times New Roman (正文 CS 字体)"/>
                  </w:rPr>
                  <m:t xml:space="preserve">    |   1≤ i ≤n,</m:t>
                </m:r>
                <m:r>
                  <m:rPr>
                    <m:sty m:val="b"/>
                  </m:rPr>
                  <w:rPr>
                    <w:rFonts w:ascii="Cambria Math" w:hAnsi="Cambria Math" w:cs="Times New Roman (正文 CS 字体)"/>
                  </w:rPr>
                  <m:t xml:space="preserve">  1</m:t>
                </m:r>
                <m:r>
                  <m:rPr>
                    <m:sty m:val="bi"/>
                  </m:rPr>
                  <w:rPr>
                    <w:rFonts w:ascii="Cambria Math" w:hAnsi="Cambria Math" w:cs="Times New Roman (正文 CS 字体)"/>
                  </w:rPr>
                  <m:t>≤j ≤</m:t>
                </m:r>
                <m:sSub>
                  <m:sSubPr>
                    <m:ctrlPr>
                      <w:rPr>
                        <w:rFonts w:ascii="Cambria Math" w:hAnsi="Cambria Math" w:hint="eastAsia"/>
                        <w:i/>
                        <w:spacing w:val="2"/>
                      </w:rPr>
                    </m:ctrlPr>
                  </m:sSubPr>
                  <m:e>
                    <m:r>
                      <m:rPr>
                        <m:sty m:val="bi"/>
                      </m:rPr>
                      <w:rPr>
                        <w:rFonts w:ascii="Cambria Math" w:hAnsi="Cambria Math"/>
                        <w:spacing w:val="2"/>
                      </w:rPr>
                      <m:t>k</m:t>
                    </m:r>
                    <m:ctrlPr>
                      <w:rPr>
                        <w:rFonts w:ascii="Cambria Math" w:hAnsi="Cambria Math"/>
                        <w:i/>
                        <w:spacing w:val="2"/>
                      </w:rPr>
                    </m:ctrlPr>
                  </m:e>
                  <m:sub>
                    <m:r>
                      <w:rPr>
                        <w:rFonts w:ascii="Cambria Math" w:hAnsi="Cambria Math"/>
                        <w:spacing w:val="2"/>
                      </w:rPr>
                      <m:t>i</m:t>
                    </m:r>
                    <m:ctrlPr>
                      <w:rPr>
                        <w:rFonts w:ascii="Cambria Math" w:hAnsi="Cambria Math"/>
                        <w:i/>
                        <w:spacing w:val="2"/>
                      </w:rPr>
                    </m:ctrlPr>
                  </m:sub>
                </m:sSub>
                <m:r>
                  <m:rPr>
                    <m:sty m:val="bi"/>
                  </m:rPr>
                  <w:rPr>
                    <w:rFonts w:ascii="Cambria Math" w:hAnsi="Cambria Math" w:cs="Times New Roman (正文 CS 字体)"/>
                  </w:rPr>
                  <m:t xml:space="preserve"> ,</m:t>
                </m:r>
                <m:r>
                  <m:rPr>
                    <m:sty m:val="bi"/>
                  </m:rPr>
                  <w:rPr>
                    <w:rFonts w:ascii="Cambria Math" w:hAnsi="Cambria Math" w:cs="Times New Roman (正文 CS 字体)"/>
                  </w:rPr>
                  <m:t xml:space="preserve">  1 ≤ r ≤ t}</m:t>
                </m:r>
                <m:r>
                  <m:rPr>
                    <m:sty m:val="bi"/>
                  </m:rPr>
                  <w:rPr>
                    <w:rFonts w:ascii="Cambria Math" w:hAnsi="Cambria Math" w:cs="Times New Roman (正文 CS 字体)"/>
                  </w:rPr>
                  <m:t xml:space="preserve"> </m:t>
                </m:r>
              </m:oMath>
            </m:oMathPara>
          </w:p>
          <w:p w14:paraId="01243178" w14:textId="77777777" w:rsidR="00C16D1B" w:rsidRPr="00103143" w:rsidRDefault="00B5459B" w:rsidP="00974908">
            <w:pPr>
              <w:pStyle w:val="13"/>
              <w:spacing w:line="480" w:lineRule="auto"/>
              <w:ind w:firstLineChars="0" w:firstLine="0"/>
              <w:rPr>
                <w:rFonts w:cs="Times New Roman (正文 CS 字体)"/>
                <w:b/>
                <w:bCs/>
              </w:rPr>
            </w:pPr>
            <w:r w:rsidRPr="00103143">
              <w:rPr>
                <w:rFonts w:cs="Times New Roman (正文 CS 字体)" w:hint="eastAsia"/>
                <w:b/>
                <w:bCs/>
              </w:rPr>
              <w:t>（</w:t>
            </w:r>
            <w:r w:rsidRPr="00103143">
              <w:rPr>
                <w:rFonts w:cs="Times New Roman (正文 CS 字体)" w:hint="eastAsia"/>
                <w:b/>
                <w:bCs/>
              </w:rPr>
              <w:t>ii</w:t>
            </w:r>
            <w:r w:rsidRPr="00103143">
              <w:rPr>
                <w:rFonts w:cs="Times New Roman (正文 CS 字体)" w:hint="eastAsia"/>
                <w:b/>
                <w:bCs/>
              </w:rPr>
              <w:t>）</w:t>
            </w:r>
            <w:r w:rsidR="00D44E88" w:rsidRPr="00103143">
              <w:rPr>
                <w:rFonts w:cs="Times New Roman (正文 CS 字体)" w:hint="eastAsia"/>
                <w:b/>
                <w:bCs/>
              </w:rPr>
              <w:t xml:space="preserve"> </w:t>
            </w:r>
            <w:r w:rsidR="00D44E88" w:rsidRPr="00103143">
              <w:rPr>
                <w:rFonts w:cs="Times New Roman (正文 CS 字体)" w:hint="eastAsia"/>
                <w:b/>
                <w:bCs/>
              </w:rPr>
              <w:t>输入描述</w:t>
            </w:r>
            <w:r w:rsidR="00C16D1B" w:rsidRPr="00103143">
              <w:rPr>
                <w:rFonts w:cs="Times New Roman (正文 CS 字体)" w:hint="eastAsia"/>
                <w:b/>
                <w:bCs/>
              </w:rPr>
              <w:t>：</w:t>
            </w:r>
          </w:p>
          <w:p w14:paraId="451EE934" w14:textId="77777777" w:rsidR="008C1382" w:rsidRPr="00103143" w:rsidRDefault="005E6CF0" w:rsidP="00974908">
            <w:pPr>
              <w:pStyle w:val="13"/>
              <w:spacing w:line="480" w:lineRule="auto"/>
              <w:ind w:firstLine="380"/>
              <w:rPr>
                <w:spacing w:val="2"/>
              </w:rPr>
            </w:pPr>
            <w:r w:rsidRPr="00103143">
              <w:rPr>
                <w:rFonts w:hint="eastAsia"/>
                <w:spacing w:val="2"/>
              </w:rPr>
              <w:t>给定序列集合</w:t>
            </w:r>
            <w:r w:rsidRPr="00103143">
              <w:rPr>
                <w:rFonts w:hint="eastAsia"/>
                <w:spacing w:val="2"/>
              </w:rPr>
              <w:t xml:space="preserve"> </w:t>
            </w:r>
            <m:oMath>
              <m:r>
                <w:rPr>
                  <w:rFonts w:ascii="Cambria Math" w:hAnsi="Cambria Math"/>
                  <w:spacing w:val="2"/>
                </w:rPr>
                <m:t>S</m:t>
              </m:r>
              <m:r>
                <m:rPr>
                  <m:sty m:val="p"/>
                </m:rPr>
                <w:rPr>
                  <w:rFonts w:ascii="Cambria Math" w:hAnsi="Cambria Math"/>
                  <w:spacing w:val="2"/>
                </w:rPr>
                <m:t>=</m:t>
              </m:r>
              <m:d>
                <m:dPr>
                  <m:begChr m:val="{"/>
                  <m:endChr m:val="}"/>
                  <m:ctrlPr>
                    <w:rPr>
                      <w:rFonts w:ascii="Cambria Math" w:hAnsi="Cambria Math"/>
                      <w:spacing w:val="2"/>
                    </w:rPr>
                  </m:ctrlPr>
                </m:dPr>
                <m:e>
                  <m:sSub>
                    <m:sSubPr>
                      <m:ctrlPr>
                        <w:rPr>
                          <w:rFonts w:ascii="Cambria Math" w:hAnsi="Cambria Math"/>
                          <w:spacing w:val="2"/>
                        </w:rPr>
                      </m:ctrlPr>
                    </m:sSubPr>
                    <m:e>
                      <m:r>
                        <w:rPr>
                          <w:rFonts w:ascii="Cambria Math" w:hAnsi="Cambria Math"/>
                          <w:spacing w:val="2"/>
                        </w:rPr>
                        <m:t>S</m:t>
                      </m:r>
                    </m:e>
                    <m:sub>
                      <m:r>
                        <m:rPr>
                          <m:sty m:val="p"/>
                        </m:rPr>
                        <w:rPr>
                          <w:rFonts w:ascii="Cambria Math" w:hAnsi="Cambria Math"/>
                          <w:spacing w:val="2"/>
                        </w:rPr>
                        <m:t>1</m:t>
                      </m:r>
                    </m:sub>
                  </m:sSub>
                  <m:r>
                    <m:rPr>
                      <m:sty m:val="p"/>
                    </m:rPr>
                    <w:rPr>
                      <w:rFonts w:ascii="Cambria Math" w:hAnsi="Cambria Math"/>
                      <w:spacing w:val="2"/>
                    </w:rPr>
                    <m:t>,</m:t>
                  </m:r>
                  <m:sSub>
                    <m:sSubPr>
                      <m:ctrlPr>
                        <w:rPr>
                          <w:rFonts w:ascii="Cambria Math" w:hAnsi="Cambria Math"/>
                          <w:spacing w:val="2"/>
                        </w:rPr>
                      </m:ctrlPr>
                    </m:sSubPr>
                    <m:e>
                      <m:r>
                        <w:rPr>
                          <w:rFonts w:ascii="Cambria Math" w:hAnsi="Cambria Math"/>
                          <w:spacing w:val="2"/>
                        </w:rPr>
                        <m:t>S</m:t>
                      </m:r>
                    </m:e>
                    <m:sub>
                      <m:r>
                        <m:rPr>
                          <m:sty m:val="p"/>
                        </m:rPr>
                        <w:rPr>
                          <w:rFonts w:ascii="Cambria Math" w:hAnsi="Cambria Math"/>
                          <w:spacing w:val="2"/>
                        </w:rPr>
                        <m:t>2</m:t>
                      </m:r>
                    </m:sub>
                  </m:sSub>
                  <m:r>
                    <m:rPr>
                      <m:sty m:val="p"/>
                    </m:rPr>
                    <w:rPr>
                      <w:rFonts w:ascii="Cambria Math" w:hAnsi="Cambria Math"/>
                      <w:spacing w:val="2"/>
                    </w:rPr>
                    <m:t xml:space="preserve">, </m:t>
                  </m:r>
                  <m:sSub>
                    <m:sSubPr>
                      <m:ctrlPr>
                        <w:rPr>
                          <w:rFonts w:ascii="Cambria Math" w:hAnsi="Cambria Math"/>
                          <w:spacing w:val="2"/>
                        </w:rPr>
                      </m:ctrlPr>
                    </m:sSubPr>
                    <m:e>
                      <m:r>
                        <w:rPr>
                          <w:rFonts w:ascii="Cambria Math" w:hAnsi="Cambria Math"/>
                          <w:spacing w:val="2"/>
                        </w:rPr>
                        <m:t>S</m:t>
                      </m:r>
                    </m:e>
                    <m:sub>
                      <m:r>
                        <m:rPr>
                          <m:sty m:val="p"/>
                        </m:rPr>
                        <w:rPr>
                          <w:rFonts w:ascii="Cambria Math" w:hAnsi="Cambria Math"/>
                          <w:spacing w:val="2"/>
                        </w:rPr>
                        <m:t>3</m:t>
                      </m:r>
                    </m:sub>
                  </m:sSub>
                  <m:r>
                    <m:rPr>
                      <m:sty m:val="p"/>
                    </m:rPr>
                    <w:rPr>
                      <w:rFonts w:ascii="Cambria Math" w:hAnsi="Cambria Math"/>
                      <w:spacing w:val="2"/>
                    </w:rPr>
                    <m:t xml:space="preserve">, ⋯, </m:t>
                  </m:r>
                  <m:sSub>
                    <m:sSubPr>
                      <m:ctrlPr>
                        <w:rPr>
                          <w:rFonts w:ascii="Cambria Math" w:hAnsi="Cambria Math"/>
                          <w:spacing w:val="2"/>
                        </w:rPr>
                      </m:ctrlPr>
                    </m:sSubPr>
                    <m:e>
                      <m:r>
                        <w:rPr>
                          <w:rFonts w:ascii="Cambria Math" w:hAnsi="Cambria Math"/>
                          <w:spacing w:val="2"/>
                        </w:rPr>
                        <m:t>S</m:t>
                      </m:r>
                    </m:e>
                    <m:sub>
                      <m:r>
                        <w:rPr>
                          <w:rFonts w:ascii="Cambria Math" w:hAnsi="Cambria Math"/>
                          <w:spacing w:val="2"/>
                        </w:rPr>
                        <m:t>n</m:t>
                      </m:r>
                    </m:sub>
                  </m:sSub>
                </m:e>
              </m:d>
            </m:oMath>
            <w:r w:rsidRPr="00103143">
              <w:rPr>
                <w:rFonts w:hint="eastAsia"/>
                <w:spacing w:val="2"/>
              </w:rPr>
              <w:t>，其中</w:t>
            </w:r>
            <w:r w:rsidRPr="00103143">
              <w:rPr>
                <w:rFonts w:hint="eastAsia"/>
                <w:spacing w:val="2"/>
              </w:rPr>
              <w:t xml:space="preserve"> </w:t>
            </w:r>
            <m:oMath>
              <m:r>
                <w:rPr>
                  <w:rFonts w:ascii="Cambria Math" w:hAnsi="Cambria Math"/>
                  <w:spacing w:val="2"/>
                </w:rPr>
                <m:t>n</m:t>
              </m:r>
            </m:oMath>
            <w:r w:rsidRPr="00103143">
              <w:rPr>
                <w:rFonts w:hint="eastAsia"/>
                <w:spacing w:val="2"/>
              </w:rPr>
              <w:t xml:space="preserve"> </w:t>
            </w:r>
            <w:r w:rsidRPr="00103143">
              <w:rPr>
                <w:rFonts w:hint="eastAsia"/>
                <w:spacing w:val="2"/>
              </w:rPr>
              <w:t>是序列样本数量；</w:t>
            </w:r>
            <w:r w:rsidRPr="00103143">
              <w:rPr>
                <w:rFonts w:hint="eastAsia"/>
                <w:spacing w:val="2"/>
              </w:rPr>
              <w:t xml:space="preserve"> </w:t>
            </w:r>
            <m:oMath>
              <m:sSub>
                <m:sSubPr>
                  <m:ctrlPr>
                    <w:rPr>
                      <w:rFonts w:ascii="Cambria Math" w:hAnsi="Cambria Math"/>
                      <w:spacing w:val="2"/>
                    </w:rPr>
                  </m:ctrlPr>
                </m:sSubPr>
                <m:e>
                  <m:r>
                    <w:rPr>
                      <w:rFonts w:ascii="Cambria Math" w:hAnsi="Cambria Math"/>
                      <w:spacing w:val="2"/>
                    </w:rPr>
                    <m:t>S</m:t>
                  </m:r>
                </m:e>
                <m:sub>
                  <m:r>
                    <w:rPr>
                      <w:rFonts w:ascii="Cambria Math" w:hAnsi="Cambria Math" w:hint="eastAsia"/>
                      <w:spacing w:val="2"/>
                    </w:rPr>
                    <m:t>i</m:t>
                  </m:r>
                </m:sub>
              </m:sSub>
              <m:r>
                <m:rPr>
                  <m:sty m:val="p"/>
                </m:rPr>
                <w:rPr>
                  <w:rFonts w:ascii="Cambria Math" w:hAnsi="Cambria Math"/>
                  <w:spacing w:val="2"/>
                </w:rPr>
                <m:t>=</m:t>
              </m:r>
              <m:d>
                <m:dPr>
                  <m:begChr m:val="{"/>
                  <m:endChr m:val="}"/>
                  <m:ctrlPr>
                    <w:rPr>
                      <w:rFonts w:ascii="Cambria Math" w:hAnsi="Cambria Math"/>
                      <w:spacing w:val="2"/>
                    </w:rPr>
                  </m:ctrlPr>
                </m:dPr>
                <m:e>
                  <m:sSub>
                    <m:sSubPr>
                      <m:ctrlPr>
                        <w:rPr>
                          <w:rFonts w:ascii="Cambria Math" w:hAnsi="Cambria Math"/>
                          <w:spacing w:val="2"/>
                        </w:rPr>
                      </m:ctrlPr>
                    </m:sSubPr>
                    <m:e>
                      <m:r>
                        <w:rPr>
                          <w:rFonts w:ascii="Cambria Math" w:hAnsi="Cambria Math"/>
                          <w:spacing w:val="2"/>
                        </w:rPr>
                        <m:t>S</m:t>
                      </m:r>
                    </m:e>
                    <m:sub>
                      <m:r>
                        <w:rPr>
                          <w:rFonts w:ascii="Cambria Math" w:hAnsi="Cambria Math"/>
                          <w:spacing w:val="2"/>
                        </w:rPr>
                        <m:t>i</m:t>
                      </m:r>
                      <m:r>
                        <m:rPr>
                          <m:sty m:val="p"/>
                        </m:rPr>
                        <w:rPr>
                          <w:rFonts w:ascii="Cambria Math" w:hAnsi="Cambria Math"/>
                          <w:spacing w:val="2"/>
                        </w:rPr>
                        <m:t>,  1</m:t>
                      </m:r>
                    </m:sub>
                  </m:sSub>
                  <m:r>
                    <m:rPr>
                      <m:sty m:val="p"/>
                    </m:rPr>
                    <w:rPr>
                      <w:rFonts w:ascii="Cambria Math" w:hAnsi="Cambria Math"/>
                      <w:spacing w:val="2"/>
                    </w:rPr>
                    <m:t xml:space="preserve">, </m:t>
                  </m:r>
                  <m:sSub>
                    <m:sSubPr>
                      <m:ctrlPr>
                        <w:rPr>
                          <w:rFonts w:ascii="Cambria Math" w:hAnsi="Cambria Math"/>
                          <w:spacing w:val="2"/>
                        </w:rPr>
                      </m:ctrlPr>
                    </m:sSubPr>
                    <m:e>
                      <m:r>
                        <w:rPr>
                          <w:rFonts w:ascii="Cambria Math" w:hAnsi="Cambria Math"/>
                          <w:spacing w:val="2"/>
                        </w:rPr>
                        <m:t>S</m:t>
                      </m:r>
                    </m:e>
                    <m:sub>
                      <m:r>
                        <w:rPr>
                          <w:rFonts w:ascii="Cambria Math" w:hAnsi="Cambria Math"/>
                          <w:spacing w:val="2"/>
                        </w:rPr>
                        <m:t>i</m:t>
                      </m:r>
                      <m:r>
                        <m:rPr>
                          <m:sty m:val="p"/>
                        </m:rPr>
                        <w:rPr>
                          <w:rFonts w:ascii="Cambria Math" w:hAnsi="Cambria Math"/>
                          <w:spacing w:val="2"/>
                        </w:rPr>
                        <m:t>, 2</m:t>
                      </m:r>
                    </m:sub>
                  </m:sSub>
                  <m:r>
                    <m:rPr>
                      <m:sty m:val="p"/>
                    </m:rPr>
                    <w:rPr>
                      <w:rFonts w:ascii="Cambria Math" w:hAnsi="Cambria Math"/>
                      <w:spacing w:val="2"/>
                    </w:rPr>
                    <m:t xml:space="preserve">, </m:t>
                  </m:r>
                  <m:sSub>
                    <m:sSubPr>
                      <m:ctrlPr>
                        <w:rPr>
                          <w:rFonts w:ascii="Cambria Math" w:hAnsi="Cambria Math"/>
                          <w:spacing w:val="2"/>
                        </w:rPr>
                      </m:ctrlPr>
                    </m:sSubPr>
                    <m:e>
                      <m:r>
                        <w:rPr>
                          <w:rFonts w:ascii="Cambria Math" w:hAnsi="Cambria Math"/>
                          <w:spacing w:val="2"/>
                        </w:rPr>
                        <m:t>S</m:t>
                      </m:r>
                    </m:e>
                    <m:sub>
                      <m:r>
                        <w:rPr>
                          <w:rFonts w:ascii="Cambria Math" w:hAnsi="Cambria Math"/>
                          <w:spacing w:val="2"/>
                        </w:rPr>
                        <m:t>i</m:t>
                      </m:r>
                      <m:r>
                        <m:rPr>
                          <m:sty m:val="p"/>
                        </m:rPr>
                        <w:rPr>
                          <w:rFonts w:ascii="Cambria Math" w:hAnsi="Cambria Math"/>
                          <w:spacing w:val="2"/>
                        </w:rPr>
                        <m:t>,3</m:t>
                      </m:r>
                    </m:sub>
                  </m:sSub>
                  <m:r>
                    <m:rPr>
                      <m:sty m:val="p"/>
                    </m:rPr>
                    <w:rPr>
                      <w:rFonts w:ascii="Cambria Math" w:hAnsi="Cambria Math"/>
                      <w:spacing w:val="2"/>
                    </w:rPr>
                    <m:t xml:space="preserve">, ⋯, </m:t>
                  </m:r>
                  <m:sSub>
                    <m:sSubPr>
                      <m:ctrlPr>
                        <w:rPr>
                          <w:rFonts w:ascii="Cambria Math" w:hAnsi="Cambria Math"/>
                          <w:spacing w:val="2"/>
                        </w:rPr>
                      </m:ctrlPr>
                    </m:sSubPr>
                    <m:e>
                      <m:r>
                        <w:rPr>
                          <w:rFonts w:ascii="Cambria Math" w:hAnsi="Cambria Math"/>
                          <w:spacing w:val="2"/>
                        </w:rPr>
                        <m:t>S</m:t>
                      </m:r>
                    </m:e>
                    <m:sub>
                      <m:r>
                        <w:rPr>
                          <w:rFonts w:ascii="Cambria Math" w:hAnsi="Cambria Math"/>
                          <w:spacing w:val="2"/>
                        </w:rPr>
                        <m:t>i</m:t>
                      </m:r>
                      <m:r>
                        <m:rPr>
                          <m:sty m:val="p"/>
                        </m:rPr>
                        <w:rPr>
                          <w:rFonts w:ascii="Cambria Math" w:hAnsi="Cambria Math"/>
                          <w:spacing w:val="2"/>
                        </w:rPr>
                        <m:t>,</m:t>
                      </m:r>
                      <m:sSub>
                        <m:sSubPr>
                          <m:ctrlPr>
                            <w:rPr>
                              <w:rFonts w:ascii="Cambria Math" w:hAnsi="Cambria Math"/>
                              <w:spacing w:val="2"/>
                            </w:rPr>
                          </m:ctrlPr>
                        </m:sSubPr>
                        <m:e>
                          <m:r>
                            <w:rPr>
                              <w:rFonts w:ascii="Cambria Math" w:hAnsi="Cambria Math"/>
                              <w:spacing w:val="2"/>
                            </w:rPr>
                            <m:t>k</m:t>
                          </m:r>
                        </m:e>
                        <m:sub>
                          <m:r>
                            <w:rPr>
                              <w:rFonts w:ascii="Cambria Math" w:hAnsi="Cambria Math"/>
                              <w:spacing w:val="2"/>
                            </w:rPr>
                            <m:t>i</m:t>
                          </m:r>
                        </m:sub>
                      </m:sSub>
                    </m:sub>
                  </m:sSub>
                </m:e>
              </m:d>
            </m:oMath>
            <w:r w:rsidRPr="00103143">
              <w:rPr>
                <w:rFonts w:hint="eastAsia"/>
                <w:spacing w:val="2"/>
              </w:rPr>
              <w:t>，其中</w:t>
            </w:r>
            <w:r w:rsidRPr="00103143">
              <w:rPr>
                <w:rFonts w:hint="eastAsia"/>
                <w:spacing w:val="2"/>
              </w:rPr>
              <w:t xml:space="preserve"> </w:t>
            </w:r>
            <m:oMath>
              <m:sSub>
                <m:sSubPr>
                  <m:ctrlPr>
                    <w:rPr>
                      <w:rFonts w:ascii="Cambria Math" w:hAnsi="Cambria Math" w:hint="eastAsia"/>
                      <w:spacing w:val="2"/>
                    </w:rPr>
                  </m:ctrlPr>
                </m:sSubPr>
                <m:e>
                  <m:r>
                    <w:rPr>
                      <w:rFonts w:ascii="Cambria Math" w:hAnsi="Cambria Math"/>
                      <w:spacing w:val="2"/>
                    </w:rPr>
                    <m:t>k</m:t>
                  </m:r>
                  <m:ctrlPr>
                    <w:rPr>
                      <w:rFonts w:ascii="Cambria Math" w:hAnsi="Cambria Math"/>
                      <w:spacing w:val="2"/>
                    </w:rPr>
                  </m:ctrlPr>
                </m:e>
                <m:sub>
                  <m:r>
                    <w:rPr>
                      <w:rFonts w:ascii="Cambria Math" w:hAnsi="Cambria Math"/>
                      <w:spacing w:val="2"/>
                    </w:rPr>
                    <m:t>i</m:t>
                  </m:r>
                  <m:ctrlPr>
                    <w:rPr>
                      <w:rFonts w:ascii="Cambria Math" w:hAnsi="Cambria Math"/>
                      <w:spacing w:val="2"/>
                    </w:rPr>
                  </m:ctrlPr>
                </m:sub>
              </m:sSub>
            </m:oMath>
            <w:r w:rsidRPr="00103143">
              <w:rPr>
                <w:rFonts w:hint="eastAsia"/>
                <w:spacing w:val="2"/>
              </w:rPr>
              <w:t xml:space="preserve"> </w:t>
            </w:r>
            <w:r w:rsidRPr="00103143">
              <w:rPr>
                <w:rFonts w:hint="eastAsia"/>
                <w:spacing w:val="2"/>
              </w:rPr>
              <w:t>是样本</w:t>
            </w:r>
            <w:r w:rsidRPr="00103143">
              <w:rPr>
                <w:rFonts w:hint="eastAsia"/>
                <w:spacing w:val="2"/>
              </w:rPr>
              <w:t xml:space="preserve"> </w:t>
            </w:r>
            <m:oMath>
              <m:r>
                <w:rPr>
                  <w:rFonts w:ascii="Cambria Math" w:hAnsi="Cambria Math" w:hint="eastAsia"/>
                  <w:spacing w:val="2"/>
                </w:rPr>
                <m:t>i</m:t>
              </m:r>
            </m:oMath>
            <w:r w:rsidRPr="00103143">
              <w:rPr>
                <w:rFonts w:hint="eastAsia"/>
                <w:spacing w:val="2"/>
              </w:rPr>
              <w:t xml:space="preserve"> </w:t>
            </w:r>
            <w:r w:rsidRPr="00103143">
              <w:rPr>
                <w:rFonts w:hint="eastAsia"/>
                <w:spacing w:val="2"/>
              </w:rPr>
              <w:t>的特征特</w:t>
            </w:r>
            <w:r w:rsidR="00F467ED" w:rsidRPr="00103143">
              <w:rPr>
                <w:rFonts w:hint="eastAsia"/>
                <w:spacing w:val="2"/>
              </w:rPr>
              <w:t>维</w:t>
            </w:r>
            <w:r w:rsidRPr="00103143">
              <w:rPr>
                <w:rFonts w:hint="eastAsia"/>
                <w:spacing w:val="2"/>
              </w:rPr>
              <w:t>数，假设</w:t>
            </w:r>
            <m:oMath>
              <m:sSub>
                <m:sSubPr>
                  <m:ctrlPr>
                    <w:rPr>
                      <w:rFonts w:ascii="Cambria Math" w:hAnsi="Cambria Math"/>
                      <w:spacing w:val="2"/>
                    </w:rPr>
                  </m:ctrlPr>
                </m:sSubPr>
                <m:e>
                  <m:r>
                    <w:rPr>
                      <w:rFonts w:ascii="Cambria Math" w:hAnsi="Cambria Math" w:hint="eastAsia"/>
                      <w:spacing w:val="2"/>
                    </w:rPr>
                    <m:t>k</m:t>
                  </m:r>
                </m:e>
                <m:sub>
                  <m:r>
                    <w:rPr>
                      <w:rFonts w:ascii="Cambria Math" w:hAnsi="Cambria Math" w:hint="eastAsia"/>
                      <w:spacing w:val="2"/>
                    </w:rPr>
                    <m:t>p</m:t>
                  </m:r>
                </m:sub>
              </m:sSub>
              <m:r>
                <m:rPr>
                  <m:sty m:val="p"/>
                </m:rPr>
                <w:rPr>
                  <w:rFonts w:ascii="Cambria Math" w:hAnsi="Cambria Math"/>
                  <w:spacing w:val="2"/>
                </w:rPr>
                <m:t xml:space="preserve">= </m:t>
              </m:r>
              <m:sSub>
                <m:sSubPr>
                  <m:ctrlPr>
                    <w:rPr>
                      <w:rFonts w:ascii="Cambria Math" w:hAnsi="Cambria Math"/>
                      <w:spacing w:val="2"/>
                    </w:rPr>
                  </m:ctrlPr>
                </m:sSubPr>
                <m:e>
                  <m:r>
                    <w:rPr>
                      <w:rFonts w:ascii="Cambria Math" w:hAnsi="Cambria Math" w:hint="eastAsia"/>
                      <w:spacing w:val="2"/>
                    </w:rPr>
                    <m:t>k</m:t>
                  </m:r>
                </m:e>
                <m:sub>
                  <m:r>
                    <w:rPr>
                      <w:rFonts w:ascii="Cambria Math" w:hAnsi="Cambria Math"/>
                      <w:spacing w:val="2"/>
                    </w:rPr>
                    <m:t>q</m:t>
                  </m:r>
                </m:sub>
              </m:sSub>
              <m:r>
                <m:rPr>
                  <m:sty m:val="p"/>
                </m:rPr>
                <w:rPr>
                  <w:rFonts w:ascii="Cambria Math" w:hAnsi="Cambria Math"/>
                  <w:spacing w:val="2"/>
                </w:rPr>
                <m:t>=</m:t>
              </m:r>
              <m:r>
                <w:rPr>
                  <w:rFonts w:ascii="Cambria Math" w:hAnsi="Cambria Math"/>
                  <w:spacing w:val="2"/>
                </w:rPr>
                <m:t>k</m:t>
              </m:r>
              <m:r>
                <m:rPr>
                  <m:sty m:val="p"/>
                </m:rPr>
                <w:rPr>
                  <w:rFonts w:ascii="Cambria Math" w:hAnsi="Cambria Math"/>
                  <w:spacing w:val="2"/>
                </w:rPr>
                <m:t xml:space="preserve">,  </m:t>
              </m:r>
              <m:r>
                <w:rPr>
                  <w:rFonts w:ascii="Cambria Math" w:hAnsi="Cambria Math"/>
                  <w:spacing w:val="2"/>
                </w:rPr>
                <m:t>p</m:t>
              </m:r>
              <m:r>
                <m:rPr>
                  <m:sty m:val="p"/>
                </m:rPr>
                <w:rPr>
                  <w:rFonts w:ascii="Cambria Math" w:hAnsi="Cambria Math"/>
                  <w:spacing w:val="2"/>
                </w:rPr>
                <m:t>≠</m:t>
              </m:r>
              <m:r>
                <w:rPr>
                  <w:rFonts w:ascii="Cambria Math" w:hAnsi="Cambria Math"/>
                  <w:spacing w:val="2"/>
                </w:rPr>
                <m:t>q</m:t>
              </m:r>
            </m:oMath>
            <w:r w:rsidRPr="00103143">
              <w:rPr>
                <w:rFonts w:hint="eastAsia"/>
                <w:spacing w:val="2"/>
              </w:rPr>
              <w:t>且</w:t>
            </w:r>
            <m:oMath>
              <m:r>
                <m:rPr>
                  <m:sty m:val="p"/>
                </m:rPr>
                <w:rPr>
                  <w:rFonts w:ascii="Cambria Math" w:hAnsi="Cambria Math" w:hint="eastAsia"/>
                  <w:spacing w:val="2"/>
                </w:rPr>
                <m:t>1</m:t>
              </m:r>
              <m:r>
                <m:rPr>
                  <m:sty m:val="p"/>
                </m:rPr>
                <w:rPr>
                  <w:rFonts w:ascii="Cambria Math" w:hAnsi="Cambria Math"/>
                  <w:spacing w:val="2"/>
                </w:rPr>
                <m:t>≤</m:t>
              </m:r>
              <m:r>
                <w:rPr>
                  <w:rFonts w:ascii="Cambria Math" w:hAnsi="Cambria Math"/>
                  <w:spacing w:val="2"/>
                </w:rPr>
                <m:t>p</m:t>
              </m:r>
              <m:r>
                <m:rPr>
                  <m:sty m:val="p"/>
                </m:rPr>
                <w:rPr>
                  <w:rFonts w:ascii="Cambria Math" w:hAnsi="Cambria Math"/>
                  <w:spacing w:val="2"/>
                </w:rPr>
                <m:t>,</m:t>
              </m:r>
              <m:r>
                <w:rPr>
                  <w:rFonts w:ascii="Cambria Math" w:hAnsi="Cambria Math"/>
                  <w:spacing w:val="2"/>
                </w:rPr>
                <m:t>q</m:t>
              </m:r>
              <m:r>
                <m:rPr>
                  <m:sty m:val="p"/>
                </m:rPr>
                <w:rPr>
                  <w:rFonts w:ascii="Cambria Math" w:hAnsi="Cambria Math"/>
                  <w:spacing w:val="2"/>
                </w:rPr>
                <m:t>≤</m:t>
              </m:r>
              <m:r>
                <w:rPr>
                  <w:rFonts w:ascii="Cambria Math" w:hAnsi="Cambria Math"/>
                  <w:spacing w:val="2"/>
                </w:rPr>
                <m:t>n</m:t>
              </m:r>
            </m:oMath>
            <w:r w:rsidRPr="00103143">
              <w:rPr>
                <w:rFonts w:hint="eastAsia"/>
                <w:spacing w:val="2"/>
              </w:rPr>
              <w:t>，即每个样本特征个数相同；</w:t>
            </w:r>
            <m:oMath>
              <m:sSub>
                <m:sSubPr>
                  <m:ctrlPr>
                    <w:rPr>
                      <w:rFonts w:ascii="Cambria Math" w:hAnsi="Cambria Math"/>
                      <w:spacing w:val="2"/>
                    </w:rPr>
                  </m:ctrlPr>
                </m:sSubPr>
                <m:e>
                  <m:r>
                    <w:rPr>
                      <w:rFonts w:ascii="Cambria Math" w:hAnsi="Cambria Math"/>
                      <w:spacing w:val="2"/>
                    </w:rPr>
                    <m:t>S</m:t>
                  </m:r>
                </m:e>
                <m:sub>
                  <m:r>
                    <w:rPr>
                      <w:rFonts w:ascii="Cambria Math" w:hAnsi="Cambria Math"/>
                      <w:spacing w:val="2"/>
                    </w:rPr>
                    <m:t>i</m:t>
                  </m:r>
                  <m:r>
                    <m:rPr>
                      <m:sty m:val="p"/>
                    </m:rPr>
                    <w:rPr>
                      <w:rFonts w:ascii="Cambria Math" w:hAnsi="Cambria Math"/>
                      <w:spacing w:val="2"/>
                    </w:rPr>
                    <m:t>,</m:t>
                  </m:r>
                  <m:r>
                    <w:rPr>
                      <w:rFonts w:ascii="Cambria Math" w:hAnsi="Cambria Math"/>
                      <w:spacing w:val="2"/>
                    </w:rPr>
                    <m:t>j</m:t>
                  </m:r>
                </m:sub>
              </m:sSub>
              <m:r>
                <m:rPr>
                  <m:sty m:val="p"/>
                </m:rPr>
                <w:rPr>
                  <w:rFonts w:ascii="Cambria Math" w:hAnsi="Cambria Math"/>
                  <w:spacing w:val="2"/>
                </w:rPr>
                <m:t>={</m:t>
              </m:r>
              <m:sSub>
                <m:sSubPr>
                  <m:ctrlPr>
                    <w:rPr>
                      <w:rFonts w:ascii="Cambria Math" w:hAnsi="Cambria Math"/>
                      <w:spacing w:val="2"/>
                    </w:rPr>
                  </m:ctrlPr>
                </m:sSubPr>
                <m:e>
                  <m:r>
                    <w:rPr>
                      <w:rFonts w:ascii="Cambria Math" w:hAnsi="Cambria Math"/>
                      <w:spacing w:val="2"/>
                    </w:rPr>
                    <m:t>S</m:t>
                  </m:r>
                </m:e>
                <m:sub>
                  <m:r>
                    <w:rPr>
                      <w:rFonts w:ascii="Cambria Math" w:hAnsi="Cambria Math"/>
                      <w:spacing w:val="2"/>
                    </w:rPr>
                    <m:t>i</m:t>
                  </m:r>
                  <m:r>
                    <m:rPr>
                      <m:sty m:val="p"/>
                    </m:rPr>
                    <w:rPr>
                      <w:rFonts w:ascii="Cambria Math" w:hAnsi="Cambria Math"/>
                      <w:spacing w:val="2"/>
                    </w:rPr>
                    <m:t>,</m:t>
                  </m:r>
                  <m:r>
                    <w:rPr>
                      <w:rFonts w:ascii="Cambria Math" w:hAnsi="Cambria Math"/>
                      <w:spacing w:val="2"/>
                    </w:rPr>
                    <m:t>j</m:t>
                  </m:r>
                  <m:r>
                    <m:rPr>
                      <m:sty m:val="p"/>
                    </m:rPr>
                    <w:rPr>
                      <w:rFonts w:ascii="Cambria Math" w:hAnsi="Cambria Math"/>
                      <w:spacing w:val="2"/>
                    </w:rPr>
                    <m:t>,1</m:t>
                  </m:r>
                </m:sub>
              </m:sSub>
              <m:r>
                <m:rPr>
                  <m:sty m:val="p"/>
                </m:rPr>
                <w:rPr>
                  <w:rFonts w:ascii="Cambria Math" w:hAnsi="Cambria Math"/>
                  <w:spacing w:val="2"/>
                </w:rPr>
                <m:t xml:space="preserve">, </m:t>
              </m:r>
              <m:sSub>
                <m:sSubPr>
                  <m:ctrlPr>
                    <w:rPr>
                      <w:rFonts w:ascii="Cambria Math" w:hAnsi="Cambria Math"/>
                      <w:spacing w:val="2"/>
                    </w:rPr>
                  </m:ctrlPr>
                </m:sSubPr>
                <m:e>
                  <m:r>
                    <w:rPr>
                      <w:rFonts w:ascii="Cambria Math" w:hAnsi="Cambria Math"/>
                      <w:spacing w:val="2"/>
                    </w:rPr>
                    <m:t>S</m:t>
                  </m:r>
                </m:e>
                <m:sub>
                  <m:r>
                    <w:rPr>
                      <w:rFonts w:ascii="Cambria Math" w:hAnsi="Cambria Math"/>
                      <w:spacing w:val="2"/>
                    </w:rPr>
                    <m:t>i</m:t>
                  </m:r>
                  <m:r>
                    <m:rPr>
                      <m:sty m:val="p"/>
                    </m:rPr>
                    <w:rPr>
                      <w:rFonts w:ascii="Cambria Math" w:hAnsi="Cambria Math"/>
                      <w:spacing w:val="2"/>
                    </w:rPr>
                    <m:t>,</m:t>
                  </m:r>
                  <m:r>
                    <w:rPr>
                      <w:rFonts w:ascii="Cambria Math" w:hAnsi="Cambria Math"/>
                      <w:spacing w:val="2"/>
                    </w:rPr>
                    <m:t>j</m:t>
                  </m:r>
                  <m:r>
                    <m:rPr>
                      <m:sty m:val="p"/>
                    </m:rPr>
                    <w:rPr>
                      <w:rFonts w:ascii="Cambria Math" w:hAnsi="Cambria Math"/>
                      <w:spacing w:val="2"/>
                    </w:rPr>
                    <m:t>,2</m:t>
                  </m:r>
                </m:sub>
              </m:sSub>
              <m:r>
                <m:rPr>
                  <m:sty m:val="p"/>
                </m:rPr>
                <w:rPr>
                  <w:rFonts w:ascii="Cambria Math" w:hAnsi="Cambria Math"/>
                  <w:spacing w:val="2"/>
                </w:rPr>
                <m:t>,</m:t>
              </m:r>
              <m:sSub>
                <m:sSubPr>
                  <m:ctrlPr>
                    <w:rPr>
                      <w:rFonts w:ascii="Cambria Math" w:hAnsi="Cambria Math"/>
                      <w:spacing w:val="2"/>
                    </w:rPr>
                  </m:ctrlPr>
                </m:sSubPr>
                <m:e>
                  <m:r>
                    <w:rPr>
                      <w:rFonts w:ascii="Cambria Math" w:hAnsi="Cambria Math"/>
                      <w:spacing w:val="2"/>
                    </w:rPr>
                    <m:t>S</m:t>
                  </m:r>
                </m:e>
                <m:sub>
                  <m:r>
                    <w:rPr>
                      <w:rFonts w:ascii="Cambria Math" w:hAnsi="Cambria Math"/>
                      <w:spacing w:val="2"/>
                    </w:rPr>
                    <m:t>i</m:t>
                  </m:r>
                  <m:r>
                    <m:rPr>
                      <m:sty m:val="p"/>
                    </m:rPr>
                    <w:rPr>
                      <w:rFonts w:ascii="Cambria Math" w:hAnsi="Cambria Math"/>
                      <w:spacing w:val="2"/>
                    </w:rPr>
                    <m:t>,</m:t>
                  </m:r>
                  <m:r>
                    <w:rPr>
                      <w:rFonts w:ascii="Cambria Math" w:hAnsi="Cambria Math"/>
                      <w:spacing w:val="2"/>
                    </w:rPr>
                    <m:t>j</m:t>
                  </m:r>
                  <m:r>
                    <m:rPr>
                      <m:sty m:val="p"/>
                    </m:rPr>
                    <w:rPr>
                      <w:rFonts w:ascii="Cambria Math" w:hAnsi="Cambria Math"/>
                      <w:spacing w:val="2"/>
                    </w:rPr>
                    <m:t>,3</m:t>
                  </m:r>
                </m:sub>
              </m:sSub>
              <m:r>
                <m:rPr>
                  <m:sty m:val="p"/>
                </m:rPr>
                <w:rPr>
                  <w:rFonts w:ascii="Cambria Math" w:hAnsi="Cambria Math"/>
                  <w:spacing w:val="2"/>
                </w:rPr>
                <m:t xml:space="preserve">, ⋯, </m:t>
              </m:r>
              <m:sSub>
                <m:sSubPr>
                  <m:ctrlPr>
                    <w:rPr>
                      <w:rFonts w:ascii="Cambria Math" w:hAnsi="Cambria Math"/>
                      <w:spacing w:val="2"/>
                    </w:rPr>
                  </m:ctrlPr>
                </m:sSubPr>
                <m:e>
                  <m:r>
                    <w:rPr>
                      <w:rFonts w:ascii="Cambria Math" w:hAnsi="Cambria Math"/>
                      <w:spacing w:val="2"/>
                    </w:rPr>
                    <m:t>S</m:t>
                  </m:r>
                </m:e>
                <m:sub>
                  <m:r>
                    <w:rPr>
                      <w:rFonts w:ascii="Cambria Math" w:hAnsi="Cambria Math"/>
                      <w:spacing w:val="2"/>
                    </w:rPr>
                    <m:t>i</m:t>
                  </m:r>
                  <m:r>
                    <m:rPr>
                      <m:sty m:val="p"/>
                    </m:rPr>
                    <w:rPr>
                      <w:rFonts w:ascii="Cambria Math" w:hAnsi="Cambria Math"/>
                      <w:spacing w:val="2"/>
                    </w:rPr>
                    <m:t>,</m:t>
                  </m:r>
                  <m:r>
                    <w:rPr>
                      <w:rFonts w:ascii="Cambria Math" w:hAnsi="Cambria Math"/>
                      <w:spacing w:val="2"/>
                    </w:rPr>
                    <m:t>j</m:t>
                  </m:r>
                  <m:r>
                    <m:rPr>
                      <m:sty m:val="p"/>
                    </m:rPr>
                    <w:rPr>
                      <w:rFonts w:ascii="Cambria Math" w:hAnsi="Cambria Math"/>
                      <w:spacing w:val="2"/>
                    </w:rPr>
                    <m:t>,</m:t>
                  </m:r>
                  <m:r>
                    <w:rPr>
                      <w:rFonts w:ascii="Cambria Math" w:hAnsi="Cambria Math"/>
                      <w:spacing w:val="2"/>
                    </w:rPr>
                    <m:t>t</m:t>
                  </m:r>
                </m:sub>
              </m:sSub>
              <m:r>
                <m:rPr>
                  <m:sty m:val="p"/>
                </m:rPr>
                <w:rPr>
                  <w:rFonts w:ascii="Cambria Math" w:hAnsi="Cambria Math"/>
                  <w:spacing w:val="2"/>
                </w:rPr>
                <m:t>}</m:t>
              </m:r>
            </m:oMath>
            <w:r w:rsidRPr="00103143">
              <w:rPr>
                <w:rFonts w:hint="eastAsia"/>
                <w:spacing w:val="2"/>
              </w:rPr>
              <w:t>，其中</w:t>
            </w:r>
            <w:r w:rsidRPr="00103143">
              <w:rPr>
                <w:spacing w:val="2"/>
              </w:rPr>
              <w:t xml:space="preserve"> </w:t>
            </w:r>
            <m:oMath>
              <m:r>
                <w:rPr>
                  <w:rFonts w:ascii="Cambria Math" w:hAnsi="Cambria Math" w:hint="eastAsia"/>
                  <w:spacing w:val="2"/>
                </w:rPr>
                <m:t>t</m:t>
              </m:r>
            </m:oMath>
            <w:r w:rsidRPr="00103143">
              <w:rPr>
                <w:rFonts w:hint="eastAsia"/>
                <w:spacing w:val="2"/>
              </w:rPr>
              <w:t xml:space="preserve"> </w:t>
            </w:r>
            <w:r w:rsidRPr="00103143">
              <w:rPr>
                <w:rFonts w:hint="eastAsia"/>
                <w:spacing w:val="2"/>
              </w:rPr>
              <w:t>是每个样本的每个特征序列的长度。</w:t>
            </w:r>
          </w:p>
          <w:p w14:paraId="3E000BF3" w14:textId="77777777" w:rsidR="00A424D4" w:rsidRPr="00103143" w:rsidRDefault="009D623B" w:rsidP="00974908">
            <w:pPr>
              <w:pStyle w:val="13"/>
              <w:spacing w:line="480" w:lineRule="auto"/>
              <w:ind w:firstLineChars="0" w:firstLine="0"/>
              <w:rPr>
                <w:rFonts w:cs="Times New Roman (正文 CS 字体)"/>
                <w:b/>
                <w:bCs/>
              </w:rPr>
            </w:pPr>
            <w:r w:rsidRPr="00103143">
              <w:rPr>
                <w:rFonts w:cs="Times New Roman (正文 CS 字体)" w:hint="eastAsia"/>
                <w:b/>
                <w:bCs/>
              </w:rPr>
              <w:t>（</w:t>
            </w:r>
            <w:r w:rsidRPr="00103143">
              <w:rPr>
                <w:rFonts w:cs="Times New Roman (正文 CS 字体)" w:hint="eastAsia"/>
                <w:b/>
                <w:bCs/>
              </w:rPr>
              <w:t>iii</w:t>
            </w:r>
            <w:r w:rsidRPr="00103143">
              <w:rPr>
                <w:rFonts w:cs="Times New Roman (正文 CS 字体)" w:hint="eastAsia"/>
                <w:b/>
                <w:bCs/>
              </w:rPr>
              <w:t>）</w:t>
            </w:r>
            <w:r w:rsidR="007D1B3E" w:rsidRPr="00103143">
              <w:rPr>
                <w:rFonts w:cs="Times New Roman (正文 CS 字体)" w:hint="eastAsia"/>
                <w:b/>
                <w:bCs/>
              </w:rPr>
              <w:t>输出</w:t>
            </w:r>
            <w:r w:rsidR="00A424D4" w:rsidRPr="00103143">
              <w:rPr>
                <w:rFonts w:cs="Times New Roman (正文 CS 字体)" w:hint="eastAsia"/>
                <w:b/>
                <w:bCs/>
              </w:rPr>
              <w:t>：</w:t>
            </w:r>
          </w:p>
          <w:p w14:paraId="3ABA04B8" w14:textId="3F11D4B5" w:rsidR="002911FC" w:rsidRPr="00103143" w:rsidRDefault="005E6CF0" w:rsidP="00974908">
            <w:pPr>
              <w:pStyle w:val="13"/>
              <w:spacing w:line="480" w:lineRule="auto"/>
              <w:ind w:firstLine="380"/>
              <w:rPr>
                <w:rFonts w:hint="eastAsia"/>
                <w:spacing w:val="2"/>
              </w:rPr>
            </w:pPr>
            <w:r w:rsidRPr="00103143">
              <w:rPr>
                <w:rFonts w:hint="eastAsia"/>
                <w:spacing w:val="2"/>
              </w:rPr>
              <w:t>有特征</w:t>
            </w:r>
            <w:r w:rsidRPr="00103143">
              <w:rPr>
                <w:spacing w:val="2"/>
              </w:rPr>
              <w:t xml:space="preserve"> </w:t>
            </w:r>
            <m:oMath>
              <m:r>
                <w:rPr>
                  <w:rFonts w:ascii="Cambria Math" w:hAnsi="Cambria Math" w:hint="eastAsia"/>
                  <w:spacing w:val="2"/>
                </w:rPr>
                <m:t>m</m:t>
              </m:r>
              <m:r>
                <m:rPr>
                  <m:sty m:val="p"/>
                </m:rPr>
                <w:rPr>
                  <w:rFonts w:ascii="Cambria Math" w:hAnsi="Cambria Math"/>
                  <w:spacing w:val="2"/>
                </w:rPr>
                <m:t>,1≤</m:t>
              </m:r>
              <m:r>
                <w:rPr>
                  <w:rFonts w:ascii="Cambria Math" w:hAnsi="Cambria Math"/>
                  <w:spacing w:val="2"/>
                </w:rPr>
                <m:t>m</m:t>
              </m:r>
              <m:r>
                <m:rPr>
                  <m:sty m:val="p"/>
                </m:rPr>
                <w:rPr>
                  <w:rFonts w:ascii="Cambria Math" w:hAnsi="Cambria Math"/>
                  <w:spacing w:val="2"/>
                </w:rPr>
                <m:t>≤</m:t>
              </m:r>
              <m:r>
                <w:rPr>
                  <w:rFonts w:ascii="Cambria Math" w:hAnsi="Cambria Math"/>
                  <w:spacing w:val="2"/>
                </w:rPr>
                <m:t>k</m:t>
              </m:r>
            </m:oMath>
            <w:r w:rsidRPr="00103143">
              <w:rPr>
                <w:rFonts w:hint="eastAsia"/>
                <w:spacing w:val="2"/>
              </w:rPr>
              <w:t>，给定</w:t>
            </w:r>
            <m:oMath>
              <m:r>
                <w:rPr>
                  <w:rFonts w:ascii="Cambria Math" w:hAnsi="Cambria Math"/>
                  <w:spacing w:val="2"/>
                </w:rPr>
                <m:t>S</m:t>
              </m:r>
              <m:r>
                <m:rPr>
                  <m:sty m:val="p"/>
                </m:rPr>
                <w:rPr>
                  <w:rFonts w:ascii="Cambria Math" w:hAnsi="Cambria Math"/>
                  <w:spacing w:val="2"/>
                </w:rPr>
                <m:t>=</m:t>
              </m:r>
              <m:d>
                <m:dPr>
                  <m:begChr m:val="{"/>
                  <m:endChr m:val="}"/>
                  <m:ctrlPr>
                    <w:rPr>
                      <w:rFonts w:ascii="Cambria Math" w:hAnsi="Cambria Math"/>
                      <w:spacing w:val="2"/>
                    </w:rPr>
                  </m:ctrlPr>
                </m:dPr>
                <m:e>
                  <m:sSub>
                    <m:sSubPr>
                      <m:ctrlPr>
                        <w:rPr>
                          <w:rFonts w:ascii="Cambria Math" w:hAnsi="Cambria Math"/>
                          <w:spacing w:val="2"/>
                        </w:rPr>
                      </m:ctrlPr>
                    </m:sSubPr>
                    <m:e>
                      <m:r>
                        <w:rPr>
                          <w:rFonts w:ascii="Cambria Math" w:hAnsi="Cambria Math"/>
                          <w:spacing w:val="2"/>
                        </w:rPr>
                        <m:t>S</m:t>
                      </m:r>
                    </m:e>
                    <m:sub>
                      <m:r>
                        <w:rPr>
                          <w:rFonts w:ascii="Cambria Math" w:hAnsi="Cambria Math"/>
                          <w:spacing w:val="2"/>
                        </w:rPr>
                        <m:t>i</m:t>
                      </m:r>
                      <m:r>
                        <m:rPr>
                          <m:sty m:val="p"/>
                        </m:rPr>
                        <w:rPr>
                          <w:rFonts w:ascii="Cambria Math" w:hAnsi="Cambria Math"/>
                          <w:spacing w:val="2"/>
                        </w:rPr>
                        <m:t>,</m:t>
                      </m:r>
                      <m:r>
                        <w:rPr>
                          <w:rFonts w:ascii="Cambria Math" w:hAnsi="Cambria Math"/>
                          <w:spacing w:val="2"/>
                        </w:rPr>
                        <m:t>j</m:t>
                      </m:r>
                      <m:r>
                        <m:rPr>
                          <m:sty m:val="p"/>
                        </m:rPr>
                        <w:rPr>
                          <w:rFonts w:ascii="Cambria Math" w:hAnsi="Cambria Math"/>
                          <w:spacing w:val="2"/>
                        </w:rPr>
                        <m:t>,</m:t>
                      </m:r>
                      <m:r>
                        <w:rPr>
                          <w:rFonts w:ascii="Cambria Math" w:hAnsi="Cambria Math"/>
                          <w:spacing w:val="2"/>
                        </w:rPr>
                        <m:t>t</m:t>
                      </m:r>
                      <m:r>
                        <m:rPr>
                          <m:sty m:val="p"/>
                        </m:rPr>
                        <w:rPr>
                          <w:rFonts w:ascii="Cambria Math" w:hAnsi="Cambria Math"/>
                          <w:spacing w:val="2"/>
                        </w:rPr>
                        <m:t>+</m:t>
                      </m:r>
                      <m:r>
                        <w:rPr>
                          <w:rFonts w:ascii="Cambria Math" w:hAnsi="Cambria Math"/>
                          <w:spacing w:val="2"/>
                        </w:rPr>
                        <m:t>h</m:t>
                      </m:r>
                    </m:sub>
                  </m:sSub>
                </m:e>
              </m:d>
              <m:r>
                <m:rPr>
                  <m:sty m:val="p"/>
                </m:rPr>
                <w:rPr>
                  <w:rFonts w:ascii="Cambria Math" w:hAnsi="Cambria Math"/>
                  <w:spacing w:val="2"/>
                </w:rPr>
                <m:t>, 1≤</m:t>
              </m:r>
              <m:r>
                <w:rPr>
                  <w:rFonts w:ascii="Cambria Math" w:hAnsi="Cambria Math"/>
                  <w:spacing w:val="2"/>
                </w:rPr>
                <m:t>i</m:t>
              </m:r>
              <m:r>
                <m:rPr>
                  <m:sty m:val="p"/>
                </m:rPr>
                <w:rPr>
                  <w:rFonts w:ascii="Cambria Math" w:hAnsi="Cambria Math"/>
                  <w:spacing w:val="2"/>
                </w:rPr>
                <m:t>≤</m:t>
              </m:r>
              <m:r>
                <w:rPr>
                  <w:rFonts w:ascii="Cambria Math" w:hAnsi="Cambria Math"/>
                  <w:spacing w:val="2"/>
                </w:rPr>
                <m:t>m</m:t>
              </m:r>
              <m:r>
                <m:rPr>
                  <m:sty m:val="p"/>
                </m:rPr>
                <w:rPr>
                  <w:rFonts w:ascii="Cambria Math" w:hAnsi="Cambria Math"/>
                  <w:spacing w:val="2"/>
                </w:rPr>
                <m:t>, 1≤</m:t>
              </m:r>
              <m:r>
                <w:rPr>
                  <w:rFonts w:ascii="Cambria Math" w:hAnsi="Cambria Math"/>
                  <w:spacing w:val="2"/>
                </w:rPr>
                <m:t>j</m:t>
              </m:r>
              <m:r>
                <m:rPr>
                  <m:sty m:val="p"/>
                </m:rPr>
                <w:rPr>
                  <w:rFonts w:ascii="Cambria Math" w:hAnsi="Cambria Math"/>
                  <w:spacing w:val="2"/>
                </w:rPr>
                <m:t>≤</m:t>
              </m:r>
              <m:r>
                <w:rPr>
                  <w:rFonts w:ascii="Cambria Math" w:hAnsi="Cambria Math"/>
                  <w:spacing w:val="2"/>
                </w:rPr>
                <m:t>k</m:t>
              </m:r>
              <m:r>
                <m:rPr>
                  <m:sty m:val="p"/>
                </m:rPr>
                <w:rPr>
                  <w:rFonts w:ascii="Cambria Math" w:hAnsi="Cambria Math" w:hint="eastAsia"/>
                  <w:spacing w:val="2"/>
                </w:rPr>
                <m:t>且</m:t>
              </m:r>
              <m:r>
                <w:rPr>
                  <w:rFonts w:ascii="Cambria Math" w:hAnsi="Cambria Math"/>
                  <w:spacing w:val="2"/>
                </w:rPr>
                <m:t>j</m:t>
              </m:r>
              <m:r>
                <m:rPr>
                  <m:sty m:val="p"/>
                </m:rPr>
                <w:rPr>
                  <w:rFonts w:ascii="Cambria Math" w:hAnsi="Cambria Math"/>
                  <w:spacing w:val="2"/>
                </w:rPr>
                <m:t>≠</m:t>
              </m:r>
              <m:r>
                <w:rPr>
                  <w:rFonts w:ascii="Cambria Math" w:hAnsi="Cambria Math"/>
                  <w:spacing w:val="2"/>
                </w:rPr>
                <m:t>m</m:t>
              </m:r>
              <m:r>
                <m:rPr>
                  <m:sty m:val="p"/>
                </m:rPr>
                <w:rPr>
                  <w:rFonts w:ascii="Cambria Math" w:hAnsi="Cambria Math"/>
                  <w:spacing w:val="2"/>
                </w:rPr>
                <m:t xml:space="preserve">, </m:t>
              </m:r>
              <m:r>
                <w:rPr>
                  <w:rFonts w:ascii="Cambria Math" w:hAnsi="Cambria Math"/>
                  <w:spacing w:val="2"/>
                </w:rPr>
                <m:t>h</m:t>
              </m:r>
              <m:r>
                <m:rPr>
                  <m:sty m:val="p"/>
                </m:rPr>
                <w:rPr>
                  <w:rFonts w:ascii="Cambria Math" w:hAnsi="Cambria Math"/>
                  <w:spacing w:val="2"/>
                </w:rPr>
                <m:t>&gt;0</m:t>
              </m:r>
            </m:oMath>
            <w:r w:rsidRPr="00103143">
              <w:rPr>
                <w:rFonts w:hint="eastAsia"/>
                <w:spacing w:val="2"/>
              </w:rPr>
              <w:t>，</w:t>
            </w:r>
            <w:r w:rsidR="00E14C57" w:rsidRPr="00103143">
              <w:rPr>
                <w:rFonts w:hint="eastAsia"/>
                <w:spacing w:val="2"/>
              </w:rPr>
              <w:t>输出为</w:t>
            </w:r>
            <w:r w:rsidR="00177CE5" w:rsidRPr="00103143">
              <w:rPr>
                <w:rFonts w:hint="eastAsia"/>
                <w:spacing w:val="2"/>
              </w:rPr>
              <w:t>：</w:t>
            </w:r>
            <m:oMath>
              <m:sSub>
                <m:sSubPr>
                  <m:ctrlPr>
                    <w:rPr>
                      <w:rFonts w:ascii="Cambria Math" w:hAnsi="Cambria Math"/>
                      <w:spacing w:val="2"/>
                    </w:rPr>
                  </m:ctrlPr>
                </m:sSubPr>
                <m:e>
                  <m:r>
                    <w:rPr>
                      <w:rFonts w:ascii="Cambria Math" w:hAnsi="Cambria Math"/>
                      <w:spacing w:val="2"/>
                    </w:rPr>
                    <m:t>S</m:t>
                  </m:r>
                </m:e>
                <m:sub>
                  <m:r>
                    <w:rPr>
                      <w:rFonts w:ascii="Cambria Math" w:hAnsi="Cambria Math"/>
                      <w:spacing w:val="2"/>
                    </w:rPr>
                    <m:t>i</m:t>
                  </m:r>
                  <m:r>
                    <m:rPr>
                      <m:sty m:val="p"/>
                    </m:rPr>
                    <w:rPr>
                      <w:rFonts w:ascii="Cambria Math" w:hAnsi="Cambria Math"/>
                      <w:spacing w:val="2"/>
                    </w:rPr>
                    <m:t>,</m:t>
                  </m:r>
                  <m:r>
                    <w:rPr>
                      <w:rFonts w:ascii="Cambria Math" w:hAnsi="Cambria Math"/>
                      <w:spacing w:val="2"/>
                    </w:rPr>
                    <m:t>m</m:t>
                  </m:r>
                  <m:r>
                    <m:rPr>
                      <m:sty m:val="p"/>
                    </m:rPr>
                    <w:rPr>
                      <w:rFonts w:ascii="Cambria Math" w:hAnsi="Cambria Math"/>
                      <w:spacing w:val="2"/>
                    </w:rPr>
                    <m:t>,</m:t>
                  </m:r>
                  <m:sSup>
                    <m:sSupPr>
                      <m:ctrlPr>
                        <w:rPr>
                          <w:rFonts w:ascii="Cambria Math" w:hAnsi="Cambria Math"/>
                          <w:spacing w:val="2"/>
                        </w:rPr>
                      </m:ctrlPr>
                    </m:sSupPr>
                    <m:e>
                      <m:r>
                        <w:rPr>
                          <w:rFonts w:ascii="Cambria Math" w:hAnsi="Cambria Math"/>
                          <w:spacing w:val="2"/>
                        </w:rPr>
                        <m:t>t</m:t>
                      </m:r>
                    </m:e>
                    <m:sup>
                      <m:r>
                        <m:rPr>
                          <m:sty m:val="p"/>
                        </m:rPr>
                        <w:rPr>
                          <w:rFonts w:ascii="Cambria Math" w:hAnsi="Cambria Math"/>
                          <w:spacing w:val="2"/>
                        </w:rPr>
                        <m:t>'</m:t>
                      </m:r>
                    </m:sup>
                  </m:sSup>
                </m:sub>
              </m:sSub>
              <m:r>
                <m:rPr>
                  <m:sty m:val="p"/>
                </m:rPr>
                <w:rPr>
                  <w:rFonts w:ascii="Cambria Math" w:hAnsi="Cambria Math"/>
                  <w:spacing w:val="2"/>
                </w:rPr>
                <m:t>, 1≤</m:t>
              </m:r>
              <m:r>
                <w:rPr>
                  <w:rFonts w:ascii="Cambria Math" w:hAnsi="Cambria Math"/>
                  <w:spacing w:val="2"/>
                </w:rPr>
                <m:t>i</m:t>
              </m:r>
              <m:r>
                <m:rPr>
                  <m:sty m:val="p"/>
                </m:rPr>
                <w:rPr>
                  <w:rFonts w:ascii="Cambria Math" w:hAnsi="Cambria Math"/>
                  <w:spacing w:val="2"/>
                </w:rPr>
                <m:t>≤</m:t>
              </m:r>
              <m:r>
                <w:rPr>
                  <w:rFonts w:ascii="Cambria Math" w:hAnsi="Cambria Math"/>
                  <w:spacing w:val="2"/>
                </w:rPr>
                <m:t>n</m:t>
              </m:r>
              <m:r>
                <m:rPr>
                  <m:sty m:val="p"/>
                </m:rPr>
                <w:rPr>
                  <w:rFonts w:ascii="Cambria Math" w:hAnsi="Cambria Math"/>
                  <w:spacing w:val="2"/>
                </w:rPr>
                <m:t xml:space="preserve">, </m:t>
              </m:r>
              <m:r>
                <w:rPr>
                  <w:rFonts w:ascii="Cambria Math" w:hAnsi="Cambria Math"/>
                  <w:spacing w:val="2"/>
                </w:rPr>
                <m:t>t</m:t>
              </m:r>
              <m:r>
                <m:rPr>
                  <m:sty m:val="p"/>
                </m:rPr>
                <w:rPr>
                  <w:rFonts w:ascii="Cambria Math" w:hAnsi="Cambria Math"/>
                  <w:spacing w:val="2"/>
                </w:rPr>
                <m:t>+1≤</m:t>
              </m:r>
              <m:r>
                <w:rPr>
                  <w:rFonts w:ascii="Cambria Math" w:hAnsi="Cambria Math"/>
                  <w:spacing w:val="2"/>
                </w:rPr>
                <m:t>t</m:t>
              </m:r>
              <m:r>
                <m:rPr>
                  <m:sty m:val="p"/>
                </m:rPr>
                <w:rPr>
                  <w:rFonts w:ascii="Cambria Math" w:hAnsi="Cambria Math"/>
                  <w:spacing w:val="2"/>
                </w:rPr>
                <m:t>≤</m:t>
              </m:r>
              <m:r>
                <w:rPr>
                  <w:rFonts w:ascii="Cambria Math" w:hAnsi="Cambria Math"/>
                  <w:spacing w:val="2"/>
                </w:rPr>
                <m:t>t</m:t>
              </m:r>
              <m:r>
                <m:rPr>
                  <m:sty m:val="p"/>
                </m:rPr>
                <w:rPr>
                  <w:rFonts w:ascii="Cambria Math" w:hAnsi="Cambria Math"/>
                  <w:spacing w:val="2"/>
                </w:rPr>
                <m:t>+</m:t>
              </m:r>
              <m:r>
                <w:rPr>
                  <w:rFonts w:ascii="Cambria Math" w:hAnsi="Cambria Math"/>
                  <w:spacing w:val="2"/>
                </w:rPr>
                <m:t>h</m:t>
              </m:r>
            </m:oMath>
            <w:r w:rsidRPr="00103143">
              <w:rPr>
                <w:rFonts w:hint="eastAsia"/>
                <w:spacing w:val="2"/>
              </w:rPr>
              <w:t>。</w:t>
            </w:r>
          </w:p>
        </w:tc>
      </w:tr>
    </w:tbl>
    <w:p w14:paraId="286A77A3" w14:textId="72B9611F" w:rsidR="00C912DC" w:rsidRPr="00103143" w:rsidRDefault="00CC4811" w:rsidP="007B2A65">
      <w:pPr>
        <w:pStyle w:val="13"/>
        <w:spacing w:line="360" w:lineRule="auto"/>
        <w:ind w:firstLineChars="0" w:firstLine="0"/>
        <w:rPr>
          <w:spacing w:val="2"/>
        </w:rPr>
      </w:pPr>
      <w:r w:rsidRPr="00103143">
        <w:rPr>
          <w:rFonts w:hint="eastAsia"/>
          <w:spacing w:val="2"/>
        </w:rPr>
        <w:t>特别地，</w:t>
      </w:r>
      <w:r w:rsidR="0064441F" w:rsidRPr="00103143">
        <w:rPr>
          <w:rFonts w:hint="eastAsia"/>
          <w:spacing w:val="2"/>
        </w:rPr>
        <w:t>当</w:t>
      </w:r>
      <w:r w:rsidR="00EE2BCB" w:rsidRPr="00103143">
        <w:rPr>
          <w:rFonts w:hint="eastAsia"/>
          <w:spacing w:val="2"/>
        </w:rPr>
        <w:t xml:space="preserve"> </w:t>
      </w:r>
      <m:oMath>
        <m:r>
          <w:rPr>
            <w:rFonts w:ascii="Cambria Math" w:hAnsi="Cambria Math" w:hint="eastAsia"/>
            <w:spacing w:val="2"/>
          </w:rPr>
          <m:t>t</m:t>
        </m:r>
      </m:oMath>
      <w:r w:rsidR="00EE2BCB" w:rsidRPr="00103143">
        <w:rPr>
          <w:rFonts w:hint="eastAsia"/>
          <w:spacing w:val="2"/>
        </w:rPr>
        <w:t xml:space="preserve"> </w:t>
      </w:r>
      <w:r w:rsidR="00414DDF" w:rsidRPr="00103143">
        <w:rPr>
          <w:rFonts w:hint="eastAsia"/>
          <w:spacing w:val="2"/>
        </w:rPr>
        <w:t>取值</w:t>
      </w:r>
      <w:r w:rsidR="005A0496" w:rsidRPr="00103143">
        <w:rPr>
          <w:rFonts w:hint="eastAsia"/>
          <w:spacing w:val="2"/>
        </w:rPr>
        <w:t>较小</w:t>
      </w:r>
      <w:r w:rsidR="00BD5CCF" w:rsidRPr="00103143">
        <w:rPr>
          <w:rFonts w:hint="eastAsia"/>
          <w:spacing w:val="2"/>
        </w:rPr>
        <w:t>，</w:t>
      </w:r>
      <w:r w:rsidR="0060231C" w:rsidRPr="00103143">
        <w:rPr>
          <w:rFonts w:hint="eastAsia"/>
          <w:spacing w:val="2"/>
        </w:rPr>
        <w:t>且</w:t>
      </w:r>
      <w:r w:rsidR="00596426" w:rsidRPr="00103143">
        <w:rPr>
          <w:rFonts w:hint="eastAsia"/>
          <w:spacing w:val="2"/>
        </w:rPr>
        <w:t xml:space="preserve"> </w:t>
      </w:r>
      <m:oMath>
        <m:r>
          <w:rPr>
            <w:rFonts w:ascii="Cambria Math" w:hAnsi="Cambria Math" w:hint="eastAsia"/>
            <w:spacing w:val="2"/>
          </w:rPr>
          <m:t>k</m:t>
        </m:r>
        <m:r>
          <w:rPr>
            <w:rFonts w:ascii="Cambria Math" w:hAnsi="Cambria Math"/>
            <w:spacing w:val="2"/>
          </w:rPr>
          <m:t xml:space="preserve"> ≥ 1</m:t>
        </m:r>
      </m:oMath>
      <w:r w:rsidR="00596426" w:rsidRPr="00103143">
        <w:rPr>
          <w:rFonts w:hint="eastAsia"/>
          <w:spacing w:val="2"/>
        </w:rPr>
        <w:t xml:space="preserve"> </w:t>
      </w:r>
      <w:r w:rsidR="00C94D31" w:rsidRPr="00103143">
        <w:rPr>
          <w:rFonts w:hint="eastAsia"/>
          <w:spacing w:val="2"/>
        </w:rPr>
        <w:t>时</w:t>
      </w:r>
      <w:r w:rsidR="00F96A7B" w:rsidRPr="00103143">
        <w:rPr>
          <w:rFonts w:hint="eastAsia"/>
          <w:spacing w:val="2"/>
        </w:rPr>
        <w:t>，</w:t>
      </w:r>
      <w:r w:rsidR="0079166B" w:rsidRPr="00103143">
        <w:rPr>
          <w:rFonts w:hint="eastAsia"/>
          <w:spacing w:val="2"/>
        </w:rPr>
        <w:t>问题演化为</w:t>
      </w:r>
      <w:r w:rsidR="00862B56" w:rsidRPr="00103143">
        <w:rPr>
          <w:rFonts w:hint="eastAsia"/>
          <w:spacing w:val="2"/>
        </w:rPr>
        <w:t>小样本多属性时序预测问题</w:t>
      </w:r>
      <w:r w:rsidR="002C714B" w:rsidRPr="00103143">
        <w:rPr>
          <w:rFonts w:hint="eastAsia"/>
          <w:spacing w:val="2"/>
        </w:rPr>
        <w:t>。</w:t>
      </w:r>
    </w:p>
    <w:p w14:paraId="52EB586A" w14:textId="4176B7CB" w:rsidR="00571597" w:rsidRPr="00103143" w:rsidRDefault="00A815DB" w:rsidP="006E2647">
      <w:pPr>
        <w:pStyle w:val="1"/>
        <w:rPr>
          <w:rFonts w:eastAsia="宋体"/>
          <w:spacing w:val="2"/>
        </w:rPr>
      </w:pPr>
      <w:r w:rsidRPr="00103143">
        <w:rPr>
          <w:rFonts w:eastAsia="宋体" w:hint="eastAsia"/>
          <w:spacing w:val="2"/>
        </w:rPr>
        <w:t>经典</w:t>
      </w:r>
      <w:r w:rsidRPr="00103143">
        <w:rPr>
          <w:rFonts w:eastAsia="宋体" w:hint="eastAsia"/>
          <w:spacing w:val="2"/>
        </w:rPr>
        <w:t>LSTM</w:t>
      </w:r>
      <w:r w:rsidR="002274EB" w:rsidRPr="00103143">
        <w:rPr>
          <w:rFonts w:eastAsia="宋体" w:hint="eastAsia"/>
          <w:spacing w:val="2"/>
        </w:rPr>
        <w:t>网络</w:t>
      </w:r>
      <w:r w:rsidR="00D04FCF" w:rsidRPr="00103143">
        <w:rPr>
          <w:rFonts w:eastAsia="宋体" w:hint="eastAsia"/>
          <w:spacing w:val="2"/>
        </w:rPr>
        <w:t>解决多变量时序预测</w:t>
      </w:r>
      <w:r w:rsidR="00D61580" w:rsidRPr="00103143">
        <w:rPr>
          <w:rFonts w:eastAsia="宋体" w:hint="eastAsia"/>
          <w:spacing w:val="2"/>
        </w:rPr>
        <w:t>问题</w:t>
      </w:r>
    </w:p>
    <w:p w14:paraId="757BBC13" w14:textId="0658910F" w:rsidR="00721D34" w:rsidRPr="00103143" w:rsidRDefault="00332CC8" w:rsidP="0080453E">
      <w:pPr>
        <w:pStyle w:val="21"/>
        <w:spacing w:before="71" w:after="71"/>
        <w:rPr>
          <w:rFonts w:eastAsia="宋体" w:hint="eastAsia"/>
        </w:rPr>
      </w:pPr>
      <w:r w:rsidRPr="00103143">
        <w:rPr>
          <w:rFonts w:eastAsia="宋体" w:hint="eastAsia"/>
        </w:rPr>
        <w:t>经典</w:t>
      </w:r>
      <w:r w:rsidRPr="00103143">
        <w:rPr>
          <w:rFonts w:eastAsia="宋体" w:hint="eastAsia"/>
        </w:rPr>
        <w:t>LSTM</w:t>
      </w:r>
      <w:r w:rsidRPr="00103143">
        <w:rPr>
          <w:rFonts w:eastAsia="宋体" w:hint="eastAsia"/>
        </w:rPr>
        <w:t>算法</w:t>
      </w:r>
      <w:r w:rsidR="00827BDE" w:rsidRPr="00103143">
        <w:rPr>
          <w:rFonts w:eastAsia="宋体" w:hint="eastAsia"/>
        </w:rPr>
        <w:t>概述</w:t>
      </w:r>
    </w:p>
    <w:p w14:paraId="5A97C261" w14:textId="21D122D2" w:rsidR="008E7837" w:rsidRPr="00103143" w:rsidRDefault="008E7837" w:rsidP="00132B98">
      <w:pPr>
        <w:pStyle w:val="a3"/>
        <w:ind w:firstLine="372"/>
        <w:rPr>
          <w:rFonts w:hint="eastAsia"/>
        </w:rPr>
      </w:pPr>
      <w:r w:rsidRPr="00103143">
        <w:rPr>
          <w:rFonts w:hint="eastAsia"/>
        </w:rPr>
        <w:t>LSTM</w:t>
      </w:r>
      <w:r w:rsidRPr="00103143">
        <w:rPr>
          <w:rFonts w:hint="eastAsia"/>
        </w:rPr>
        <w:t>（</w:t>
      </w:r>
      <w:r w:rsidRPr="00103143">
        <w:rPr>
          <w:rFonts w:hint="eastAsia"/>
        </w:rPr>
        <w:t>Long Short-Term Memory</w:t>
      </w:r>
      <w:r w:rsidRPr="00103143">
        <w:rPr>
          <w:rFonts w:hint="eastAsia"/>
        </w:rPr>
        <w:t>）是一种经典的循环神经网络（</w:t>
      </w:r>
      <w:r w:rsidRPr="00103143">
        <w:rPr>
          <w:rFonts w:hint="eastAsia"/>
        </w:rPr>
        <w:t>RNN</w:t>
      </w:r>
      <w:r w:rsidRPr="00103143">
        <w:rPr>
          <w:rFonts w:hint="eastAsia"/>
        </w:rPr>
        <w:t>）变体，用于处理和建模序列数据。相比于传统的</w:t>
      </w:r>
      <w:r w:rsidRPr="00103143">
        <w:rPr>
          <w:rFonts w:hint="eastAsia"/>
        </w:rPr>
        <w:t>RNN</w:t>
      </w:r>
      <w:r w:rsidRPr="00103143">
        <w:rPr>
          <w:rFonts w:hint="eastAsia"/>
        </w:rPr>
        <w:t>，</w:t>
      </w:r>
      <w:r w:rsidRPr="00103143">
        <w:rPr>
          <w:rFonts w:hint="eastAsia"/>
        </w:rPr>
        <w:t>LSTM</w:t>
      </w:r>
      <w:r w:rsidRPr="00103143">
        <w:rPr>
          <w:rFonts w:hint="eastAsia"/>
        </w:rPr>
        <w:t>网络在处理长期依赖性问题上表现更出色。</w:t>
      </w:r>
      <w:r w:rsidRPr="00103143">
        <w:rPr>
          <w:rFonts w:hint="eastAsia"/>
        </w:rPr>
        <w:t>LSTM</w:t>
      </w:r>
      <w:r w:rsidRPr="00103143">
        <w:rPr>
          <w:rFonts w:hint="eastAsia"/>
        </w:rPr>
        <w:t>网络的核心思想是引入了称为</w:t>
      </w:r>
      <w:r w:rsidRPr="00103143">
        <w:rPr>
          <w:rFonts w:hint="eastAsia"/>
        </w:rPr>
        <w:t>"</w:t>
      </w:r>
      <w:r w:rsidRPr="00103143">
        <w:rPr>
          <w:rFonts w:hint="eastAsia"/>
        </w:rPr>
        <w:t>门</w:t>
      </w:r>
      <w:r w:rsidRPr="00103143">
        <w:rPr>
          <w:rFonts w:hint="eastAsia"/>
        </w:rPr>
        <w:t>"</w:t>
      </w:r>
      <w:r w:rsidRPr="00103143">
        <w:rPr>
          <w:rFonts w:hint="eastAsia"/>
        </w:rPr>
        <w:t>的结构，这些门可以选择性地控制信息的流动和记忆的更新。</w:t>
      </w:r>
      <w:r w:rsidR="00F7706C" w:rsidRPr="00103143">
        <w:rPr>
          <w:rFonts w:hint="eastAsia"/>
        </w:rPr>
        <w:t>如图</w:t>
      </w:r>
      <w:r w:rsidR="00F7706C" w:rsidRPr="00103143">
        <w:rPr>
          <w:rFonts w:hint="eastAsia"/>
        </w:rPr>
        <w:t>1</w:t>
      </w:r>
      <w:r w:rsidR="00F7706C" w:rsidRPr="00103143">
        <w:rPr>
          <w:rFonts w:hint="eastAsia"/>
        </w:rPr>
        <w:t>所示</w:t>
      </w:r>
      <w:r w:rsidR="001C48E3" w:rsidRPr="00103143">
        <w:rPr>
          <w:rFonts w:hint="eastAsia"/>
        </w:rPr>
        <w:t>，</w:t>
      </w:r>
      <w:r w:rsidRPr="00103143">
        <w:rPr>
          <w:rFonts w:hint="eastAsia"/>
        </w:rPr>
        <w:t>LSTM</w:t>
      </w:r>
      <w:r w:rsidRPr="00103143">
        <w:rPr>
          <w:rFonts w:hint="eastAsia"/>
        </w:rPr>
        <w:t>网络的关键组成部分包括记忆单元</w:t>
      </w:r>
      <w:r w:rsidR="00D01DD2" w:rsidRPr="00103143">
        <w:rPr>
          <w:rFonts w:hint="eastAsia"/>
        </w:rPr>
        <w:t>，图中标志为</w:t>
      </w:r>
      <w:r w:rsidR="00D01DD2" w:rsidRPr="00103143">
        <w:rPr>
          <w:rFonts w:hint="eastAsia"/>
        </w:rPr>
        <w:t>A</w:t>
      </w:r>
      <w:r w:rsidR="00D01DD2" w:rsidRPr="00103143">
        <w:rPr>
          <w:rFonts w:hint="eastAsia"/>
        </w:rPr>
        <w:t>的整体</w:t>
      </w:r>
      <w:r w:rsidR="00433F7E" w:rsidRPr="00103143">
        <w:rPr>
          <w:rFonts w:hint="eastAsia"/>
        </w:rPr>
        <w:t>，</w:t>
      </w:r>
      <w:r w:rsidRPr="00103143">
        <w:rPr>
          <w:rFonts w:hint="eastAsia"/>
        </w:rPr>
        <w:t>和三个门：输入门、遗忘门和输出门。</w:t>
      </w:r>
    </w:p>
    <w:p w14:paraId="6F04AF33" w14:textId="4B91BEB2" w:rsidR="008E7837" w:rsidRPr="00103143" w:rsidRDefault="008E7837" w:rsidP="002B08EC">
      <w:pPr>
        <w:pStyle w:val="a3"/>
        <w:tabs>
          <w:tab w:val="clear" w:pos="357"/>
        </w:tabs>
        <w:ind w:firstLine="372"/>
        <w:rPr>
          <w:rFonts w:hint="eastAsia"/>
        </w:rPr>
      </w:pPr>
      <w:r w:rsidRPr="00103143">
        <w:rPr>
          <w:rFonts w:hint="eastAsia"/>
        </w:rPr>
        <w:t>输入门：控制新输入信息对记忆单元的影响。它通过一个</w:t>
      </w:r>
      <w:r w:rsidRPr="00103143">
        <w:rPr>
          <w:rFonts w:hint="eastAsia"/>
        </w:rPr>
        <w:t>sigmoid</w:t>
      </w:r>
      <w:r w:rsidRPr="00103143">
        <w:rPr>
          <w:rFonts w:hint="eastAsia"/>
        </w:rPr>
        <w:t>激活函数来决定是否接受新的输入，并</w:t>
      </w:r>
      <w:r w:rsidRPr="00103143">
        <w:rPr>
          <w:rFonts w:hint="eastAsia"/>
        </w:rPr>
        <w:lastRenderedPageBreak/>
        <w:t>使用另一个</w:t>
      </w:r>
      <w:r w:rsidRPr="00103143">
        <w:rPr>
          <w:rFonts w:hint="eastAsia"/>
        </w:rPr>
        <w:t>tanh</w:t>
      </w:r>
      <w:r w:rsidRPr="00103143">
        <w:rPr>
          <w:rFonts w:hint="eastAsia"/>
        </w:rPr>
        <w:t>激活函数来生成一个新的候选值，用于更新记忆单元的内容。</w:t>
      </w:r>
    </w:p>
    <w:p w14:paraId="334B2DD2" w14:textId="7386ECCF" w:rsidR="008E7837" w:rsidRPr="00103143" w:rsidRDefault="008E7837" w:rsidP="006B737D">
      <w:pPr>
        <w:pStyle w:val="a3"/>
        <w:tabs>
          <w:tab w:val="clear" w:pos="357"/>
        </w:tabs>
        <w:ind w:firstLine="372"/>
        <w:rPr>
          <w:rFonts w:hint="eastAsia"/>
        </w:rPr>
      </w:pPr>
      <w:r w:rsidRPr="00103143">
        <w:rPr>
          <w:rFonts w:hint="eastAsia"/>
        </w:rPr>
        <w:t>遗忘门：控制之前的记忆是否被遗忘。它通过一个</w:t>
      </w:r>
      <w:r w:rsidRPr="00103143">
        <w:rPr>
          <w:rFonts w:hint="eastAsia"/>
        </w:rPr>
        <w:t>sigmoid</w:t>
      </w:r>
      <w:r w:rsidRPr="00103143">
        <w:rPr>
          <w:rFonts w:hint="eastAsia"/>
        </w:rPr>
        <w:t>激活函数来决定是否丢弃之前的记忆，以及保留多少之前的记忆。</w:t>
      </w:r>
    </w:p>
    <w:p w14:paraId="67AB01C1" w14:textId="499D6DC8" w:rsidR="008E7837" w:rsidRPr="00103143" w:rsidRDefault="008E7837" w:rsidP="008E7837">
      <w:pPr>
        <w:pStyle w:val="a3"/>
        <w:ind w:firstLine="372"/>
        <w:rPr>
          <w:rFonts w:hint="eastAsia"/>
        </w:rPr>
      </w:pPr>
      <w:r w:rsidRPr="00103143">
        <w:rPr>
          <w:rFonts w:hint="eastAsia"/>
        </w:rPr>
        <w:t>输出门：控制输出的记忆单元的内容。它通过一个</w:t>
      </w:r>
      <w:r w:rsidRPr="00103143">
        <w:rPr>
          <w:rFonts w:hint="eastAsia"/>
        </w:rPr>
        <w:t>sigmoid</w:t>
      </w:r>
      <w:r w:rsidRPr="00103143">
        <w:rPr>
          <w:rFonts w:hint="eastAsia"/>
        </w:rPr>
        <w:t>激活函数来确定输出的哪些部分应该被输出，然后将其传递给一个</w:t>
      </w:r>
      <w:r w:rsidRPr="00103143">
        <w:rPr>
          <w:rFonts w:hint="eastAsia"/>
        </w:rPr>
        <w:t>tanh</w:t>
      </w:r>
      <w:r w:rsidRPr="00103143">
        <w:rPr>
          <w:rFonts w:hint="eastAsia"/>
        </w:rPr>
        <w:t>激活函数进行处理，得到最终的输出。</w:t>
      </w:r>
    </w:p>
    <w:p w14:paraId="535A8D6C" w14:textId="77777777" w:rsidR="0064678D" w:rsidRPr="00103143" w:rsidRDefault="008E7837" w:rsidP="0064678D">
      <w:pPr>
        <w:pStyle w:val="a3"/>
        <w:ind w:firstLine="372"/>
        <w:jc w:val="left"/>
      </w:pPr>
      <w:r w:rsidRPr="00103143">
        <w:rPr>
          <w:rFonts w:hint="eastAsia"/>
        </w:rPr>
        <w:t>LSTM</w:t>
      </w:r>
      <w:r w:rsidRPr="00103143">
        <w:rPr>
          <w:rFonts w:hint="eastAsia"/>
        </w:rPr>
        <w:t>网络通过这些门的组合来实现对序列数据的建模和预测。通过输入门、遗忘门和输出门的控制，</w:t>
      </w:r>
      <w:r w:rsidRPr="00103143">
        <w:rPr>
          <w:rFonts w:hint="eastAsia"/>
        </w:rPr>
        <w:t>LSTM</w:t>
      </w:r>
      <w:r w:rsidRPr="00103143">
        <w:rPr>
          <w:rFonts w:hint="eastAsia"/>
        </w:rPr>
        <w:t>网络可以自动选择性地记住和忘记过去的信息，并从中提取有用的特征和模式。这使得</w:t>
      </w:r>
      <w:r w:rsidRPr="00103143">
        <w:rPr>
          <w:rFonts w:hint="eastAsia"/>
        </w:rPr>
        <w:t>LSTM</w:t>
      </w:r>
      <w:r w:rsidRPr="00103143">
        <w:rPr>
          <w:rFonts w:hint="eastAsia"/>
        </w:rPr>
        <w:t>网络</w:t>
      </w:r>
      <w:proofErr w:type="gramStart"/>
      <w:r w:rsidRPr="00103143">
        <w:rPr>
          <w:rFonts w:hint="eastAsia"/>
        </w:rPr>
        <w:t>够更好</w:t>
      </w:r>
      <w:proofErr w:type="gramEnd"/>
      <w:r w:rsidRPr="00103143">
        <w:rPr>
          <w:rFonts w:hint="eastAsia"/>
        </w:rPr>
        <w:t>地捕捉长期依赖关系，避免梯度消失或爆炸的问题，从而在处理和预测序列数据时表现更出色。</w:t>
      </w:r>
    </w:p>
    <w:p w14:paraId="11F88CAB" w14:textId="47E911BE" w:rsidR="008E7837" w:rsidRPr="00103143" w:rsidRDefault="007B4867" w:rsidP="007818BD">
      <w:pPr>
        <w:pStyle w:val="a3"/>
        <w:ind w:firstLine="372"/>
        <w:jc w:val="center"/>
        <w:rPr>
          <w:rFonts w:hint="eastAsia"/>
        </w:rPr>
      </w:pPr>
      <w:r w:rsidRPr="00103143">
        <w:rPr>
          <w:noProof/>
        </w:rPr>
        <w:drawing>
          <wp:inline distT="0" distB="0" distL="0" distR="0" wp14:anchorId="4F4AA98F" wp14:editId="71CB0F3E">
            <wp:extent cx="3647803" cy="1573009"/>
            <wp:effectExtent l="0" t="0" r="0" b="8255"/>
            <wp:docPr id="1901188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88257" name=""/>
                    <pic:cNvPicPr/>
                  </pic:nvPicPr>
                  <pic:blipFill>
                    <a:blip r:embed="rId7"/>
                    <a:stretch>
                      <a:fillRect/>
                    </a:stretch>
                  </pic:blipFill>
                  <pic:spPr>
                    <a:xfrm>
                      <a:off x="0" y="0"/>
                      <a:ext cx="3680870" cy="1587268"/>
                    </a:xfrm>
                    <a:prstGeom prst="rect">
                      <a:avLst/>
                    </a:prstGeom>
                  </pic:spPr>
                </pic:pic>
              </a:graphicData>
            </a:graphic>
          </wp:inline>
        </w:drawing>
      </w:r>
    </w:p>
    <w:p w14:paraId="12A5CF8D" w14:textId="3BF5E31F" w:rsidR="008E7837" w:rsidRPr="00103143" w:rsidRDefault="000E14D0" w:rsidP="00E14B91">
      <w:pPr>
        <w:pStyle w:val="a3"/>
        <w:ind w:firstLineChars="0" w:firstLine="0"/>
        <w:jc w:val="center"/>
      </w:pPr>
      <w:r w:rsidRPr="00103143">
        <w:rPr>
          <w:rFonts w:hint="eastAsia"/>
        </w:rPr>
        <w:t>图</w:t>
      </w:r>
      <w:r w:rsidRPr="00103143">
        <w:rPr>
          <w:rFonts w:hint="eastAsia"/>
        </w:rPr>
        <w:t>1</w:t>
      </w:r>
      <w:r w:rsidRPr="00103143">
        <w:t xml:space="preserve"> </w:t>
      </w:r>
      <w:r w:rsidR="00D82C18" w:rsidRPr="00103143">
        <w:rPr>
          <w:rFonts w:hint="eastAsia"/>
        </w:rPr>
        <w:t>经典</w:t>
      </w:r>
      <w:r w:rsidR="0064432C" w:rsidRPr="00103143">
        <w:rPr>
          <w:rFonts w:hint="eastAsia"/>
        </w:rPr>
        <w:t>LSTM</w:t>
      </w:r>
      <w:r w:rsidR="0028259C" w:rsidRPr="00103143">
        <w:rPr>
          <w:rFonts w:hint="eastAsia"/>
        </w:rPr>
        <w:t>结构</w:t>
      </w:r>
    </w:p>
    <w:p w14:paraId="7F551ADC" w14:textId="24CF3FCC" w:rsidR="006B63BC" w:rsidRPr="00103143" w:rsidRDefault="00BB555F" w:rsidP="00612433">
      <w:pPr>
        <w:pStyle w:val="21"/>
        <w:spacing w:before="71" w:after="71"/>
        <w:rPr>
          <w:rFonts w:eastAsia="宋体"/>
        </w:rPr>
      </w:pPr>
      <w:r w:rsidRPr="00103143">
        <w:rPr>
          <w:rFonts w:eastAsia="宋体" w:hint="eastAsia"/>
        </w:rPr>
        <w:t>经典</w:t>
      </w:r>
      <w:r w:rsidRPr="00103143">
        <w:rPr>
          <w:rFonts w:eastAsia="宋体" w:hint="eastAsia"/>
        </w:rPr>
        <w:t>LSTM</w:t>
      </w:r>
      <w:r w:rsidR="007B0EFD" w:rsidRPr="00103143">
        <w:rPr>
          <w:rFonts w:eastAsia="宋体" w:hint="eastAsia"/>
        </w:rPr>
        <w:t>解决多变量时序预测问题</w:t>
      </w:r>
    </w:p>
    <w:p w14:paraId="07801E4E" w14:textId="4D1369E7" w:rsidR="001F1947" w:rsidRPr="00103143" w:rsidRDefault="00A53BC9" w:rsidP="00874A25">
      <w:pPr>
        <w:pStyle w:val="a3"/>
        <w:tabs>
          <w:tab w:val="clear" w:pos="357"/>
        </w:tabs>
        <w:ind w:firstLineChars="0" w:firstLine="420"/>
      </w:pPr>
      <w:r w:rsidRPr="00103143">
        <w:rPr>
          <w:rFonts w:hint="eastAsia"/>
        </w:rPr>
        <w:t>应用</w:t>
      </w:r>
      <w:r w:rsidR="00401264" w:rsidRPr="00103143">
        <w:rPr>
          <w:rFonts w:hint="eastAsia"/>
        </w:rPr>
        <w:t>经典</w:t>
      </w:r>
      <w:r w:rsidR="00401264" w:rsidRPr="00103143">
        <w:rPr>
          <w:rFonts w:hint="eastAsia"/>
        </w:rPr>
        <w:t>LSTM</w:t>
      </w:r>
      <w:r w:rsidR="00401264" w:rsidRPr="00103143">
        <w:rPr>
          <w:rFonts w:hint="eastAsia"/>
        </w:rPr>
        <w:t>解决</w:t>
      </w:r>
      <w:r w:rsidR="00FD550E" w:rsidRPr="00103143">
        <w:rPr>
          <w:rFonts w:hint="eastAsia"/>
        </w:rPr>
        <w:t>多变量时序预测问题</w:t>
      </w:r>
      <w:r w:rsidR="00DD2A26" w:rsidRPr="00103143">
        <w:rPr>
          <w:rFonts w:hint="eastAsia"/>
        </w:rPr>
        <w:t>的</w:t>
      </w:r>
      <w:r w:rsidR="00575601" w:rsidRPr="00103143">
        <w:rPr>
          <w:rFonts w:hint="eastAsia"/>
        </w:rPr>
        <w:t>主要</w:t>
      </w:r>
      <w:r w:rsidR="004919A3" w:rsidRPr="00103143">
        <w:rPr>
          <w:rFonts w:hint="eastAsia"/>
        </w:rPr>
        <w:t>步骤</w:t>
      </w:r>
      <w:r w:rsidR="00CF65E0" w:rsidRPr="00103143">
        <w:rPr>
          <w:rFonts w:hint="eastAsia"/>
        </w:rPr>
        <w:t>在于</w:t>
      </w:r>
      <w:r w:rsidR="0005214A" w:rsidRPr="00103143">
        <w:rPr>
          <w:rFonts w:hint="eastAsia"/>
        </w:rPr>
        <w:t>：</w:t>
      </w:r>
      <w:r w:rsidR="00100DE7" w:rsidRPr="00103143">
        <w:rPr>
          <w:rFonts w:hint="eastAsia"/>
        </w:rPr>
        <w:t>设计</w:t>
      </w:r>
      <w:r w:rsidR="00100DE7" w:rsidRPr="00103143">
        <w:rPr>
          <w:rFonts w:hint="eastAsia"/>
        </w:rPr>
        <w:t>LSTM</w:t>
      </w:r>
      <w:r w:rsidR="001A56CE" w:rsidRPr="00103143">
        <w:rPr>
          <w:rFonts w:hint="eastAsia"/>
        </w:rPr>
        <w:t>网络</w:t>
      </w:r>
      <w:r w:rsidR="00100DE7" w:rsidRPr="00103143">
        <w:rPr>
          <w:rFonts w:hint="eastAsia"/>
        </w:rPr>
        <w:t>结构</w:t>
      </w:r>
      <w:r w:rsidR="00BA5659" w:rsidRPr="00103143">
        <w:rPr>
          <w:rFonts w:hint="eastAsia"/>
        </w:rPr>
        <w:t>、</w:t>
      </w:r>
      <w:r w:rsidR="008D5D55" w:rsidRPr="00103143">
        <w:rPr>
          <w:rFonts w:hint="eastAsia"/>
        </w:rPr>
        <w:t>损失</w:t>
      </w:r>
      <w:r w:rsidR="006B5950" w:rsidRPr="00103143">
        <w:rPr>
          <w:rFonts w:hint="eastAsia"/>
        </w:rPr>
        <w:t>函数</w:t>
      </w:r>
      <w:r w:rsidR="006711EF" w:rsidRPr="00103143">
        <w:rPr>
          <w:rFonts w:hint="eastAsia"/>
        </w:rPr>
        <w:t>选择</w:t>
      </w:r>
      <w:r w:rsidR="00846574" w:rsidRPr="00103143">
        <w:rPr>
          <w:rFonts w:hint="eastAsia"/>
        </w:rPr>
        <w:t>、</w:t>
      </w:r>
      <w:r w:rsidR="00A63BCE" w:rsidRPr="00103143">
        <w:rPr>
          <w:rFonts w:hint="eastAsia"/>
        </w:rPr>
        <w:t>LSTM</w:t>
      </w:r>
      <w:r w:rsidR="00A63BCE" w:rsidRPr="00103143">
        <w:rPr>
          <w:rFonts w:hint="eastAsia"/>
        </w:rPr>
        <w:t>网络</w:t>
      </w:r>
      <w:r w:rsidR="00AC52C4" w:rsidRPr="00103143">
        <w:rPr>
          <w:rFonts w:hint="eastAsia"/>
        </w:rPr>
        <w:t>训练</w:t>
      </w:r>
      <w:r w:rsidR="00643B91" w:rsidRPr="00103143">
        <w:rPr>
          <w:rFonts w:hint="eastAsia"/>
        </w:rPr>
        <w:t>。</w:t>
      </w:r>
    </w:p>
    <w:p w14:paraId="0C729946" w14:textId="53700A1D" w:rsidR="00BB3937" w:rsidRPr="00103143" w:rsidRDefault="003D2224" w:rsidP="009F046F">
      <w:pPr>
        <w:pStyle w:val="1"/>
        <w:rPr>
          <w:rFonts w:eastAsia="宋体"/>
        </w:rPr>
      </w:pPr>
      <w:r w:rsidRPr="00103143">
        <w:rPr>
          <w:rFonts w:eastAsia="宋体" w:hint="eastAsia"/>
        </w:rPr>
        <w:t>微调长短时记忆网络群</w:t>
      </w:r>
      <w:r w:rsidR="00B55842" w:rsidRPr="00103143">
        <w:rPr>
          <w:rFonts w:eastAsia="宋体" w:hint="eastAsia"/>
        </w:rPr>
        <w:t>算法（</w:t>
      </w:r>
      <w:r w:rsidR="00C96CA5" w:rsidRPr="00103143">
        <w:rPr>
          <w:rFonts w:eastAsia="宋体" w:hint="eastAsia"/>
        </w:rPr>
        <w:t>FTG-LSTM</w:t>
      </w:r>
      <w:r w:rsidR="00B55842" w:rsidRPr="00103143">
        <w:rPr>
          <w:rFonts w:eastAsia="宋体" w:hint="eastAsia"/>
        </w:rPr>
        <w:t>）</w:t>
      </w:r>
    </w:p>
    <w:tbl>
      <w:tblPr>
        <w:tblStyle w:val="afffff3"/>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8779"/>
      </w:tblGrid>
      <w:tr w:rsidR="002A7E54" w:rsidRPr="00103143" w14:paraId="4730B376" w14:textId="77777777" w:rsidTr="002A7E54">
        <w:tc>
          <w:tcPr>
            <w:tcW w:w="8779" w:type="dxa"/>
            <w:tcBorders>
              <w:bottom w:val="single" w:sz="12" w:space="0" w:color="auto"/>
            </w:tcBorders>
          </w:tcPr>
          <w:p w14:paraId="2FF0E291" w14:textId="117F9F75" w:rsidR="002A7E54" w:rsidRPr="00103143" w:rsidRDefault="002A7E54" w:rsidP="009F046F">
            <w:pPr>
              <w:pStyle w:val="a3"/>
              <w:ind w:firstLineChars="0" w:firstLine="0"/>
              <w:rPr>
                <w:rFonts w:hint="eastAsia"/>
              </w:rPr>
            </w:pPr>
            <w:r w:rsidRPr="00103143">
              <w:rPr>
                <w:rFonts w:hint="eastAsia"/>
              </w:rPr>
              <w:t>算法</w:t>
            </w:r>
            <w:r w:rsidRPr="00103143">
              <w:rPr>
                <w:rFonts w:hint="eastAsia"/>
              </w:rPr>
              <w:t>1.</w:t>
            </w:r>
            <w:r w:rsidRPr="00103143">
              <w:rPr>
                <w:rFonts w:hint="eastAsia"/>
              </w:rPr>
              <w:t>微调长短时记忆网络群算法（</w:t>
            </w:r>
            <w:r w:rsidRPr="00103143">
              <w:rPr>
                <w:rFonts w:hint="eastAsia"/>
              </w:rPr>
              <w:t>FTG-LSTM</w:t>
            </w:r>
            <w:r w:rsidRPr="00103143">
              <w:rPr>
                <w:rFonts w:hint="eastAsia"/>
              </w:rPr>
              <w:t>）</w:t>
            </w:r>
            <w:r w:rsidR="00BE45D3" w:rsidRPr="00103143">
              <w:rPr>
                <w:rFonts w:hint="eastAsia"/>
              </w:rPr>
              <w:t>伪代码</w:t>
            </w:r>
          </w:p>
        </w:tc>
      </w:tr>
      <w:tr w:rsidR="002A7E54" w:rsidRPr="00103143" w14:paraId="6288534C" w14:textId="77777777" w:rsidTr="002A7E54">
        <w:tc>
          <w:tcPr>
            <w:tcW w:w="8779" w:type="dxa"/>
            <w:tcBorders>
              <w:top w:val="single" w:sz="12" w:space="0" w:color="auto"/>
              <w:bottom w:val="single" w:sz="12" w:space="0" w:color="auto"/>
            </w:tcBorders>
          </w:tcPr>
          <w:p w14:paraId="0F3469F0" w14:textId="788E43C1" w:rsidR="002A7E54" w:rsidRPr="00103143" w:rsidRDefault="00015900" w:rsidP="009F046F">
            <w:pPr>
              <w:pStyle w:val="a3"/>
              <w:ind w:firstLineChars="0" w:firstLine="0"/>
            </w:pPr>
            <w:r w:rsidRPr="00103143">
              <w:rPr>
                <w:rFonts w:hint="eastAsia"/>
              </w:rPr>
              <w:t>输入：小样本多属性时序数据</w:t>
            </w:r>
            <m:oMath>
              <m:r>
                <w:rPr>
                  <w:rFonts w:ascii="Cambria Math" w:hAnsi="Cambria Math" w:hint="eastAsia"/>
                </w:rPr>
                <m:t>S</m:t>
              </m:r>
            </m:oMath>
            <w:r w:rsidR="000052E6" w:rsidRPr="00103143">
              <w:rPr>
                <w:rFonts w:hint="eastAsia"/>
              </w:rPr>
              <w:t>；</w:t>
            </w:r>
            <w:r w:rsidR="002F0679" w:rsidRPr="00103143">
              <w:rPr>
                <w:rFonts w:hint="eastAsia"/>
              </w:rPr>
              <w:t>微调权重</w:t>
            </w:r>
            <m:oMath>
              <m:r>
                <w:rPr>
                  <w:rFonts w:ascii="Cambria Math" w:hAnsi="Cambria Math" w:hint="eastAsia"/>
                </w:rPr>
                <m:t>α</m:t>
              </m:r>
            </m:oMath>
            <w:r w:rsidR="000052E6" w:rsidRPr="00103143">
              <w:rPr>
                <w:rFonts w:hint="eastAsia"/>
              </w:rPr>
              <w:t>；</w:t>
            </w:r>
            <w:r w:rsidR="008A6AAE" w:rsidRPr="00103143">
              <w:rPr>
                <w:rFonts w:hint="eastAsia"/>
              </w:rPr>
              <w:t>用于</w:t>
            </w:r>
            <w:r w:rsidR="000052E6" w:rsidRPr="00103143">
              <w:rPr>
                <w:rFonts w:hint="eastAsia"/>
              </w:rPr>
              <w:t>微调</w:t>
            </w:r>
            <w:r w:rsidR="008A6AAE" w:rsidRPr="00103143">
              <w:rPr>
                <w:rFonts w:hint="eastAsia"/>
              </w:rPr>
              <w:t>的</w:t>
            </w:r>
            <w:r w:rsidR="007F54DC" w:rsidRPr="00103143">
              <w:rPr>
                <w:rFonts w:hint="eastAsia"/>
              </w:rPr>
              <w:t>比例</w:t>
            </w:r>
            <m:oMath>
              <m:r>
                <w:rPr>
                  <w:rFonts w:ascii="Cambria Math" w:hAnsi="Cambria Math" w:hint="eastAsia"/>
                </w:rPr>
                <m:t>β</m:t>
              </m:r>
            </m:oMath>
            <w:r w:rsidR="000052E6" w:rsidRPr="00103143">
              <w:rPr>
                <w:rFonts w:hint="eastAsia"/>
              </w:rPr>
              <w:t>；</w:t>
            </w:r>
            <w:r w:rsidR="00B440F0" w:rsidRPr="00103143">
              <w:rPr>
                <w:rFonts w:hint="eastAsia"/>
              </w:rPr>
              <w:t>欠拟合度量</w:t>
            </w:r>
            <m:oMath>
              <m:r>
                <w:rPr>
                  <w:rFonts w:ascii="Cambria Math" w:hAnsi="Cambria Math"/>
                </w:rPr>
                <m:t>acc</m:t>
              </m:r>
            </m:oMath>
            <w:r w:rsidR="00B440F0" w:rsidRPr="00103143">
              <w:rPr>
                <w:rFonts w:hint="eastAsia"/>
              </w:rPr>
              <w:t>；序列相似性指标</w:t>
            </w:r>
            <m:oMath>
              <m:r>
                <w:rPr>
                  <w:rFonts w:ascii="Cambria Math" w:hAnsi="Cambria Math" w:hint="eastAsia"/>
                </w:rPr>
                <m:t>s</m:t>
              </m:r>
              <m:r>
                <w:rPr>
                  <w:rFonts w:ascii="Cambria Math" w:hAnsi="Cambria Math"/>
                </w:rPr>
                <m:t>i</m:t>
              </m:r>
              <m:r>
                <w:rPr>
                  <w:rFonts w:ascii="Cambria Math" w:hAnsi="Cambria Math" w:hint="eastAsia"/>
                </w:rPr>
                <m:t>m</m:t>
              </m:r>
              <m:r>
                <w:rPr>
                  <w:rFonts w:ascii="Cambria Math" w:hAnsi="Cambria Math"/>
                </w:rPr>
                <m:t>i</m:t>
              </m:r>
              <m:r>
                <w:rPr>
                  <w:rFonts w:ascii="Cambria Math" w:hAnsi="Cambria Math" w:hint="eastAsia"/>
                </w:rPr>
                <m:t>l</m:t>
              </m:r>
              <m:r>
                <w:rPr>
                  <w:rFonts w:ascii="Cambria Math" w:hAnsi="Cambria Math"/>
                </w:rPr>
                <m:t>iar</m:t>
              </m:r>
            </m:oMath>
          </w:p>
          <w:p w14:paraId="2E75307E" w14:textId="77777777" w:rsidR="005005E5" w:rsidRPr="00103143" w:rsidRDefault="005005E5" w:rsidP="009F046F">
            <w:pPr>
              <w:pStyle w:val="a3"/>
              <w:ind w:firstLineChars="0" w:firstLine="0"/>
              <w:rPr>
                <w:iCs/>
                <w:spacing w:val="2"/>
              </w:rPr>
            </w:pPr>
            <w:r w:rsidRPr="00103143">
              <w:rPr>
                <w:rFonts w:hint="eastAsia"/>
              </w:rPr>
              <w:t>输出：</w:t>
            </w:r>
            <m:oMath>
              <m:sSub>
                <m:sSubPr>
                  <m:ctrlPr>
                    <w:rPr>
                      <w:rFonts w:ascii="Cambria Math" w:hAnsi="Cambria Math"/>
                      <w:spacing w:val="2"/>
                    </w:rPr>
                  </m:ctrlPr>
                </m:sSubPr>
                <m:e>
                  <m:r>
                    <w:rPr>
                      <w:rFonts w:ascii="Cambria Math" w:hAnsi="Cambria Math"/>
                      <w:spacing w:val="2"/>
                    </w:rPr>
                    <m:t>S</m:t>
                  </m:r>
                </m:e>
                <m:sub>
                  <m:r>
                    <w:rPr>
                      <w:rFonts w:ascii="Cambria Math" w:hAnsi="Cambria Math"/>
                      <w:spacing w:val="2"/>
                    </w:rPr>
                    <m:t>i</m:t>
                  </m:r>
                  <m:r>
                    <m:rPr>
                      <m:sty m:val="p"/>
                    </m:rPr>
                    <w:rPr>
                      <w:rFonts w:ascii="Cambria Math" w:hAnsi="Cambria Math"/>
                      <w:spacing w:val="2"/>
                    </w:rPr>
                    <m:t>,</m:t>
                  </m:r>
                  <m:r>
                    <w:rPr>
                      <w:rFonts w:ascii="Cambria Math" w:hAnsi="Cambria Math"/>
                      <w:spacing w:val="2"/>
                    </w:rPr>
                    <m:t>m</m:t>
                  </m:r>
                  <m:r>
                    <m:rPr>
                      <m:sty m:val="p"/>
                    </m:rPr>
                    <w:rPr>
                      <w:rFonts w:ascii="Cambria Math" w:hAnsi="Cambria Math"/>
                      <w:spacing w:val="2"/>
                    </w:rPr>
                    <m:t>,</m:t>
                  </m:r>
                  <m:sSup>
                    <m:sSupPr>
                      <m:ctrlPr>
                        <w:rPr>
                          <w:rFonts w:ascii="Cambria Math" w:hAnsi="Cambria Math"/>
                          <w:spacing w:val="2"/>
                        </w:rPr>
                      </m:ctrlPr>
                    </m:sSupPr>
                    <m:e>
                      <m:r>
                        <w:rPr>
                          <w:rFonts w:ascii="Cambria Math" w:hAnsi="Cambria Math"/>
                          <w:spacing w:val="2"/>
                        </w:rPr>
                        <m:t>t</m:t>
                      </m:r>
                    </m:e>
                    <m:sup>
                      <m:r>
                        <m:rPr>
                          <m:sty m:val="p"/>
                        </m:rPr>
                        <w:rPr>
                          <w:rFonts w:ascii="Cambria Math" w:hAnsi="Cambria Math"/>
                          <w:spacing w:val="2"/>
                        </w:rPr>
                        <m:t>'</m:t>
                      </m:r>
                    </m:sup>
                  </m:sSup>
                </m:sub>
              </m:sSub>
              <m:r>
                <m:rPr>
                  <m:sty m:val="p"/>
                </m:rPr>
                <w:rPr>
                  <w:rFonts w:ascii="Cambria Math" w:hAnsi="Cambria Math"/>
                  <w:spacing w:val="2"/>
                </w:rPr>
                <m:t>, 1≤</m:t>
              </m:r>
              <m:r>
                <w:rPr>
                  <w:rFonts w:ascii="Cambria Math" w:hAnsi="Cambria Math"/>
                  <w:spacing w:val="2"/>
                </w:rPr>
                <m:t>i</m:t>
              </m:r>
              <m:r>
                <m:rPr>
                  <m:sty m:val="p"/>
                </m:rPr>
                <w:rPr>
                  <w:rFonts w:ascii="Cambria Math" w:hAnsi="Cambria Math"/>
                  <w:spacing w:val="2"/>
                </w:rPr>
                <m:t>≤</m:t>
              </m:r>
              <m:r>
                <w:rPr>
                  <w:rFonts w:ascii="Cambria Math" w:hAnsi="Cambria Math"/>
                  <w:spacing w:val="2"/>
                </w:rPr>
                <m:t>n</m:t>
              </m:r>
              <m:r>
                <m:rPr>
                  <m:sty m:val="p"/>
                </m:rPr>
                <w:rPr>
                  <w:rFonts w:ascii="Cambria Math" w:hAnsi="Cambria Math"/>
                  <w:spacing w:val="2"/>
                </w:rPr>
                <m:t xml:space="preserve">, </m:t>
              </m:r>
              <m:r>
                <w:rPr>
                  <w:rFonts w:ascii="Cambria Math" w:hAnsi="Cambria Math"/>
                  <w:spacing w:val="2"/>
                </w:rPr>
                <m:t>t</m:t>
              </m:r>
              <m:r>
                <m:rPr>
                  <m:sty m:val="p"/>
                </m:rPr>
                <w:rPr>
                  <w:rFonts w:ascii="Cambria Math" w:hAnsi="Cambria Math"/>
                  <w:spacing w:val="2"/>
                </w:rPr>
                <m:t>+1≤</m:t>
              </m:r>
              <m:r>
                <w:rPr>
                  <w:rFonts w:ascii="Cambria Math" w:hAnsi="Cambria Math"/>
                  <w:spacing w:val="2"/>
                </w:rPr>
                <m:t>t</m:t>
              </m:r>
              <m:r>
                <m:rPr>
                  <m:sty m:val="p"/>
                </m:rPr>
                <w:rPr>
                  <w:rFonts w:ascii="Cambria Math" w:hAnsi="Cambria Math"/>
                  <w:spacing w:val="2"/>
                </w:rPr>
                <m:t>≤</m:t>
              </m:r>
              <m:r>
                <w:rPr>
                  <w:rFonts w:ascii="Cambria Math" w:hAnsi="Cambria Math"/>
                  <w:spacing w:val="2"/>
                </w:rPr>
                <m:t>t</m:t>
              </m:r>
              <m:r>
                <m:rPr>
                  <m:sty m:val="p"/>
                </m:rPr>
                <w:rPr>
                  <w:rFonts w:ascii="Cambria Math" w:hAnsi="Cambria Math"/>
                  <w:spacing w:val="2"/>
                </w:rPr>
                <m:t>+</m:t>
              </m:r>
              <m:r>
                <w:rPr>
                  <w:rFonts w:ascii="Cambria Math" w:hAnsi="Cambria Math"/>
                  <w:spacing w:val="2"/>
                </w:rPr>
                <m:t>h</m:t>
              </m:r>
            </m:oMath>
          </w:p>
          <w:p w14:paraId="50A4687F" w14:textId="3B5AB920" w:rsidR="00E320A1" w:rsidRPr="00103143" w:rsidRDefault="00103143" w:rsidP="00474297">
            <w:pPr>
              <w:pStyle w:val="a3"/>
              <w:numPr>
                <w:ilvl w:val="0"/>
                <w:numId w:val="25"/>
              </w:numPr>
              <w:ind w:firstLineChars="0"/>
              <w:rPr>
                <w:iCs/>
                <w:spacing w:val="2"/>
              </w:rPr>
            </w:pPr>
            <m:oMath>
              <m:r>
                <w:rPr>
                  <w:rFonts w:ascii="Cambria Math" w:hAnsi="Cambria Math" w:hint="eastAsia"/>
                  <w:spacing w:val="2"/>
                </w:rPr>
                <m:t>T</m:t>
              </m:r>
              <m:r>
                <w:rPr>
                  <w:rFonts w:ascii="Cambria Math" w:hAnsi="Cambria Math"/>
                  <w:spacing w:val="2"/>
                </w:rPr>
                <m:t>rainSet</m:t>
              </m:r>
              <m:r>
                <w:rPr>
                  <w:rFonts w:ascii="Cambria Math" w:hAnsi="Cambria Math"/>
                  <w:spacing w:val="2"/>
                </w:rPr>
                <m:t xml:space="preserve">, </m:t>
              </m:r>
              <m:r>
                <w:rPr>
                  <w:rFonts w:ascii="Cambria Math" w:hAnsi="Cambria Math"/>
                  <w:spacing w:val="2"/>
                </w:rPr>
                <m:t>TestSet</m:t>
              </m:r>
              <m:r>
                <w:rPr>
                  <w:rFonts w:ascii="Cambria Math" w:hAnsi="Cambria Math"/>
                  <w:spacing w:val="2"/>
                </w:rPr>
                <m:t>=</m:t>
              </m:r>
              <m:r>
                <w:rPr>
                  <w:rFonts w:ascii="Cambria Math" w:hAnsi="Cambria Math"/>
                  <w:spacing w:val="2"/>
                </w:rPr>
                <m:t>Split(S)</m:t>
              </m:r>
            </m:oMath>
          </w:p>
          <w:p w14:paraId="39A6B6EF" w14:textId="44759934" w:rsidR="006B7E25" w:rsidRPr="00103143" w:rsidRDefault="00F14D10" w:rsidP="00474297">
            <w:pPr>
              <w:pStyle w:val="a3"/>
              <w:numPr>
                <w:ilvl w:val="0"/>
                <w:numId w:val="25"/>
              </w:numPr>
              <w:ind w:firstLineChars="0"/>
              <w:rPr>
                <w:iCs/>
                <w:spacing w:val="2"/>
              </w:rPr>
            </w:pPr>
            <m:oMath>
              <m:r>
                <w:rPr>
                  <w:rFonts w:ascii="Cambria Math" w:hAnsi="Cambria Math"/>
                  <w:spacing w:val="2"/>
                </w:rPr>
                <m:t>Group</m:t>
              </m:r>
              <m:r>
                <w:rPr>
                  <w:rFonts w:ascii="Cambria Math" w:hAnsi="Cambria Math"/>
                  <w:spacing w:val="2"/>
                </w:rPr>
                <m:t>=</m:t>
              </m:r>
              <m:r>
                <w:rPr>
                  <w:rFonts w:ascii="Cambria Math" w:hAnsi="Cambria Math"/>
                  <w:spacing w:val="2"/>
                </w:rPr>
                <m:t>∅</m:t>
              </m:r>
            </m:oMath>
            <w:r w:rsidR="00B32909" w:rsidRPr="00103143">
              <w:rPr>
                <w:rFonts w:hint="eastAsia"/>
                <w:iCs/>
                <w:spacing w:val="2"/>
              </w:rPr>
              <w:t>；</w:t>
            </w:r>
          </w:p>
          <w:p w14:paraId="5C6F64B4" w14:textId="5A0DED20" w:rsidR="00474297" w:rsidRPr="00103143" w:rsidRDefault="009D2A41" w:rsidP="00474297">
            <w:pPr>
              <w:pStyle w:val="a3"/>
              <w:numPr>
                <w:ilvl w:val="0"/>
                <w:numId w:val="25"/>
              </w:numPr>
              <w:ind w:firstLineChars="0"/>
              <w:rPr>
                <w:i/>
              </w:rPr>
            </w:pPr>
            <w:r w:rsidRPr="00103143">
              <w:rPr>
                <w:b/>
                <w:bCs/>
                <w:iCs/>
              </w:rPr>
              <w:t>F</w:t>
            </w:r>
            <w:r w:rsidR="00665B73" w:rsidRPr="00103143">
              <w:rPr>
                <w:b/>
                <w:bCs/>
                <w:iCs/>
              </w:rPr>
              <w:t>or</w:t>
            </w:r>
            <w:r w:rsidR="00413C19">
              <w:rPr>
                <w:b/>
                <w:bCs/>
                <w:iCs/>
              </w:rPr>
              <w:t xml:space="preserve"> </w:t>
            </w:r>
            <m:oMath>
              <m:r>
                <w:rPr>
                  <w:rFonts w:ascii="Cambria Math" w:hAnsi="Cambria Math"/>
                </w:rPr>
                <m:t>i=</m:t>
              </m:r>
              <m:r>
                <w:rPr>
                  <w:rFonts w:ascii="Cambria Math" w:hAnsi="Cambria Math"/>
                </w:rPr>
                <m:t>1</m:t>
              </m:r>
              <m:r>
                <w:rPr>
                  <w:rFonts w:ascii="Cambria Math" w:hAnsi="Cambria Math"/>
                </w:rPr>
                <m:t xml:space="preserve"> </m:t>
              </m:r>
              <m:r>
                <m:rPr>
                  <m:sty m:val="p"/>
                </m:rPr>
                <w:rPr>
                  <w:rFonts w:ascii="Cambria Math" w:hAnsi="Cambria Math"/>
                </w:rPr>
                <m:t>to</m:t>
              </m:r>
              <m:r>
                <m:rPr>
                  <m:sty m:val="p"/>
                </m:rPr>
                <w:rPr>
                  <w:rFonts w:ascii="Cambria Math" w:hAnsi="Cambria Math"/>
                </w:rPr>
                <m:t xml:space="preserve"> </m:t>
              </m:r>
              <m:r>
                <w:rPr>
                  <w:rFonts w:ascii="Cambria Math" w:hAnsi="Cambria Math" w:hint="eastAsia"/>
                </w:rPr>
                <m:t>n</m:t>
              </m:r>
            </m:oMath>
            <w:r w:rsidR="00665B73" w:rsidRPr="00103143">
              <w:rPr>
                <w:i/>
              </w:rPr>
              <w:t xml:space="preserve"> </w:t>
            </w:r>
            <w:r w:rsidR="00665B73" w:rsidRPr="00103143">
              <w:rPr>
                <w:b/>
                <w:bCs/>
                <w:iCs/>
              </w:rPr>
              <w:t>do</w:t>
            </w:r>
          </w:p>
          <w:p w14:paraId="08BEBF24" w14:textId="0A297303" w:rsidR="006D46AE" w:rsidRPr="00103143" w:rsidRDefault="005F0A63" w:rsidP="00474297">
            <w:pPr>
              <w:pStyle w:val="a3"/>
              <w:numPr>
                <w:ilvl w:val="0"/>
                <w:numId w:val="25"/>
              </w:numPr>
              <w:ind w:firstLineChars="0"/>
              <w:rPr>
                <w:i/>
              </w:rPr>
            </w:pPr>
            <w:r w:rsidRPr="00103143">
              <w:rPr>
                <w:rFonts w:hint="eastAsia"/>
                <w:i/>
              </w:rPr>
              <w:t xml:space="preserve"> </w:t>
            </w:r>
            <w:r w:rsidRPr="00103143">
              <w:rPr>
                <w:i/>
              </w:rPr>
              <w:t xml:space="preserve"> </w:t>
            </w:r>
            <w:r w:rsidR="00227F51" w:rsidRPr="00103143">
              <w:rPr>
                <w:iCs/>
              </w:rPr>
              <w:t xml:space="preserve"> </w:t>
            </w:r>
            <m:oMath>
              <m:r>
                <w:rPr>
                  <w:rFonts w:ascii="Cambria Math" w:hAnsi="Cambria Math"/>
                </w:rPr>
                <m:t>model</m:t>
              </m:r>
              <m:r>
                <w:rPr>
                  <w:rFonts w:ascii="Cambria Math" w:hAnsi="Cambria Math"/>
                </w:rPr>
                <m:t>=</m:t>
              </m:r>
              <m:r>
                <w:rPr>
                  <w:rFonts w:ascii="Cambria Math" w:hAnsi="Cambria Math"/>
                </w:rPr>
                <m:t>LSTM</m:t>
              </m:r>
              <m:r>
                <w:rPr>
                  <w:rFonts w:ascii="Cambria Math" w:hAnsi="Cambria Math"/>
                </w:rPr>
                <m:t>(</m:t>
              </m:r>
              <m:sSub>
                <m:sSubPr>
                  <m:ctrlPr>
                    <w:rPr>
                      <w:rFonts w:ascii="Cambria Math" w:hAnsi="Cambria Math"/>
                      <w:spacing w:val="2"/>
                    </w:rPr>
                  </m:ctrlPr>
                </m:sSubPr>
                <m:e>
                  <m:r>
                    <w:rPr>
                      <w:rFonts w:ascii="Cambria Math" w:hAnsi="Cambria Math"/>
                      <w:spacing w:val="2"/>
                    </w:rPr>
                    <m:t>S</m:t>
                  </m:r>
                </m:e>
                <m:sub>
                  <m:r>
                    <w:rPr>
                      <w:rFonts w:ascii="Cambria Math" w:hAnsi="Cambria Math"/>
                      <w:spacing w:val="2"/>
                    </w:rPr>
                    <m:t>i</m:t>
                  </m:r>
                  <m:r>
                    <m:rPr>
                      <m:sty m:val="p"/>
                    </m:rPr>
                    <w:rPr>
                      <w:rFonts w:ascii="Cambria Math" w:hAnsi="Cambria Math"/>
                      <w:spacing w:val="2"/>
                    </w:rPr>
                    <m:t>,</m:t>
                  </m:r>
                  <m:r>
                    <w:rPr>
                      <w:rFonts w:ascii="Cambria Math" w:hAnsi="Cambria Math"/>
                      <w:spacing w:val="2"/>
                    </w:rPr>
                    <m:t>j</m:t>
                  </m:r>
                  <m:r>
                    <m:rPr>
                      <m:sty m:val="p"/>
                    </m:rPr>
                    <w:rPr>
                      <w:rFonts w:ascii="Cambria Math" w:hAnsi="Cambria Math"/>
                      <w:spacing w:val="2"/>
                    </w:rPr>
                    <m:t>,</m:t>
                  </m:r>
                  <m:r>
                    <w:rPr>
                      <w:rFonts w:ascii="Cambria Math" w:hAnsi="Cambria Math"/>
                      <w:spacing w:val="2"/>
                    </w:rPr>
                    <m:t>t</m:t>
                  </m:r>
                  <m:r>
                    <w:rPr>
                      <w:rFonts w:ascii="Cambria Math" w:hAnsi="Cambria Math"/>
                      <w:spacing w:val="2"/>
                    </w:rPr>
                    <m:t>'</m:t>
                  </m:r>
                </m:sub>
              </m:sSub>
              <m:r>
                <w:rPr>
                  <w:rFonts w:ascii="Cambria Math" w:hAnsi="Cambria Math"/>
                </w:rPr>
                <m:t xml:space="preserve">, </m:t>
              </m:r>
              <m:r>
                <w:rPr>
                  <w:rFonts w:ascii="Cambria Math" w:hAnsi="Cambria Math"/>
                </w:rPr>
                <m:t xml:space="preserve"> </m:t>
              </m:r>
              <m:sSub>
                <m:sSubPr>
                  <m:ctrlPr>
                    <w:rPr>
                      <w:rFonts w:ascii="Cambria Math" w:hAnsi="Cambria Math"/>
                      <w:spacing w:val="2"/>
                    </w:rPr>
                  </m:ctrlPr>
                </m:sSubPr>
                <m:e>
                  <m:r>
                    <w:rPr>
                      <w:rFonts w:ascii="Cambria Math" w:hAnsi="Cambria Math"/>
                      <w:spacing w:val="2"/>
                    </w:rPr>
                    <m:t>S</m:t>
                  </m:r>
                </m:e>
                <m:sub>
                  <m:r>
                    <w:rPr>
                      <w:rFonts w:ascii="Cambria Math" w:hAnsi="Cambria Math"/>
                      <w:spacing w:val="2"/>
                    </w:rPr>
                    <m:t>i</m:t>
                  </m:r>
                  <m:r>
                    <m:rPr>
                      <m:sty m:val="p"/>
                    </m:rPr>
                    <w:rPr>
                      <w:rFonts w:ascii="Cambria Math" w:hAnsi="Cambria Math"/>
                      <w:spacing w:val="2"/>
                    </w:rPr>
                    <m:t>,</m:t>
                  </m:r>
                  <m:r>
                    <w:rPr>
                      <w:rFonts w:ascii="Cambria Math" w:hAnsi="Cambria Math" w:hint="eastAsia"/>
                      <w:spacing w:val="2"/>
                    </w:rPr>
                    <m:t>m</m:t>
                  </m:r>
                  <m:r>
                    <m:rPr>
                      <m:sty m:val="p"/>
                    </m:rPr>
                    <w:rPr>
                      <w:rFonts w:ascii="Cambria Math" w:hAnsi="Cambria Math"/>
                      <w:spacing w:val="2"/>
                    </w:rPr>
                    <m:t>,</m:t>
                  </m:r>
                  <m:r>
                    <w:rPr>
                      <w:rFonts w:ascii="Cambria Math" w:hAnsi="Cambria Math"/>
                      <w:spacing w:val="2"/>
                    </w:rPr>
                    <m:t>t</m:t>
                  </m:r>
                </m:sub>
              </m:sSub>
              <m:r>
                <w:rPr>
                  <w:rFonts w:ascii="Cambria Math" w:hAnsi="Cambria Math"/>
                </w:rPr>
                <m:t>)</m:t>
              </m:r>
            </m:oMath>
          </w:p>
          <w:p w14:paraId="57D3C2C9" w14:textId="4B3441AA" w:rsidR="00B75AC5" w:rsidRPr="00103143" w:rsidRDefault="0006142A" w:rsidP="00474297">
            <w:pPr>
              <w:pStyle w:val="a3"/>
              <w:numPr>
                <w:ilvl w:val="0"/>
                <w:numId w:val="25"/>
              </w:numPr>
              <w:ind w:firstLineChars="0"/>
              <w:rPr>
                <w:iCs/>
              </w:rPr>
            </w:pPr>
            <w:r w:rsidRPr="00103143">
              <w:rPr>
                <w:i/>
              </w:rPr>
              <w:t xml:space="preserve">   </w:t>
            </w:r>
            <m:oMath>
              <m:r>
                <w:rPr>
                  <w:rFonts w:ascii="Cambria Math" w:hAnsi="Cambria Math" w:hint="eastAsia"/>
                </w:rPr>
                <m:t>Tra</m:t>
              </m:r>
              <m:r>
                <w:rPr>
                  <w:rFonts w:ascii="Cambria Math" w:hAnsi="Cambria Math"/>
                </w:rPr>
                <m:t>in m</m:t>
              </m:r>
              <m:r>
                <w:rPr>
                  <w:rFonts w:ascii="Cambria Math" w:hAnsi="Cambria Math" w:hint="eastAsia"/>
                </w:rPr>
                <m:t>odel</m:t>
              </m:r>
            </m:oMath>
            <w:r w:rsidR="009D58BA" w:rsidRPr="00103143">
              <w:rPr>
                <w:rFonts w:hint="eastAsia"/>
                <w:iCs/>
              </w:rPr>
              <w:t>（若干</w:t>
            </w:r>
            <w:r w:rsidR="009D58BA" w:rsidRPr="00103143">
              <w:rPr>
                <w:rFonts w:hint="eastAsia"/>
                <w:iCs/>
              </w:rPr>
              <w:t>epochs</w:t>
            </w:r>
            <w:r w:rsidR="009D58BA" w:rsidRPr="00103143">
              <w:rPr>
                <w:rFonts w:hint="eastAsia"/>
                <w:iCs/>
              </w:rPr>
              <w:t>：前向传播，计算输出</w:t>
            </w:r>
            <w:r w:rsidR="00EA2133" w:rsidRPr="00103143">
              <w:rPr>
                <w:rFonts w:hint="eastAsia"/>
                <w:iCs/>
              </w:rPr>
              <w:t>，计算</w:t>
            </w:r>
            <w:r w:rsidR="008B7ED6" w:rsidRPr="00103143">
              <w:rPr>
                <w:rFonts w:hint="eastAsia"/>
                <w:iCs/>
              </w:rPr>
              <w:t>损失，反向</w:t>
            </w:r>
            <w:r w:rsidR="00193C62" w:rsidRPr="00103143">
              <w:rPr>
                <w:rFonts w:hint="eastAsia"/>
                <w:iCs/>
              </w:rPr>
              <w:t>传播</w:t>
            </w:r>
            <w:r w:rsidR="009D575F" w:rsidRPr="00103143">
              <w:rPr>
                <w:rFonts w:hint="eastAsia"/>
                <w:iCs/>
              </w:rPr>
              <w:t>，参数更新</w:t>
            </w:r>
            <w:r w:rsidR="009D58BA" w:rsidRPr="00103143">
              <w:rPr>
                <w:rFonts w:hint="eastAsia"/>
                <w:iCs/>
              </w:rPr>
              <w:t>）</w:t>
            </w:r>
          </w:p>
          <w:p w14:paraId="5D399CF2" w14:textId="66277069" w:rsidR="00F45251" w:rsidRPr="00103143" w:rsidRDefault="00F45251" w:rsidP="00474297">
            <w:pPr>
              <w:pStyle w:val="a3"/>
              <w:numPr>
                <w:ilvl w:val="0"/>
                <w:numId w:val="25"/>
              </w:numPr>
              <w:ind w:firstLineChars="0"/>
              <w:rPr>
                <w:iCs/>
              </w:rPr>
            </w:pPr>
            <w:r w:rsidRPr="00103143">
              <w:rPr>
                <w:iCs/>
              </w:rPr>
              <w:t xml:space="preserve">   </w:t>
            </w:r>
            <m:oMath>
              <m:r>
                <w:rPr>
                  <w:rFonts w:ascii="Cambria Math" w:hAnsi="Cambria Math" w:hint="eastAsia"/>
                </w:rPr>
                <m:t>Group</m:t>
              </m:r>
              <m:r>
                <w:rPr>
                  <w:rFonts w:ascii="Cambria Math" w:hAnsi="Cambria Math" w:cs="Cambria Math"/>
                </w:rPr>
                <m:t>⟽Group</m:t>
              </m:r>
              <m:r>
                <w:rPr>
                  <w:rFonts w:ascii="Cambria Math" w:hAnsi="Cambria Math" w:cs="Cambria Math" w:hint="eastAsia"/>
                </w:rPr>
                <m:t>∪</m:t>
              </m:r>
              <m:r>
                <w:rPr>
                  <w:rFonts w:ascii="Cambria Math" w:hAnsi="Cambria Math" w:cs="Cambria Math"/>
                </w:rPr>
                <m:t>{model}</m:t>
              </m:r>
            </m:oMath>
          </w:p>
          <w:p w14:paraId="5461EDC1" w14:textId="0F4C67BA" w:rsidR="00DE5D3D" w:rsidRPr="00103143" w:rsidRDefault="009D2A41" w:rsidP="00474297">
            <w:pPr>
              <w:pStyle w:val="a3"/>
              <w:numPr>
                <w:ilvl w:val="0"/>
                <w:numId w:val="25"/>
              </w:numPr>
              <w:ind w:firstLineChars="0"/>
              <w:rPr>
                <w:b/>
                <w:bCs/>
                <w:iCs/>
              </w:rPr>
            </w:pPr>
            <w:r w:rsidRPr="00103143">
              <w:rPr>
                <w:b/>
                <w:bCs/>
                <w:iCs/>
              </w:rPr>
              <w:t>E</w:t>
            </w:r>
            <w:r w:rsidR="00DE5D3D" w:rsidRPr="00103143">
              <w:rPr>
                <w:b/>
                <w:bCs/>
                <w:iCs/>
              </w:rPr>
              <w:t>nd</w:t>
            </w:r>
          </w:p>
          <w:p w14:paraId="6E5A3C30" w14:textId="10CD65C6" w:rsidR="000E6510" w:rsidRPr="00103143" w:rsidRDefault="000E6510" w:rsidP="000E6510">
            <w:pPr>
              <w:pStyle w:val="a3"/>
              <w:numPr>
                <w:ilvl w:val="0"/>
                <w:numId w:val="25"/>
              </w:numPr>
              <w:ind w:firstLineChars="0"/>
              <w:rPr>
                <w:rFonts w:hint="eastAsia"/>
                <w:b/>
                <w:bCs/>
                <w:iCs/>
              </w:rPr>
            </w:pPr>
            <m:oMath>
              <m:r>
                <m:rPr>
                  <m:sty m:val="bi"/>
                </m:rPr>
                <w:rPr>
                  <w:rFonts w:ascii="Cambria Math" w:hAnsi="Cambria Math"/>
                </w:rPr>
                <m:t>sml</m:t>
              </m:r>
              <m:r>
                <m:rPr>
                  <m:sty m:val="p"/>
                </m:rPr>
                <w:rPr>
                  <w:rFonts w:ascii="Cambria Math" w:hAnsi="Cambria Math" w:cs="Cambria Math"/>
                </w:rPr>
                <m:t>⟽</m:t>
              </m:r>
              <m:r>
                <w:rPr>
                  <w:rFonts w:ascii="Cambria Math" w:hAnsi="Cambria Math" w:cs="Cambria Math"/>
                </w:rPr>
                <m:t>zero</m:t>
              </m:r>
              <m:r>
                <m:rPr>
                  <m:sty m:val="p"/>
                </m:rPr>
                <w:rPr>
                  <w:rFonts w:ascii="Cambria Math" w:hAnsi="Cambria Math" w:cs="Cambria Math"/>
                </w:rPr>
                <m:t xml:space="preserve"> </m:t>
              </m:r>
              <m:r>
                <w:rPr>
                  <w:rFonts w:ascii="Cambria Math" w:hAnsi="Cambria Math" w:cs="Cambria Math"/>
                </w:rPr>
                <m:t>matric</m:t>
              </m:r>
              <m:r>
                <m:rPr>
                  <m:sty m:val="p"/>
                </m:rPr>
                <w:rPr>
                  <w:rFonts w:ascii="Cambria Math" w:hAnsi="Cambria Math" w:cs="Cambria Math"/>
                </w:rPr>
                <m:t xml:space="preserve"> </m:t>
              </m:r>
              <m:r>
                <w:rPr>
                  <w:rFonts w:ascii="Cambria Math" w:hAnsi="Cambria Math" w:cs="Cambria Math"/>
                </w:rPr>
                <m:t>of</m:t>
              </m:r>
              <m:r>
                <m:rPr>
                  <m:sty m:val="p"/>
                </m:rPr>
                <w:rPr>
                  <w:rFonts w:ascii="Cambria Math" w:hAnsi="Cambria Math" w:cs="Cambria Math"/>
                </w:rPr>
                <m:t xml:space="preserve"> </m:t>
              </m:r>
              <m:r>
                <w:rPr>
                  <w:rFonts w:ascii="Cambria Math" w:hAnsi="Cambria Math" w:cs="Cambria Math"/>
                </w:rPr>
                <m:t>size</m:t>
              </m:r>
              <m:r>
                <m:rPr>
                  <m:sty m:val="p"/>
                </m:rPr>
                <w:rPr>
                  <w:rFonts w:ascii="Cambria Math" w:hAnsi="Cambria Math" w:cs="Cambria Math"/>
                </w:rPr>
                <m:t xml:space="preserve"> </m:t>
              </m:r>
              <m:r>
                <w:rPr>
                  <w:rFonts w:ascii="Cambria Math" w:hAnsi="Cambria Math" w:cs="Cambria Math"/>
                </w:rPr>
                <m:t>n</m:t>
              </m:r>
              <m:r>
                <m:rPr>
                  <m:sty m:val="p"/>
                </m:rPr>
                <w:rPr>
                  <w:rFonts w:ascii="Cambria Math" w:hAnsi="Cambria Math" w:cs="Cambria Math" w:hint="eastAsia"/>
                </w:rPr>
                <m:t>×</m:t>
              </m:r>
              <m:r>
                <w:rPr>
                  <w:rFonts w:ascii="Cambria Math" w:hAnsi="Cambria Math" w:cs="Cambria Math"/>
                </w:rPr>
                <m:t>n</m:t>
              </m:r>
            </m:oMath>
          </w:p>
          <w:p w14:paraId="429D6C7D" w14:textId="0451E856" w:rsidR="009D2A41" w:rsidRPr="00103143" w:rsidRDefault="00BE6B6E" w:rsidP="00474297">
            <w:pPr>
              <w:pStyle w:val="a3"/>
              <w:numPr>
                <w:ilvl w:val="0"/>
                <w:numId w:val="25"/>
              </w:numPr>
              <w:ind w:firstLineChars="0"/>
              <w:rPr>
                <w:b/>
                <w:bCs/>
                <w:iCs/>
              </w:rPr>
            </w:pPr>
            <w:r w:rsidRPr="00103143">
              <w:rPr>
                <w:b/>
                <w:bCs/>
                <w:iCs/>
              </w:rPr>
              <w:t xml:space="preserve">For </w:t>
            </w:r>
            <m:oMath>
              <m:r>
                <w:rPr>
                  <w:rFonts w:ascii="Cambria Math" w:hAnsi="Cambria Math"/>
                </w:rPr>
                <m:t>i = 1 to</m:t>
              </m:r>
              <m:r>
                <m:rPr>
                  <m:sty m:val="bi"/>
                </m:rPr>
                <w:rPr>
                  <w:rFonts w:ascii="Cambria Math" w:hAnsi="Cambria Math"/>
                </w:rPr>
                <m:t xml:space="preserve"> </m:t>
              </m:r>
              <m:r>
                <w:rPr>
                  <w:rFonts w:ascii="Cambria Math" w:hAnsi="Cambria Math"/>
                </w:rPr>
                <m:t>n</m:t>
              </m:r>
            </m:oMath>
            <w:r w:rsidR="000E6510" w:rsidRPr="00103143">
              <w:rPr>
                <w:b/>
                <w:bCs/>
                <w:iCs/>
              </w:rPr>
              <w:t xml:space="preserve"> do</w:t>
            </w:r>
          </w:p>
          <w:p w14:paraId="6AB908AB" w14:textId="01D5BAAE" w:rsidR="000E6510" w:rsidRPr="00103143" w:rsidRDefault="000E6510" w:rsidP="00474297">
            <w:pPr>
              <w:pStyle w:val="a3"/>
              <w:numPr>
                <w:ilvl w:val="0"/>
                <w:numId w:val="25"/>
              </w:numPr>
              <w:ind w:firstLineChars="0"/>
              <w:rPr>
                <w:b/>
                <w:bCs/>
                <w:iCs/>
              </w:rPr>
            </w:pPr>
            <w:r w:rsidRPr="00103143">
              <w:rPr>
                <w:rFonts w:hint="eastAsia"/>
                <w:b/>
                <w:bCs/>
                <w:iCs/>
              </w:rPr>
              <w:t xml:space="preserve"> </w:t>
            </w:r>
            <w:r w:rsidRPr="00103143">
              <w:rPr>
                <w:b/>
                <w:bCs/>
                <w:iCs/>
              </w:rPr>
              <w:t xml:space="preserve">  For</w:t>
            </w:r>
            <w:r w:rsidRPr="00103143">
              <w:rPr>
                <w:iCs/>
              </w:rPr>
              <w:t xml:space="preserve"> </w:t>
            </w:r>
            <m:oMath>
              <m:r>
                <w:rPr>
                  <w:rFonts w:ascii="Cambria Math" w:hAnsi="Cambria Math"/>
                </w:rPr>
                <m:t xml:space="preserve">j = </m:t>
              </m:r>
              <m:r>
                <w:rPr>
                  <w:rFonts w:ascii="Cambria Math" w:hAnsi="Cambria Math" w:hint="eastAsia"/>
                </w:rPr>
                <m:t>i</m:t>
              </m:r>
              <m:r>
                <w:rPr>
                  <w:rFonts w:ascii="Cambria Math" w:hAnsi="Cambria Math"/>
                </w:rPr>
                <m:t xml:space="preserve"> to n-1</m:t>
              </m:r>
            </m:oMath>
            <w:r w:rsidRPr="00103143">
              <w:rPr>
                <w:b/>
                <w:bCs/>
                <w:iCs/>
              </w:rPr>
              <w:t xml:space="preserve"> do</w:t>
            </w:r>
          </w:p>
          <w:p w14:paraId="0510AD58" w14:textId="690AE375" w:rsidR="002B14D2" w:rsidRPr="00103143" w:rsidRDefault="002B14D2" w:rsidP="00474297">
            <w:pPr>
              <w:pStyle w:val="a3"/>
              <w:numPr>
                <w:ilvl w:val="0"/>
                <w:numId w:val="25"/>
              </w:numPr>
              <w:ind w:firstLineChars="0"/>
              <w:rPr>
                <w:b/>
                <w:bCs/>
                <w:iCs/>
              </w:rPr>
            </w:pPr>
            <w:r w:rsidRPr="00103143">
              <w:rPr>
                <w:rFonts w:hint="eastAsia"/>
                <w:b/>
                <w:bCs/>
                <w:iCs/>
              </w:rPr>
              <w:t xml:space="preserve"> </w:t>
            </w:r>
            <w:r w:rsidRPr="00103143">
              <w:rPr>
                <w:b/>
                <w:bCs/>
                <w:iCs/>
              </w:rPr>
              <w:t xml:space="preserve">     </w:t>
            </w:r>
            <m:oMath>
              <m:r>
                <m:rPr>
                  <m:sty m:val="bi"/>
                </m:rPr>
                <w:rPr>
                  <w:rFonts w:ascii="Cambria Math" w:hAnsi="Cambria Math"/>
                </w:rPr>
                <m:t>sml</m:t>
              </m:r>
              <m:r>
                <m:rPr>
                  <m:sty m:val="bi"/>
                </m:rPr>
                <w:rPr>
                  <w:rFonts w:ascii="Cambria Math" w:hAnsi="Cambria Math"/>
                </w:rPr>
                <m:t>[</m:t>
              </m:r>
              <m:r>
                <m:rPr>
                  <m:sty m:val="bi"/>
                </m:rPr>
                <w:rPr>
                  <w:rFonts w:ascii="Cambria Math" w:hAnsi="Cambria Math"/>
                </w:rPr>
                <m:t>i</m:t>
              </m:r>
              <m:r>
                <m:rPr>
                  <m:sty m:val="bi"/>
                </m:rPr>
                <w:rPr>
                  <w:rFonts w:ascii="Cambria Math" w:hAnsi="Cambria Math"/>
                </w:rPr>
                <m:t>]</m:t>
              </m:r>
              <m:r>
                <m:rPr>
                  <m:sty m:val="bi"/>
                </m:rPr>
                <w:rPr>
                  <w:rFonts w:ascii="Cambria Math" w:hAnsi="Cambria Math"/>
                </w:rPr>
                <m:t xml:space="preserve">[j] </m:t>
              </m:r>
              <m:r>
                <m:rPr>
                  <m:sty m:val="p"/>
                </m:rPr>
                <w:rPr>
                  <w:rFonts w:ascii="Cambria Math" w:hAnsi="Cambria Math" w:cs="Cambria Math"/>
                </w:rPr>
                <m:t xml:space="preserve">⟽ </m:t>
              </m:r>
              <m:r>
                <w:rPr>
                  <w:rFonts w:ascii="Cambria Math" w:hAnsi="Cambria Math"/>
                </w:rPr>
                <m:t>similiar(</m:t>
              </m:r>
              <m:sSub>
                <m:sSubPr>
                  <m:ctrlPr>
                    <w:rPr>
                      <w:rFonts w:ascii="Cambria Math" w:hAnsi="Cambria Math"/>
                      <w:spacing w:val="2"/>
                    </w:rPr>
                  </m:ctrlPr>
                </m:sSubPr>
                <m:e>
                  <m:r>
                    <w:rPr>
                      <w:rFonts w:ascii="Cambria Math" w:hAnsi="Cambria Math"/>
                      <w:spacing w:val="2"/>
                    </w:rPr>
                    <m:t>S</m:t>
                  </m:r>
                </m:e>
                <m:sub>
                  <m:r>
                    <w:rPr>
                      <w:rFonts w:ascii="Cambria Math" w:hAnsi="Cambria Math"/>
                      <w:spacing w:val="2"/>
                    </w:rPr>
                    <m:t>i</m:t>
                  </m:r>
                  <m:r>
                    <m:rPr>
                      <m:sty m:val="p"/>
                    </m:rPr>
                    <w:rPr>
                      <w:rFonts w:ascii="Cambria Math" w:hAnsi="Cambria Math"/>
                      <w:spacing w:val="2"/>
                    </w:rPr>
                    <m:t>,</m:t>
                  </m:r>
                  <m:r>
                    <w:rPr>
                      <w:rFonts w:ascii="Cambria Math" w:hAnsi="Cambria Math"/>
                      <w:spacing w:val="2"/>
                    </w:rPr>
                    <m:t>m</m:t>
                  </m:r>
                </m:sub>
              </m:sSub>
              <m:r>
                <w:rPr>
                  <w:rFonts w:ascii="Cambria Math" w:hAnsi="Cambria Math"/>
                </w:rPr>
                <m:t>,</m:t>
              </m:r>
              <m:sSub>
                <m:sSubPr>
                  <m:ctrlPr>
                    <w:rPr>
                      <w:rFonts w:ascii="Cambria Math" w:hAnsi="Cambria Math"/>
                      <w:spacing w:val="2"/>
                    </w:rPr>
                  </m:ctrlPr>
                </m:sSubPr>
                <m:e>
                  <m:r>
                    <w:rPr>
                      <w:rFonts w:ascii="Cambria Math" w:hAnsi="Cambria Math"/>
                      <w:spacing w:val="2"/>
                    </w:rPr>
                    <m:t>S</m:t>
                  </m:r>
                </m:e>
                <m:sub>
                  <m:r>
                    <w:rPr>
                      <w:rFonts w:ascii="Cambria Math" w:hAnsi="Cambria Math"/>
                      <w:spacing w:val="2"/>
                    </w:rPr>
                    <m:t>j,m</m:t>
                  </m:r>
                </m:sub>
              </m:sSub>
              <m:r>
                <w:rPr>
                  <w:rFonts w:ascii="Cambria Math" w:hAnsi="Cambria Math"/>
                </w:rPr>
                <m:t>)</m:t>
              </m:r>
            </m:oMath>
          </w:p>
          <w:p w14:paraId="02628624" w14:textId="53DDE8F7" w:rsidR="005640B9" w:rsidRPr="00103143" w:rsidRDefault="005640B9" w:rsidP="00474297">
            <w:pPr>
              <w:pStyle w:val="a3"/>
              <w:numPr>
                <w:ilvl w:val="0"/>
                <w:numId w:val="25"/>
              </w:numPr>
              <w:ind w:firstLineChars="0"/>
              <w:rPr>
                <w:b/>
                <w:bCs/>
                <w:iCs/>
              </w:rPr>
            </w:pPr>
            <w:r w:rsidRPr="00103143">
              <w:rPr>
                <w:b/>
                <w:bCs/>
                <w:iCs/>
              </w:rPr>
              <w:t xml:space="preserve">      </w:t>
            </w:r>
            <m:oMath>
              <m:r>
                <m:rPr>
                  <m:sty m:val="bi"/>
                </m:rPr>
                <w:rPr>
                  <w:rFonts w:ascii="Cambria Math" w:hAnsi="Cambria Math"/>
                </w:rPr>
                <m:t>sml[</m:t>
              </m:r>
              <m:r>
                <m:rPr>
                  <m:sty m:val="bi"/>
                </m:rPr>
                <w:rPr>
                  <w:rFonts w:ascii="Cambria Math" w:hAnsi="Cambria Math"/>
                </w:rPr>
                <m:t>j</m:t>
              </m:r>
              <m:r>
                <m:rPr>
                  <m:sty m:val="bi"/>
                </m:rPr>
                <w:rPr>
                  <w:rFonts w:ascii="Cambria Math" w:hAnsi="Cambria Math"/>
                </w:rPr>
                <m:t>][</m:t>
              </m:r>
              <m:r>
                <m:rPr>
                  <m:sty m:val="bi"/>
                </m:rPr>
                <w:rPr>
                  <w:rFonts w:ascii="Cambria Math" w:hAnsi="Cambria Math"/>
                </w:rPr>
                <m:t>i</m:t>
              </m:r>
              <m:r>
                <m:rPr>
                  <m:sty m:val="bi"/>
                </m:rPr>
                <w:rPr>
                  <w:rFonts w:ascii="Cambria Math" w:hAnsi="Cambria Math"/>
                </w:rPr>
                <m:t xml:space="preserve">] </m:t>
              </m:r>
              <m:r>
                <m:rPr>
                  <m:sty m:val="p"/>
                </m:rPr>
                <w:rPr>
                  <w:rFonts w:ascii="Cambria Math" w:hAnsi="Cambria Math" w:cs="Cambria Math"/>
                </w:rPr>
                <m:t xml:space="preserve">⟽ </m:t>
              </m:r>
              <m:r>
                <w:rPr>
                  <w:rFonts w:ascii="Cambria Math" w:hAnsi="Cambria Math"/>
                </w:rPr>
                <m:t>similiar(</m:t>
              </m:r>
              <m:sSub>
                <m:sSubPr>
                  <m:ctrlPr>
                    <w:rPr>
                      <w:rFonts w:ascii="Cambria Math" w:hAnsi="Cambria Math"/>
                      <w:spacing w:val="2"/>
                    </w:rPr>
                  </m:ctrlPr>
                </m:sSubPr>
                <m:e>
                  <m:r>
                    <w:rPr>
                      <w:rFonts w:ascii="Cambria Math" w:hAnsi="Cambria Math"/>
                      <w:spacing w:val="2"/>
                    </w:rPr>
                    <m:t>S</m:t>
                  </m:r>
                </m:e>
                <m:sub>
                  <m:r>
                    <w:rPr>
                      <w:rFonts w:ascii="Cambria Math" w:hAnsi="Cambria Math"/>
                      <w:spacing w:val="2"/>
                    </w:rPr>
                    <m:t>i</m:t>
                  </m:r>
                  <m:r>
                    <m:rPr>
                      <m:sty m:val="p"/>
                    </m:rPr>
                    <w:rPr>
                      <w:rFonts w:ascii="Cambria Math" w:hAnsi="Cambria Math"/>
                      <w:spacing w:val="2"/>
                    </w:rPr>
                    <m:t>,</m:t>
                  </m:r>
                  <m:r>
                    <w:rPr>
                      <w:rFonts w:ascii="Cambria Math" w:hAnsi="Cambria Math"/>
                      <w:spacing w:val="2"/>
                    </w:rPr>
                    <m:t>m</m:t>
                  </m:r>
                </m:sub>
              </m:sSub>
              <m:r>
                <w:rPr>
                  <w:rFonts w:ascii="Cambria Math" w:hAnsi="Cambria Math"/>
                </w:rPr>
                <m:t>,</m:t>
              </m:r>
              <m:sSub>
                <m:sSubPr>
                  <m:ctrlPr>
                    <w:rPr>
                      <w:rFonts w:ascii="Cambria Math" w:hAnsi="Cambria Math"/>
                      <w:spacing w:val="2"/>
                    </w:rPr>
                  </m:ctrlPr>
                </m:sSubPr>
                <m:e>
                  <m:r>
                    <w:rPr>
                      <w:rFonts w:ascii="Cambria Math" w:hAnsi="Cambria Math"/>
                      <w:spacing w:val="2"/>
                    </w:rPr>
                    <m:t>S</m:t>
                  </m:r>
                </m:e>
                <m:sub>
                  <m:r>
                    <w:rPr>
                      <w:rFonts w:ascii="Cambria Math" w:hAnsi="Cambria Math"/>
                      <w:spacing w:val="2"/>
                    </w:rPr>
                    <m:t>j,m</m:t>
                  </m:r>
                </m:sub>
              </m:sSub>
              <m:r>
                <w:rPr>
                  <w:rFonts w:ascii="Cambria Math" w:hAnsi="Cambria Math"/>
                </w:rPr>
                <m:t>)</m:t>
              </m:r>
            </m:oMath>
          </w:p>
          <w:p w14:paraId="006DC767" w14:textId="77777777" w:rsidR="000E6510" w:rsidRPr="00103143" w:rsidRDefault="000E6510" w:rsidP="00474297">
            <w:pPr>
              <w:pStyle w:val="a3"/>
              <w:numPr>
                <w:ilvl w:val="0"/>
                <w:numId w:val="25"/>
              </w:numPr>
              <w:ind w:firstLineChars="0"/>
              <w:rPr>
                <w:b/>
                <w:bCs/>
                <w:iCs/>
              </w:rPr>
            </w:pPr>
            <w:r w:rsidRPr="00103143">
              <w:rPr>
                <w:rFonts w:hint="eastAsia"/>
                <w:b/>
                <w:bCs/>
                <w:iCs/>
              </w:rPr>
              <w:t xml:space="preserve"> </w:t>
            </w:r>
            <w:r w:rsidRPr="00103143">
              <w:rPr>
                <w:b/>
                <w:bCs/>
                <w:iCs/>
              </w:rPr>
              <w:t xml:space="preserve">  </w:t>
            </w:r>
            <w:r w:rsidR="009D3046" w:rsidRPr="00103143">
              <w:rPr>
                <w:b/>
                <w:bCs/>
                <w:iCs/>
              </w:rPr>
              <w:t>E</w:t>
            </w:r>
            <w:r w:rsidR="009D3046" w:rsidRPr="00103143">
              <w:rPr>
                <w:rFonts w:hint="eastAsia"/>
                <w:b/>
                <w:bCs/>
                <w:iCs/>
              </w:rPr>
              <w:t>nd</w:t>
            </w:r>
          </w:p>
          <w:p w14:paraId="6FA504E0" w14:textId="77777777" w:rsidR="009D3046" w:rsidRPr="00103143" w:rsidRDefault="009D3046" w:rsidP="00474297">
            <w:pPr>
              <w:pStyle w:val="a3"/>
              <w:numPr>
                <w:ilvl w:val="0"/>
                <w:numId w:val="25"/>
              </w:numPr>
              <w:ind w:firstLineChars="0"/>
              <w:rPr>
                <w:b/>
                <w:bCs/>
                <w:iCs/>
              </w:rPr>
            </w:pPr>
            <w:r w:rsidRPr="00103143">
              <w:rPr>
                <w:b/>
                <w:bCs/>
                <w:iCs/>
              </w:rPr>
              <w:t>E</w:t>
            </w:r>
            <w:r w:rsidRPr="00103143">
              <w:rPr>
                <w:rFonts w:hint="eastAsia"/>
                <w:b/>
                <w:bCs/>
                <w:iCs/>
              </w:rPr>
              <w:t>nd</w:t>
            </w:r>
          </w:p>
          <w:p w14:paraId="1AC848E4" w14:textId="3A278C63" w:rsidR="009D3046" w:rsidRPr="00103143" w:rsidRDefault="005F4CF4" w:rsidP="00474297">
            <w:pPr>
              <w:pStyle w:val="a3"/>
              <w:numPr>
                <w:ilvl w:val="0"/>
                <w:numId w:val="25"/>
              </w:numPr>
              <w:ind w:firstLineChars="0"/>
              <w:rPr>
                <w:b/>
                <w:bCs/>
                <w:iCs/>
              </w:rPr>
            </w:pPr>
            <w:r w:rsidRPr="00103143">
              <w:rPr>
                <w:b/>
                <w:bCs/>
                <w:iCs/>
              </w:rPr>
              <w:t xml:space="preserve">For </w:t>
            </w:r>
            <m:oMath>
              <m:r>
                <w:rPr>
                  <w:rFonts w:ascii="Cambria Math" w:hAnsi="Cambria Math"/>
                </w:rPr>
                <m:t>model</m:t>
              </m:r>
            </m:oMath>
            <w:r w:rsidRPr="00103143">
              <w:rPr>
                <w:b/>
                <w:bCs/>
                <w:iCs/>
              </w:rPr>
              <w:t xml:space="preserve"> in Group do</w:t>
            </w:r>
          </w:p>
          <w:p w14:paraId="07333EDB" w14:textId="20DF9870" w:rsidR="005F4CF4" w:rsidRPr="00103143" w:rsidRDefault="005F4CF4" w:rsidP="00474297">
            <w:pPr>
              <w:pStyle w:val="a3"/>
              <w:numPr>
                <w:ilvl w:val="0"/>
                <w:numId w:val="25"/>
              </w:numPr>
              <w:ind w:firstLineChars="0"/>
              <w:rPr>
                <w:b/>
                <w:bCs/>
                <w:iCs/>
              </w:rPr>
            </w:pPr>
            <w:r w:rsidRPr="00103143">
              <w:rPr>
                <w:rFonts w:hint="eastAsia"/>
                <w:b/>
                <w:bCs/>
                <w:iCs/>
              </w:rPr>
              <w:t xml:space="preserve"> </w:t>
            </w:r>
            <w:r w:rsidRPr="00103143">
              <w:rPr>
                <w:b/>
                <w:bCs/>
                <w:iCs/>
              </w:rPr>
              <w:t xml:space="preserve">  If </w:t>
            </w:r>
            <w:proofErr w:type="gramStart"/>
            <w:r w:rsidRPr="00103143">
              <w:rPr>
                <w:b/>
                <w:bCs/>
                <w:iCs/>
              </w:rPr>
              <w:t>Accuracy(</w:t>
            </w:r>
            <w:proofErr w:type="gramEnd"/>
            <w:r w:rsidRPr="00103143">
              <w:rPr>
                <w:b/>
                <w:bCs/>
                <w:iCs/>
              </w:rPr>
              <w:t xml:space="preserve">model, </w:t>
            </w:r>
            <w:proofErr w:type="spellStart"/>
            <w:r w:rsidR="002B377D" w:rsidRPr="00103143">
              <w:rPr>
                <w:b/>
                <w:bCs/>
                <w:iCs/>
              </w:rPr>
              <w:t>TrainSet</w:t>
            </w:r>
            <w:proofErr w:type="spellEnd"/>
            <w:r w:rsidRPr="00103143">
              <w:rPr>
                <w:b/>
                <w:bCs/>
                <w:iCs/>
              </w:rPr>
              <w:t>)</w:t>
            </w:r>
            <w:r w:rsidR="00C92226" w:rsidRPr="00103143">
              <w:rPr>
                <w:b/>
                <w:bCs/>
                <w:iCs/>
              </w:rPr>
              <w:t xml:space="preserve"> </w:t>
            </w:r>
            <w:r w:rsidR="007E5A0B" w:rsidRPr="00103143">
              <w:rPr>
                <w:b/>
                <w:bCs/>
                <w:iCs/>
              </w:rPr>
              <w:t>&lt;</w:t>
            </w:r>
            <w:r w:rsidR="005D585A" w:rsidRPr="00103143">
              <w:rPr>
                <w:b/>
                <w:bCs/>
                <w:iCs/>
              </w:rPr>
              <w:t xml:space="preserve"> </w:t>
            </w:r>
            <m:oMath>
              <m:r>
                <m:rPr>
                  <m:sty m:val="bi"/>
                </m:rPr>
                <w:rPr>
                  <w:rFonts w:ascii="Cambria Math" w:hAnsi="Cambria Math"/>
                </w:rPr>
                <m:t>acc</m:t>
              </m:r>
            </m:oMath>
            <w:r w:rsidR="00AD2903" w:rsidRPr="00103143">
              <w:rPr>
                <w:rFonts w:hint="eastAsia"/>
                <w:b/>
                <w:bCs/>
                <w:iCs/>
              </w:rPr>
              <w:t xml:space="preserve"> </w:t>
            </w:r>
            <w:r w:rsidR="00AD2903" w:rsidRPr="00103143">
              <w:rPr>
                <w:b/>
                <w:bCs/>
                <w:iCs/>
              </w:rPr>
              <w:t>do</w:t>
            </w:r>
          </w:p>
          <w:p w14:paraId="67887D6C" w14:textId="77777777" w:rsidR="005D585A" w:rsidRPr="00103143" w:rsidRDefault="00AE46D4" w:rsidP="00474297">
            <w:pPr>
              <w:pStyle w:val="a3"/>
              <w:numPr>
                <w:ilvl w:val="0"/>
                <w:numId w:val="25"/>
              </w:numPr>
              <w:ind w:firstLineChars="0"/>
              <w:rPr>
                <w:b/>
                <w:bCs/>
                <w:iCs/>
              </w:rPr>
            </w:pPr>
            <w:r w:rsidRPr="00103143">
              <w:rPr>
                <w:b/>
                <w:bCs/>
                <w:iCs/>
              </w:rPr>
              <w:t xml:space="preserve">      </w:t>
            </w:r>
            <w:proofErr w:type="spellStart"/>
            <w:r w:rsidRPr="00103143">
              <w:rPr>
                <w:b/>
                <w:bCs/>
                <w:iCs/>
              </w:rPr>
              <w:t>TopNets</w:t>
            </w:r>
            <w:proofErr w:type="spellEnd"/>
            <w:r w:rsidR="00377FEF" w:rsidRPr="00103143">
              <w:rPr>
                <w:b/>
                <w:bCs/>
                <w:iCs/>
              </w:rPr>
              <w:t xml:space="preserve"> </w:t>
            </w:r>
            <m:oMath>
              <m:r>
                <m:rPr>
                  <m:sty m:val="p"/>
                </m:rPr>
                <w:rPr>
                  <w:rFonts w:ascii="Cambria Math" w:hAnsi="Cambria Math" w:cs="Cambria Math"/>
                </w:rPr>
                <m:t>⟽</m:t>
              </m:r>
            </m:oMath>
            <w:r w:rsidR="005E1FA2" w:rsidRPr="00103143">
              <w:rPr>
                <w:rFonts w:hint="eastAsia"/>
                <w:iCs/>
              </w:rPr>
              <w:t xml:space="preserve"> </w:t>
            </w:r>
            <w:r w:rsidR="00476989" w:rsidRPr="00103143">
              <w:rPr>
                <w:rFonts w:hint="eastAsia"/>
                <w:iCs/>
              </w:rPr>
              <w:t>Group</w:t>
            </w:r>
            <w:r w:rsidR="00476989" w:rsidRPr="00103143">
              <w:rPr>
                <w:rFonts w:hint="eastAsia"/>
                <w:iCs/>
              </w:rPr>
              <w:t>内</w:t>
            </w:r>
            <w:r w:rsidR="00423FEB" w:rsidRPr="00103143">
              <w:rPr>
                <w:rFonts w:hint="eastAsia"/>
                <w:iCs/>
              </w:rPr>
              <w:t>与</w:t>
            </w:r>
            <w:r w:rsidR="00330179" w:rsidRPr="00103143">
              <w:rPr>
                <w:rFonts w:hint="eastAsia"/>
                <w:iCs/>
              </w:rPr>
              <w:t>model</w:t>
            </w:r>
            <w:r w:rsidR="002E11FB" w:rsidRPr="00103143">
              <w:rPr>
                <w:rFonts w:hint="eastAsia"/>
                <w:iCs/>
              </w:rPr>
              <w:t>训练集相似性</w:t>
            </w:r>
            <w:r w:rsidR="00A23934" w:rsidRPr="00103143">
              <w:rPr>
                <w:rFonts w:hint="eastAsia"/>
                <w:iCs/>
              </w:rPr>
              <w:t>最大的</w:t>
            </w:r>
            <w:r w:rsidR="007F54DC" w:rsidRPr="00103143">
              <w:rPr>
                <w:iCs/>
              </w:rPr>
              <w:t>(</w:t>
            </w:r>
            <m:oMath>
              <m:r>
                <w:rPr>
                  <w:rFonts w:ascii="Cambria Math" w:hAnsi="Cambria Math" w:hint="eastAsia"/>
                </w:rPr>
                <m:t>β</m:t>
              </m:r>
              <m:r>
                <w:rPr>
                  <w:rFonts w:ascii="Cambria Math" w:hAnsi="Cambria Math" w:hint="eastAsia"/>
                </w:rPr>
                <m:t>×</m:t>
              </m:r>
              <m:r>
                <w:rPr>
                  <w:rFonts w:ascii="Cambria Math" w:hAnsi="Cambria Math" w:hint="eastAsia"/>
                </w:rPr>
                <m:t>n</m:t>
              </m:r>
            </m:oMath>
            <w:r w:rsidR="007F54DC" w:rsidRPr="00103143">
              <w:rPr>
                <w:iCs/>
              </w:rPr>
              <w:t>)</w:t>
            </w:r>
            <w:proofErr w:type="gramStart"/>
            <w:r w:rsidR="00AB0547" w:rsidRPr="00103143">
              <w:rPr>
                <w:rFonts w:hint="eastAsia"/>
                <w:iCs/>
              </w:rPr>
              <w:t>个</w:t>
            </w:r>
            <w:proofErr w:type="gramEnd"/>
            <w:r w:rsidR="00B967AD" w:rsidRPr="00103143">
              <w:rPr>
                <w:rFonts w:hint="eastAsia"/>
                <w:iCs/>
              </w:rPr>
              <w:t>model</w:t>
            </w:r>
          </w:p>
          <w:p w14:paraId="28B6B040" w14:textId="77777777" w:rsidR="00B35412" w:rsidRPr="00103143" w:rsidRDefault="00B35412" w:rsidP="00474297">
            <w:pPr>
              <w:pStyle w:val="a3"/>
              <w:numPr>
                <w:ilvl w:val="0"/>
                <w:numId w:val="25"/>
              </w:numPr>
              <w:ind w:firstLineChars="0"/>
              <w:rPr>
                <w:b/>
                <w:bCs/>
                <w:iCs/>
              </w:rPr>
            </w:pPr>
            <w:r w:rsidRPr="00103143">
              <w:rPr>
                <w:b/>
                <w:bCs/>
                <w:iCs/>
              </w:rPr>
              <w:t xml:space="preserve">      </w:t>
            </w:r>
            <w:proofErr w:type="spellStart"/>
            <w:r w:rsidRPr="00103143">
              <w:rPr>
                <w:rFonts w:hint="eastAsia"/>
                <w:b/>
                <w:bCs/>
                <w:iCs/>
              </w:rPr>
              <w:t>Net</w:t>
            </w:r>
            <w:r w:rsidRPr="00103143">
              <w:rPr>
                <w:b/>
                <w:bCs/>
                <w:iCs/>
              </w:rPr>
              <w:t>Weights</w:t>
            </w:r>
            <w:proofErr w:type="spellEnd"/>
            <w:r w:rsidR="00DE14FE" w:rsidRPr="00103143">
              <w:rPr>
                <w:b/>
                <w:bCs/>
                <w:iCs/>
              </w:rPr>
              <w:t xml:space="preserve"> </w:t>
            </w:r>
            <m:oMath>
              <m:r>
                <m:rPr>
                  <m:sty m:val="p"/>
                </m:rPr>
                <w:rPr>
                  <w:rFonts w:ascii="Cambria Math" w:hAnsi="Cambria Math" w:cs="Cambria Math"/>
                </w:rPr>
                <m:t>⟽</m:t>
              </m:r>
              <m:r>
                <m:rPr>
                  <m:sty m:val="p"/>
                </m:rPr>
                <w:rPr>
                  <w:rFonts w:ascii="Cambria Math" w:hAnsi="Cambria Math" w:cs="Cambria Math"/>
                </w:rPr>
                <m:t xml:space="preserve"> </m:t>
              </m:r>
              <m:f>
                <m:fPr>
                  <m:ctrlPr>
                    <w:rPr>
                      <w:rFonts w:ascii="Cambria Math" w:hAnsi="Cambria Math"/>
                      <w:i/>
                      <w:iCs/>
                    </w:rPr>
                  </m:ctrlPr>
                </m:fPr>
                <m:num>
                  <m:r>
                    <w:rPr>
                      <w:rFonts w:ascii="Cambria Math" w:hAnsi="Cambria Math" w:hint="eastAsia"/>
                    </w:rPr>
                    <m:t>s</m:t>
                  </m:r>
                  <m:r>
                    <w:rPr>
                      <w:rFonts w:ascii="Cambria Math" w:hAnsi="Cambria Math"/>
                    </w:rPr>
                    <m:t xml:space="preserve">ml(TopNets) </m:t>
                  </m:r>
                </m:num>
                <m:den>
                  <m:nary>
                    <m:naryPr>
                      <m:chr m:val="∑"/>
                      <m:limLoc m:val="undOvr"/>
                      <m:subHide m:val="1"/>
                      <m:supHide m:val="1"/>
                      <m:ctrlPr>
                        <w:rPr>
                          <w:rFonts w:ascii="Cambria Math" w:hAnsi="Cambria Math"/>
                          <w:i/>
                          <w:iCs/>
                        </w:rPr>
                      </m:ctrlPr>
                    </m:naryPr>
                    <m:sub/>
                    <m:sup/>
                    <m:e>
                      <m:r>
                        <w:rPr>
                          <w:rFonts w:ascii="Cambria Math" w:hAnsi="Cambria Math" w:hint="eastAsia"/>
                        </w:rPr>
                        <m:t>s</m:t>
                      </m:r>
                      <m:r>
                        <w:rPr>
                          <w:rFonts w:ascii="Cambria Math" w:hAnsi="Cambria Math"/>
                        </w:rPr>
                        <m:t>ml(TopNets)</m:t>
                      </m:r>
                    </m:e>
                  </m:nary>
                </m:den>
              </m:f>
            </m:oMath>
          </w:p>
          <w:p w14:paraId="32618717" w14:textId="3DCA154E" w:rsidR="00621DC9" w:rsidRPr="00103143" w:rsidRDefault="00621DC9" w:rsidP="00474297">
            <w:pPr>
              <w:pStyle w:val="a3"/>
              <w:numPr>
                <w:ilvl w:val="0"/>
                <w:numId w:val="25"/>
              </w:numPr>
              <w:ind w:firstLineChars="0"/>
              <w:rPr>
                <w:rFonts w:hint="eastAsia"/>
                <w:b/>
                <w:bCs/>
                <w:iCs/>
              </w:rPr>
            </w:pPr>
            <w:r w:rsidRPr="00103143">
              <w:rPr>
                <w:b/>
                <w:bCs/>
                <w:iCs/>
              </w:rPr>
              <w:t xml:space="preserve">      M</w:t>
            </w:r>
            <w:r w:rsidRPr="00103143">
              <w:rPr>
                <w:rFonts w:hint="eastAsia"/>
                <w:b/>
                <w:bCs/>
                <w:iCs/>
              </w:rPr>
              <w:t>odel</w:t>
            </w:r>
            <m:oMath>
              <m:r>
                <m:rPr>
                  <m:sty m:val="bi"/>
                </m:rPr>
                <w:rPr>
                  <w:rFonts w:ascii="Cambria Math" w:hAnsi="Cambria Math"/>
                </w:rPr>
                <m:t xml:space="preserve"> </m:t>
              </m:r>
              <m:r>
                <m:rPr>
                  <m:sty m:val="p"/>
                </m:rPr>
                <w:rPr>
                  <w:rFonts w:ascii="Cambria Math" w:hAnsi="Cambria Math" w:cs="Cambria Math"/>
                </w:rPr>
                <m:t>⟽</m:t>
              </m:r>
            </m:oMath>
            <w:r w:rsidRPr="00103143">
              <w:rPr>
                <w:rFonts w:hint="eastAsia"/>
                <w:iCs/>
              </w:rPr>
              <w:t xml:space="preserve"> </w:t>
            </w:r>
            <m:oMath>
              <m:r>
                <w:rPr>
                  <w:rFonts w:ascii="Cambria Math" w:hAnsi="Cambria Math" w:hint="eastAsia"/>
                </w:rPr>
                <m:t>α</m:t>
              </m:r>
              <m:r>
                <w:rPr>
                  <w:rFonts w:ascii="Cambria Math" w:hAnsi="Cambria Math" w:hint="eastAsia"/>
                </w:rPr>
                <m:t>×</m:t>
              </m:r>
              <m:r>
                <w:rPr>
                  <w:rFonts w:ascii="Cambria Math" w:hAnsi="Cambria Math" w:hint="eastAsia"/>
                </w:rPr>
                <m:t>Model+</m:t>
              </m:r>
              <m:d>
                <m:dPr>
                  <m:begChr m:val="（"/>
                  <m:endChr m:val="）"/>
                  <m:ctrlPr>
                    <w:rPr>
                      <w:rFonts w:ascii="Cambria Math" w:hAnsi="Cambria Math"/>
                      <w:i/>
                      <w:iCs/>
                    </w:rPr>
                  </m:ctrlPr>
                </m:dPr>
                <m:e>
                  <m:r>
                    <w:rPr>
                      <w:rFonts w:ascii="Cambria Math" w:hAnsi="Cambria Math" w:hint="eastAsia"/>
                    </w:rPr>
                    <m:t>1</m:t>
                  </m:r>
                  <m:r>
                    <w:rPr>
                      <w:rFonts w:ascii="微软雅黑" w:eastAsia="微软雅黑" w:hAnsi="微软雅黑" w:cs="微软雅黑" w:hint="eastAsia"/>
                    </w:rPr>
                    <m:t>-</m:t>
                  </m:r>
                  <m:r>
                    <w:rPr>
                      <w:rFonts w:ascii="Cambria Math" w:hAnsi="Cambria Math" w:cs="微软雅黑" w:hint="eastAsia"/>
                    </w:rPr>
                    <m:t>α</m:t>
                  </m:r>
                </m:e>
              </m:d>
              <m:r>
                <w:rPr>
                  <w:rFonts w:ascii="Cambria Math" w:hAnsi="Cambria Math" w:hint="eastAsia"/>
                </w:rPr>
                <m:t>×</m:t>
              </m:r>
              <m:r>
                <w:rPr>
                  <w:rFonts w:ascii="Cambria Math" w:hAnsi="Cambria Math" w:hint="eastAsia"/>
                </w:rPr>
                <m:t>Net</m:t>
              </m:r>
              <m:r>
                <w:rPr>
                  <w:rFonts w:ascii="Cambria Math" w:hAnsi="Cambria Math"/>
                </w:rPr>
                <m:t>Weights</m:t>
              </m:r>
              <m:r>
                <w:rPr>
                  <w:rFonts w:ascii="Cambria Math" w:hAnsi="Cambria Math" w:hint="eastAsia"/>
                </w:rPr>
                <m:t>×</m:t>
              </m:r>
              <m:r>
                <w:rPr>
                  <w:rFonts w:ascii="Cambria Math" w:hAnsi="Cambria Math" w:hint="eastAsia"/>
                </w:rPr>
                <m:t>TopNets</m:t>
              </m:r>
            </m:oMath>
          </w:p>
        </w:tc>
      </w:tr>
    </w:tbl>
    <w:p w14:paraId="3067BE4C" w14:textId="77777777" w:rsidR="009F046F" w:rsidRPr="00103143" w:rsidRDefault="009F046F" w:rsidP="009F046F">
      <w:pPr>
        <w:pStyle w:val="a3"/>
        <w:ind w:firstLineChars="0" w:firstLine="0"/>
        <w:rPr>
          <w:rFonts w:hint="eastAsia"/>
        </w:rPr>
      </w:pPr>
    </w:p>
    <w:p w14:paraId="0726B65E" w14:textId="77777777" w:rsidR="00454211" w:rsidRPr="00103143" w:rsidRDefault="00454211" w:rsidP="00454211">
      <w:pPr>
        <w:pStyle w:val="1"/>
        <w:rPr>
          <w:rFonts w:eastAsia="宋体"/>
        </w:rPr>
      </w:pPr>
      <w:r w:rsidRPr="00103143">
        <w:rPr>
          <w:rFonts w:eastAsia="宋体"/>
        </w:rPr>
        <w:lastRenderedPageBreak/>
        <w:t>实验分析</w:t>
      </w:r>
    </w:p>
    <w:p w14:paraId="303808C5" w14:textId="77777777" w:rsidR="00454211" w:rsidRPr="00103143" w:rsidRDefault="00454211" w:rsidP="00454211">
      <w:pPr>
        <w:pStyle w:val="1"/>
        <w:rPr>
          <w:rFonts w:eastAsia="宋体"/>
        </w:rPr>
      </w:pPr>
      <w:r w:rsidRPr="00103143">
        <w:rPr>
          <w:rFonts w:eastAsia="宋体"/>
        </w:rPr>
        <w:t>总</w:t>
      </w:r>
      <w:r w:rsidR="00616EA5" w:rsidRPr="00103143">
        <w:rPr>
          <w:rFonts w:eastAsia="宋体" w:hint="eastAsia"/>
        </w:rPr>
        <w:t xml:space="preserve">  </w:t>
      </w:r>
      <w:r w:rsidRPr="00103143">
        <w:rPr>
          <w:rFonts w:eastAsia="宋体"/>
        </w:rPr>
        <w:t>结</w:t>
      </w:r>
    </w:p>
    <w:p w14:paraId="71FA9B0F" w14:textId="77777777" w:rsidR="009024E6" w:rsidRPr="00103143" w:rsidRDefault="009024E6">
      <w:pPr>
        <w:pStyle w:val="Reference"/>
        <w:rPr>
          <w:rFonts w:eastAsia="宋体"/>
          <w:b w:val="0"/>
          <w:bCs/>
        </w:rPr>
      </w:pPr>
      <w:r w:rsidRPr="00103143">
        <w:rPr>
          <w:rFonts w:eastAsia="宋体"/>
        </w:rPr>
        <w:t>References</w:t>
      </w:r>
      <w:r w:rsidRPr="00103143">
        <w:rPr>
          <w:rFonts w:eastAsia="宋体"/>
          <w:b w:val="0"/>
          <w:bCs/>
        </w:rPr>
        <w:t>:</w:t>
      </w:r>
    </w:p>
    <w:p w14:paraId="12225CD5" w14:textId="0D6A48AA" w:rsidR="009024E6" w:rsidRPr="00103143" w:rsidRDefault="00B92FE2" w:rsidP="004D7C3B">
      <w:pPr>
        <w:pStyle w:val="TextofReference1"/>
        <w:ind w:left="420" w:hanging="23"/>
        <w:rPr>
          <w:rFonts w:hint="eastAsia"/>
        </w:rPr>
      </w:pPr>
      <w:bookmarkStart w:id="0" w:name="_Ref37250362"/>
      <w:bookmarkStart w:id="1" w:name="_Ref27938460"/>
      <w:r w:rsidRPr="00103143">
        <w:t xml:space="preserve">Hall T, Beecham S, Bowes D, Gray D, </w:t>
      </w:r>
      <w:proofErr w:type="spellStart"/>
      <w:r w:rsidRPr="00103143">
        <w:t>Counsell</w:t>
      </w:r>
      <w:proofErr w:type="spellEnd"/>
      <w:r w:rsidRPr="00103143">
        <w:t xml:space="preserve"> S. A systematic literature review on fault prediction performance in software engineering. IEEE Trans</w:t>
      </w:r>
      <w:r w:rsidR="00FB5E65" w:rsidRPr="00103143">
        <w:rPr>
          <w:rFonts w:hint="eastAsia"/>
        </w:rPr>
        <w:t>.</w:t>
      </w:r>
      <w:r w:rsidRPr="00103143">
        <w:t xml:space="preserve"> on Software Engineering</w:t>
      </w:r>
      <w:r w:rsidR="00FB5E65" w:rsidRPr="00103143">
        <w:rPr>
          <w:rFonts w:hint="eastAsia"/>
        </w:rPr>
        <w:t>,</w:t>
      </w:r>
      <w:r w:rsidRPr="00103143">
        <w:t xml:space="preserve"> 2011,38(6):1276</w:t>
      </w:r>
      <w:r w:rsidR="004809D5" w:rsidRPr="00103143">
        <w:rPr>
          <w:szCs w:val="15"/>
        </w:rPr>
        <w:t>–</w:t>
      </w:r>
      <w:r w:rsidRPr="00103143">
        <w:t>1304.</w:t>
      </w:r>
      <w:bookmarkEnd w:id="0"/>
      <w:bookmarkEnd w:id="1"/>
    </w:p>
    <w:sectPr w:rsidR="009024E6" w:rsidRPr="00103143" w:rsidSect="00F87277">
      <w:headerReference w:type="even" r:id="rId8"/>
      <w:headerReference w:type="default" r:id="rId9"/>
      <w:footerReference w:type="even" r:id="rId10"/>
      <w:footerReference w:type="default" r:id="rId11"/>
      <w:footerReference w:type="first" r:id="rId12"/>
      <w:footnotePr>
        <w:numRestart w:val="eachPage"/>
      </w:footnotePr>
      <w:type w:val="continuous"/>
      <w:pgSz w:w="10433" w:h="14742"/>
      <w:pgMar w:top="567" w:right="822" w:bottom="1247" w:left="822" w:header="737" w:footer="567" w:gutter="0"/>
      <w:pgNumType w:start="2204"/>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6F778" w14:textId="77777777" w:rsidR="00C42223" w:rsidRDefault="00C42223">
      <w:r>
        <w:separator/>
      </w:r>
    </w:p>
  </w:endnote>
  <w:endnote w:type="continuationSeparator" w:id="0">
    <w:p w14:paraId="2F15FE0C" w14:textId="77777777" w:rsidR="00C42223" w:rsidRDefault="00C42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crosoft JhengHei"/>
    <w:charset w:val="88"/>
    <w:family w:val="auto"/>
    <w:pitch w:val="variable"/>
    <w:sig w:usb0="00000001" w:usb1="08080000" w:usb2="00000010" w:usb3="00000000" w:csb0="00100000" w:csb1="00000000"/>
  </w:font>
  <w:font w:name="Monotype Sorts">
    <w:altName w:val="Segoe UI Symbol"/>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书宋简体">
    <w:altName w:val="微软雅黑"/>
    <w:charset w:val="86"/>
    <w:family w:val="script"/>
    <w:pitch w:val="fixed"/>
    <w:sig w:usb0="00000001" w:usb1="080E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Times New Roman (正文 CS 字体)">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053A5" w14:textId="77777777" w:rsidR="00FF749C" w:rsidRDefault="00FF749C">
    <w:pPr>
      <w:pStyle w:val="a8"/>
      <w:framePr w:wrap="around" w:vAnchor="text" w:hAnchor="margin" w:xAlign="right" w:y="1"/>
    </w:pPr>
  </w:p>
  <w:p w14:paraId="0E45A25B" w14:textId="77777777" w:rsidR="00FF749C" w:rsidRDefault="00FF749C">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7038C" w14:textId="77777777" w:rsidR="00FF749C" w:rsidRDefault="00FF749C">
    <w:pPr>
      <w:pStyle w:val="a8"/>
      <w:framePr w:wrap="around" w:vAnchor="text" w:hAnchor="margin" w:xAlign="right" w:y="1"/>
    </w:pPr>
  </w:p>
  <w:p w14:paraId="371FFF68" w14:textId="77777777" w:rsidR="00FF749C" w:rsidRDefault="00FF749C">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B8CA9" w14:textId="77777777" w:rsidR="00FF749C" w:rsidRDefault="00FF749C">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CA1D6" w14:textId="77777777" w:rsidR="00C42223" w:rsidRDefault="00C42223">
      <w:r>
        <w:separator/>
      </w:r>
    </w:p>
  </w:footnote>
  <w:footnote w:type="continuationSeparator" w:id="0">
    <w:p w14:paraId="178293AE" w14:textId="77777777" w:rsidR="00C42223" w:rsidRDefault="00C42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66B53" w14:textId="77777777" w:rsidR="00FF749C" w:rsidRDefault="00FF749C">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sidR="00E3330B">
      <w:rPr>
        <w:noProof/>
      </w:rPr>
      <w:t>2216</w:t>
    </w:r>
    <w:r>
      <w:fldChar w:fldCharType="end"/>
    </w:r>
  </w:p>
  <w:p w14:paraId="4F502D56" w14:textId="77777777" w:rsidR="00FF749C" w:rsidRDefault="00FF749C">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Vol.</w:t>
    </w:r>
    <w:r w:rsidR="009C6C99">
      <w:rPr>
        <w:rFonts w:hint="eastAsia"/>
      </w:rPr>
      <w:t>32</w:t>
    </w:r>
    <w:r>
      <w:rPr>
        <w:rFonts w:hint="eastAsia"/>
      </w:rPr>
      <w:t>, No.</w:t>
    </w:r>
    <w:r w:rsidR="009C6C99">
      <w:rPr>
        <w:rFonts w:hint="eastAsia"/>
      </w:rPr>
      <w:t>7</w:t>
    </w:r>
    <w:r>
      <w:rPr>
        <w:rFonts w:hint="eastAsia"/>
      </w:rPr>
      <w:t xml:space="preserve">, </w:t>
    </w:r>
    <w:r w:rsidR="00AB0EC5">
      <w:rPr>
        <w:rFonts w:hint="eastAsia"/>
      </w:rPr>
      <w:t>July 2021</w:t>
    </w:r>
    <w:r>
      <w:rPr>
        <w:rFonts w:hint="eastAsia"/>
      </w:rPr>
      <w:t xml:space="preserve">  </w:t>
    </w:r>
  </w:p>
  <w:p w14:paraId="51E82272" w14:textId="77777777" w:rsidR="00FF749C" w:rsidRDefault="00FF749C">
    <w:pPr>
      <w:pStyle w:val="a9"/>
      <w:tabs>
        <w:tab w:val="center" w:pos="-2184"/>
      </w:tabs>
      <w:spacing w:after="220"/>
      <w:jc w:val="left"/>
    </w:pPr>
  </w:p>
  <w:p w14:paraId="517E3FF6" w14:textId="77777777" w:rsidR="00FF749C" w:rsidRDefault="00FF749C">
    <w:pPr>
      <w:pStyle w:val="a9"/>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3B7E0" w14:textId="7241F087" w:rsidR="00237B74" w:rsidRPr="00237B74" w:rsidRDefault="00702ECF" w:rsidP="00237B74">
    <w:pPr>
      <w:pStyle w:val="a9"/>
      <w:framePr w:w="6503" w:h="227" w:hSpace="181" w:wrap="around" w:vAnchor="text" w:hAnchor="text" w:x="171" w:y="-56"/>
      <w:tabs>
        <w:tab w:val="right" w:pos="7632"/>
      </w:tabs>
      <w:snapToGrid/>
      <w:jc w:val="left"/>
      <w:rPr>
        <w:rFonts w:eastAsia="楷体_GB2312"/>
      </w:rPr>
    </w:pPr>
    <w:r>
      <w:rPr>
        <w:rFonts w:eastAsia="楷体_GB2312" w:hint="eastAsia"/>
      </w:rPr>
      <w:t>鲍观明</w:t>
    </w:r>
    <w:r>
      <w:rPr>
        <w:rFonts w:eastAsia="楷体_GB2312"/>
      </w:rPr>
      <w:t xml:space="preserve"> </w:t>
    </w:r>
    <w:r w:rsidR="00237B74" w:rsidRPr="00237B74">
      <w:rPr>
        <w:rFonts w:eastAsia="楷体_GB2312" w:hint="eastAsia"/>
      </w:rPr>
      <w:t>微调长短期记忆网络群：一种小样本多</w:t>
    </w:r>
    <w:r w:rsidR="00585B91">
      <w:rPr>
        <w:rFonts w:eastAsia="楷体_GB2312" w:hint="eastAsia"/>
      </w:rPr>
      <w:t>变量</w:t>
    </w:r>
    <w:r w:rsidR="00237B74" w:rsidRPr="00237B74">
      <w:rPr>
        <w:rFonts w:eastAsia="楷体_GB2312" w:hint="eastAsia"/>
      </w:rPr>
      <w:t>时序预测算</w:t>
    </w:r>
    <w:r w:rsidR="00237B74">
      <w:rPr>
        <w:rFonts w:eastAsia="楷体_GB2312" w:hint="eastAsia"/>
      </w:rPr>
      <w:t>法</w:t>
    </w:r>
  </w:p>
  <w:p w14:paraId="22A1D1E2" w14:textId="77777777" w:rsidR="00FF749C" w:rsidRDefault="00FF749C">
    <w:pPr>
      <w:pStyle w:val="a9"/>
      <w:tabs>
        <w:tab w:val="right" w:pos="7632"/>
      </w:tabs>
      <w:spacing w:after="220"/>
      <w:jc w:val="both"/>
    </w:pPr>
  </w:p>
  <w:p w14:paraId="34FD83AC" w14:textId="77777777" w:rsidR="00FF749C" w:rsidRDefault="00FF749C">
    <w:pPr>
      <w:pStyle w:val="a9"/>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BA0C64"/>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DFA713E"/>
    <w:multiLevelType w:val="hybridMultilevel"/>
    <w:tmpl w:val="21B8D534"/>
    <w:lvl w:ilvl="0" w:tplc="EC88D6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82F4EFF"/>
    <w:multiLevelType w:val="hybridMultilevel"/>
    <w:tmpl w:val="1E482EFA"/>
    <w:lvl w:ilvl="0" w:tplc="2836EE9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2" w15:restartNumberingAfterBreak="0">
    <w:nsid w:val="3B7B0EDD"/>
    <w:multiLevelType w:val="hybridMultilevel"/>
    <w:tmpl w:val="8F30B980"/>
    <w:lvl w:ilvl="0" w:tplc="7BA4AC46">
      <w:start w:val="1"/>
      <w:numFmt w:val="decimal"/>
      <w:lvlText w:val="%1."/>
      <w:lvlJc w:val="left"/>
      <w:pPr>
        <w:ind w:left="717" w:hanging="360"/>
      </w:pPr>
      <w:rPr>
        <w:rFonts w:hint="default"/>
      </w:r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13"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15:restartNumberingAfterBreak="0">
    <w:nsid w:val="4EC75B54"/>
    <w:multiLevelType w:val="hybridMultilevel"/>
    <w:tmpl w:val="DD00E56A"/>
    <w:lvl w:ilvl="0" w:tplc="0C4E6598">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F4D735B"/>
    <w:multiLevelType w:val="hybridMultilevel"/>
    <w:tmpl w:val="B5087A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9C345FB"/>
    <w:multiLevelType w:val="hybridMultilevel"/>
    <w:tmpl w:val="247E4422"/>
    <w:lvl w:ilvl="0" w:tplc="A21472C6">
      <w:start w:val="1"/>
      <w:numFmt w:val="decimal"/>
      <w:pStyle w:val="references"/>
      <w:lvlText w:val="[%1]"/>
      <w:lvlJc w:val="left"/>
      <w:pPr>
        <w:tabs>
          <w:tab w:val="num" w:pos="567"/>
        </w:tabs>
        <w:ind w:left="567" w:hanging="567"/>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7" w15:restartNumberingAfterBreak="0">
    <w:nsid w:val="612B6CE2"/>
    <w:multiLevelType w:val="hybridMultilevel"/>
    <w:tmpl w:val="DF08B7F8"/>
    <w:lvl w:ilvl="0" w:tplc="338E1B26">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31B5AE9"/>
    <w:multiLevelType w:val="hybridMultilevel"/>
    <w:tmpl w:val="86F29050"/>
    <w:lvl w:ilvl="0" w:tplc="16FAD630">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64B0F7A"/>
    <w:multiLevelType w:val="hybridMultilevel"/>
    <w:tmpl w:val="6B0AFDA6"/>
    <w:lvl w:ilvl="0" w:tplc="8F02A45A">
      <w:start w:val="1"/>
      <w:numFmt w:val="decimal"/>
      <w:lvlText w:val="[%1]"/>
      <w:lvlJc w:val="right"/>
      <w:pPr>
        <w:tabs>
          <w:tab w:val="num" w:pos="397"/>
        </w:tabs>
        <w:ind w:left="397" w:hanging="113"/>
      </w:pPr>
      <w:rPr>
        <w:rFonts w:hint="eastAsia"/>
      </w:rPr>
    </w:lvl>
    <w:lvl w:ilvl="1" w:tplc="5CD259C0">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26365245">
    <w:abstractNumId w:val="18"/>
  </w:num>
  <w:num w:numId="2" w16cid:durableId="429938426">
    <w:abstractNumId w:val="13"/>
  </w:num>
  <w:num w:numId="3" w16cid:durableId="1899124738">
    <w:abstractNumId w:val="17"/>
  </w:num>
  <w:num w:numId="4" w16cid:durableId="525411002">
    <w:abstractNumId w:val="8"/>
  </w:num>
  <w:num w:numId="5" w16cid:durableId="1791046196">
    <w:abstractNumId w:val="3"/>
  </w:num>
  <w:num w:numId="6" w16cid:durableId="606550015">
    <w:abstractNumId w:val="2"/>
  </w:num>
  <w:num w:numId="7" w16cid:durableId="2006324672">
    <w:abstractNumId w:val="1"/>
  </w:num>
  <w:num w:numId="8" w16cid:durableId="267396987">
    <w:abstractNumId w:val="0"/>
  </w:num>
  <w:num w:numId="9" w16cid:durableId="1653832151">
    <w:abstractNumId w:val="9"/>
  </w:num>
  <w:num w:numId="10" w16cid:durableId="57946884">
    <w:abstractNumId w:val="7"/>
  </w:num>
  <w:num w:numId="11" w16cid:durableId="1395620827">
    <w:abstractNumId w:val="6"/>
  </w:num>
  <w:num w:numId="12" w16cid:durableId="1526166648">
    <w:abstractNumId w:val="5"/>
  </w:num>
  <w:num w:numId="13" w16cid:durableId="1604339800">
    <w:abstractNumId w:val="4"/>
  </w:num>
  <w:num w:numId="14" w16cid:durableId="472790487">
    <w:abstractNumId w:val="16"/>
  </w:num>
  <w:num w:numId="15" w16cid:durableId="802620626">
    <w:abstractNumId w:val="19"/>
  </w:num>
  <w:num w:numId="16" w16cid:durableId="270819228">
    <w:abstractNumId w:val="15"/>
  </w:num>
  <w:num w:numId="17" w16cid:durableId="701825197">
    <w:abstractNumId w:val="18"/>
    <w:lvlOverride w:ilvl="0">
      <w:startOverride w:val="2"/>
    </w:lvlOverride>
  </w:num>
  <w:num w:numId="18" w16cid:durableId="1745835869">
    <w:abstractNumId w:val="13"/>
  </w:num>
  <w:num w:numId="19" w16cid:durableId="91243600">
    <w:abstractNumId w:val="14"/>
  </w:num>
  <w:num w:numId="20" w16cid:durableId="377625596">
    <w:abstractNumId w:val="13"/>
  </w:num>
  <w:num w:numId="21" w16cid:durableId="769543626">
    <w:abstractNumId w:val="11"/>
  </w:num>
  <w:num w:numId="22" w16cid:durableId="1749425762">
    <w:abstractNumId w:val="12"/>
  </w:num>
  <w:num w:numId="23" w16cid:durableId="1183321248">
    <w:abstractNumId w:val="13"/>
  </w:num>
  <w:num w:numId="24" w16cid:durableId="886336044">
    <w:abstractNumId w:val="13"/>
  </w:num>
  <w:num w:numId="25" w16cid:durableId="63141678">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mirrorMargins/>
  <w:bordersDoNotSurroundHeader/>
  <w:bordersDoNotSurroundFooter/>
  <w:hideSpellingErrors/>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en-GB" w:vendorID="64" w:dllVersion="5" w:nlCheck="1" w:checkStyle="1"/>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87"/>
    <w:rsid w:val="00001771"/>
    <w:rsid w:val="0000207C"/>
    <w:rsid w:val="00002FA7"/>
    <w:rsid w:val="000034D2"/>
    <w:rsid w:val="000052E6"/>
    <w:rsid w:val="00005357"/>
    <w:rsid w:val="00005758"/>
    <w:rsid w:val="000063E0"/>
    <w:rsid w:val="0001109C"/>
    <w:rsid w:val="0001185C"/>
    <w:rsid w:val="00012913"/>
    <w:rsid w:val="00012BED"/>
    <w:rsid w:val="00014925"/>
    <w:rsid w:val="0001498D"/>
    <w:rsid w:val="00015327"/>
    <w:rsid w:val="00015900"/>
    <w:rsid w:val="00015DC1"/>
    <w:rsid w:val="0001751D"/>
    <w:rsid w:val="000207C0"/>
    <w:rsid w:val="00021C9D"/>
    <w:rsid w:val="00022B73"/>
    <w:rsid w:val="00022C4D"/>
    <w:rsid w:val="00023590"/>
    <w:rsid w:val="000245AB"/>
    <w:rsid w:val="0002511F"/>
    <w:rsid w:val="0002667A"/>
    <w:rsid w:val="00026BEF"/>
    <w:rsid w:val="000278E8"/>
    <w:rsid w:val="0003023D"/>
    <w:rsid w:val="0003265B"/>
    <w:rsid w:val="00033BA1"/>
    <w:rsid w:val="000344D7"/>
    <w:rsid w:val="00034A54"/>
    <w:rsid w:val="00034CE7"/>
    <w:rsid w:val="0003629A"/>
    <w:rsid w:val="000364A5"/>
    <w:rsid w:val="00036E35"/>
    <w:rsid w:val="00036F9A"/>
    <w:rsid w:val="0004131D"/>
    <w:rsid w:val="000419F9"/>
    <w:rsid w:val="00045713"/>
    <w:rsid w:val="00045EB2"/>
    <w:rsid w:val="00046ACE"/>
    <w:rsid w:val="00050646"/>
    <w:rsid w:val="000515A9"/>
    <w:rsid w:val="0005214A"/>
    <w:rsid w:val="0005535E"/>
    <w:rsid w:val="00055AB5"/>
    <w:rsid w:val="00055B72"/>
    <w:rsid w:val="00056FA8"/>
    <w:rsid w:val="00057150"/>
    <w:rsid w:val="0006142A"/>
    <w:rsid w:val="00061A2C"/>
    <w:rsid w:val="00061C09"/>
    <w:rsid w:val="00061E53"/>
    <w:rsid w:val="00063ED5"/>
    <w:rsid w:val="00064A8F"/>
    <w:rsid w:val="00065BD6"/>
    <w:rsid w:val="000662CD"/>
    <w:rsid w:val="00066A78"/>
    <w:rsid w:val="00066BD1"/>
    <w:rsid w:val="00067B8F"/>
    <w:rsid w:val="00067DF1"/>
    <w:rsid w:val="000706CD"/>
    <w:rsid w:val="00071955"/>
    <w:rsid w:val="0007321B"/>
    <w:rsid w:val="000753F5"/>
    <w:rsid w:val="00075F5C"/>
    <w:rsid w:val="00077E06"/>
    <w:rsid w:val="000806DD"/>
    <w:rsid w:val="000807E0"/>
    <w:rsid w:val="00081767"/>
    <w:rsid w:val="0008356E"/>
    <w:rsid w:val="0008470E"/>
    <w:rsid w:val="00084D16"/>
    <w:rsid w:val="000859D2"/>
    <w:rsid w:val="00085DAF"/>
    <w:rsid w:val="0008712A"/>
    <w:rsid w:val="000871C9"/>
    <w:rsid w:val="000876DC"/>
    <w:rsid w:val="00090424"/>
    <w:rsid w:val="000911AE"/>
    <w:rsid w:val="00091367"/>
    <w:rsid w:val="00091470"/>
    <w:rsid w:val="000931C4"/>
    <w:rsid w:val="00093EA2"/>
    <w:rsid w:val="00094910"/>
    <w:rsid w:val="0009501A"/>
    <w:rsid w:val="00096235"/>
    <w:rsid w:val="000A0192"/>
    <w:rsid w:val="000A0A83"/>
    <w:rsid w:val="000A104F"/>
    <w:rsid w:val="000A1246"/>
    <w:rsid w:val="000A17D2"/>
    <w:rsid w:val="000A2EEC"/>
    <w:rsid w:val="000A3A12"/>
    <w:rsid w:val="000A3B5A"/>
    <w:rsid w:val="000A3D63"/>
    <w:rsid w:val="000A7370"/>
    <w:rsid w:val="000B2708"/>
    <w:rsid w:val="000B3D01"/>
    <w:rsid w:val="000B58F6"/>
    <w:rsid w:val="000B7EF7"/>
    <w:rsid w:val="000C183B"/>
    <w:rsid w:val="000C205C"/>
    <w:rsid w:val="000C2087"/>
    <w:rsid w:val="000C208D"/>
    <w:rsid w:val="000C2AFE"/>
    <w:rsid w:val="000C40AF"/>
    <w:rsid w:val="000C44D2"/>
    <w:rsid w:val="000C49C5"/>
    <w:rsid w:val="000C512B"/>
    <w:rsid w:val="000C5251"/>
    <w:rsid w:val="000C5E38"/>
    <w:rsid w:val="000C672D"/>
    <w:rsid w:val="000C7428"/>
    <w:rsid w:val="000C75B0"/>
    <w:rsid w:val="000D0432"/>
    <w:rsid w:val="000D1D75"/>
    <w:rsid w:val="000D1F2A"/>
    <w:rsid w:val="000D3D6D"/>
    <w:rsid w:val="000D41BF"/>
    <w:rsid w:val="000D4C1F"/>
    <w:rsid w:val="000D62B1"/>
    <w:rsid w:val="000D65D7"/>
    <w:rsid w:val="000E096D"/>
    <w:rsid w:val="000E0E07"/>
    <w:rsid w:val="000E14D0"/>
    <w:rsid w:val="000E490E"/>
    <w:rsid w:val="000E6510"/>
    <w:rsid w:val="000E7D03"/>
    <w:rsid w:val="000F1939"/>
    <w:rsid w:val="000F1A8D"/>
    <w:rsid w:val="000F1A9F"/>
    <w:rsid w:val="000F2CD9"/>
    <w:rsid w:val="000F3119"/>
    <w:rsid w:val="000F4165"/>
    <w:rsid w:val="000F4972"/>
    <w:rsid w:val="000F4AE5"/>
    <w:rsid w:val="000F4CC0"/>
    <w:rsid w:val="000F6899"/>
    <w:rsid w:val="000F69C7"/>
    <w:rsid w:val="000F6A25"/>
    <w:rsid w:val="00100DE7"/>
    <w:rsid w:val="00101ADE"/>
    <w:rsid w:val="00101BD1"/>
    <w:rsid w:val="00102790"/>
    <w:rsid w:val="00102FDB"/>
    <w:rsid w:val="00103143"/>
    <w:rsid w:val="00103B11"/>
    <w:rsid w:val="0010471A"/>
    <w:rsid w:val="001067BC"/>
    <w:rsid w:val="0010694D"/>
    <w:rsid w:val="001079D7"/>
    <w:rsid w:val="001105E6"/>
    <w:rsid w:val="00110C53"/>
    <w:rsid w:val="0011109E"/>
    <w:rsid w:val="001111B8"/>
    <w:rsid w:val="001127ED"/>
    <w:rsid w:val="001127F1"/>
    <w:rsid w:val="00112D4E"/>
    <w:rsid w:val="00112FE1"/>
    <w:rsid w:val="00117974"/>
    <w:rsid w:val="00117C64"/>
    <w:rsid w:val="00120282"/>
    <w:rsid w:val="00121485"/>
    <w:rsid w:val="00122502"/>
    <w:rsid w:val="00123B4F"/>
    <w:rsid w:val="001318F0"/>
    <w:rsid w:val="00131E07"/>
    <w:rsid w:val="00132A23"/>
    <w:rsid w:val="00132B98"/>
    <w:rsid w:val="00132E39"/>
    <w:rsid w:val="00133193"/>
    <w:rsid w:val="001351FA"/>
    <w:rsid w:val="001363BA"/>
    <w:rsid w:val="0013646A"/>
    <w:rsid w:val="00136AB9"/>
    <w:rsid w:val="00136E8E"/>
    <w:rsid w:val="0013703F"/>
    <w:rsid w:val="0014044B"/>
    <w:rsid w:val="00141BA6"/>
    <w:rsid w:val="00144211"/>
    <w:rsid w:val="001467D6"/>
    <w:rsid w:val="001474EB"/>
    <w:rsid w:val="00150330"/>
    <w:rsid w:val="00150B12"/>
    <w:rsid w:val="00150F42"/>
    <w:rsid w:val="00151103"/>
    <w:rsid w:val="001521ED"/>
    <w:rsid w:val="001524AF"/>
    <w:rsid w:val="001530DA"/>
    <w:rsid w:val="0015411B"/>
    <w:rsid w:val="001547E9"/>
    <w:rsid w:val="001550B8"/>
    <w:rsid w:val="00155D05"/>
    <w:rsid w:val="00157B18"/>
    <w:rsid w:val="00160852"/>
    <w:rsid w:val="00160C2F"/>
    <w:rsid w:val="00163472"/>
    <w:rsid w:val="001656CD"/>
    <w:rsid w:val="00165A61"/>
    <w:rsid w:val="00165AA8"/>
    <w:rsid w:val="0016617F"/>
    <w:rsid w:val="001672D8"/>
    <w:rsid w:val="0017062B"/>
    <w:rsid w:val="001708F8"/>
    <w:rsid w:val="00175E00"/>
    <w:rsid w:val="00177CE5"/>
    <w:rsid w:val="001800FC"/>
    <w:rsid w:val="00180534"/>
    <w:rsid w:val="0018123C"/>
    <w:rsid w:val="00181A96"/>
    <w:rsid w:val="00181AF7"/>
    <w:rsid w:val="001830F1"/>
    <w:rsid w:val="0018319F"/>
    <w:rsid w:val="001849FD"/>
    <w:rsid w:val="00187B6E"/>
    <w:rsid w:val="001908C3"/>
    <w:rsid w:val="00190F3A"/>
    <w:rsid w:val="00191705"/>
    <w:rsid w:val="001918FF"/>
    <w:rsid w:val="00191DAB"/>
    <w:rsid w:val="00192256"/>
    <w:rsid w:val="00192A6E"/>
    <w:rsid w:val="00192E7F"/>
    <w:rsid w:val="001931B8"/>
    <w:rsid w:val="00193C62"/>
    <w:rsid w:val="00194615"/>
    <w:rsid w:val="00194825"/>
    <w:rsid w:val="00195BDD"/>
    <w:rsid w:val="001961D5"/>
    <w:rsid w:val="00196459"/>
    <w:rsid w:val="00196774"/>
    <w:rsid w:val="00197002"/>
    <w:rsid w:val="001A0C2D"/>
    <w:rsid w:val="001A14F2"/>
    <w:rsid w:val="001A3249"/>
    <w:rsid w:val="001A3AAB"/>
    <w:rsid w:val="001A46B9"/>
    <w:rsid w:val="001A46CC"/>
    <w:rsid w:val="001A56CE"/>
    <w:rsid w:val="001A5FEE"/>
    <w:rsid w:val="001A658E"/>
    <w:rsid w:val="001A71DA"/>
    <w:rsid w:val="001A77B6"/>
    <w:rsid w:val="001B01C3"/>
    <w:rsid w:val="001B0746"/>
    <w:rsid w:val="001B09D5"/>
    <w:rsid w:val="001B0C46"/>
    <w:rsid w:val="001B445B"/>
    <w:rsid w:val="001B52C6"/>
    <w:rsid w:val="001B681B"/>
    <w:rsid w:val="001B78A9"/>
    <w:rsid w:val="001B78B9"/>
    <w:rsid w:val="001C044E"/>
    <w:rsid w:val="001C0AD6"/>
    <w:rsid w:val="001C2016"/>
    <w:rsid w:val="001C4345"/>
    <w:rsid w:val="001C48E3"/>
    <w:rsid w:val="001C5A63"/>
    <w:rsid w:val="001C5C33"/>
    <w:rsid w:val="001C612F"/>
    <w:rsid w:val="001C64E9"/>
    <w:rsid w:val="001D1A9D"/>
    <w:rsid w:val="001D1E94"/>
    <w:rsid w:val="001D2D04"/>
    <w:rsid w:val="001D37A4"/>
    <w:rsid w:val="001D5568"/>
    <w:rsid w:val="001D6024"/>
    <w:rsid w:val="001D6493"/>
    <w:rsid w:val="001E299F"/>
    <w:rsid w:val="001E2E22"/>
    <w:rsid w:val="001E4A2E"/>
    <w:rsid w:val="001E557C"/>
    <w:rsid w:val="001E56BA"/>
    <w:rsid w:val="001E5E53"/>
    <w:rsid w:val="001E5EA5"/>
    <w:rsid w:val="001E6FFA"/>
    <w:rsid w:val="001F03EC"/>
    <w:rsid w:val="001F1947"/>
    <w:rsid w:val="001F1F7B"/>
    <w:rsid w:val="001F22D5"/>
    <w:rsid w:val="001F28B8"/>
    <w:rsid w:val="001F4E6D"/>
    <w:rsid w:val="001F5A63"/>
    <w:rsid w:val="001F5C2E"/>
    <w:rsid w:val="001F6AE7"/>
    <w:rsid w:val="002003B8"/>
    <w:rsid w:val="00200600"/>
    <w:rsid w:val="0020082C"/>
    <w:rsid w:val="00205276"/>
    <w:rsid w:val="002059BF"/>
    <w:rsid w:val="00206635"/>
    <w:rsid w:val="00206912"/>
    <w:rsid w:val="00206BEF"/>
    <w:rsid w:val="00207C3D"/>
    <w:rsid w:val="00210A49"/>
    <w:rsid w:val="00210FB2"/>
    <w:rsid w:val="00211A1E"/>
    <w:rsid w:val="00211A39"/>
    <w:rsid w:val="002128C1"/>
    <w:rsid w:val="00213F8F"/>
    <w:rsid w:val="002142B1"/>
    <w:rsid w:val="00214876"/>
    <w:rsid w:val="002176EC"/>
    <w:rsid w:val="00217E11"/>
    <w:rsid w:val="00217F8F"/>
    <w:rsid w:val="00220AE4"/>
    <w:rsid w:val="00220E88"/>
    <w:rsid w:val="0022123F"/>
    <w:rsid w:val="00221F66"/>
    <w:rsid w:val="002220B4"/>
    <w:rsid w:val="00223AF1"/>
    <w:rsid w:val="00223B74"/>
    <w:rsid w:val="00224CFC"/>
    <w:rsid w:val="00225D3F"/>
    <w:rsid w:val="002274EB"/>
    <w:rsid w:val="002275C5"/>
    <w:rsid w:val="00227F51"/>
    <w:rsid w:val="00230006"/>
    <w:rsid w:val="00231377"/>
    <w:rsid w:val="00232484"/>
    <w:rsid w:val="002361AE"/>
    <w:rsid w:val="002379CB"/>
    <w:rsid w:val="00237B74"/>
    <w:rsid w:val="00241485"/>
    <w:rsid w:val="00244A23"/>
    <w:rsid w:val="00244BF9"/>
    <w:rsid w:val="00244DBF"/>
    <w:rsid w:val="00246993"/>
    <w:rsid w:val="00247803"/>
    <w:rsid w:val="00247864"/>
    <w:rsid w:val="00247BD0"/>
    <w:rsid w:val="00250187"/>
    <w:rsid w:val="00253E70"/>
    <w:rsid w:val="002542FD"/>
    <w:rsid w:val="00255F94"/>
    <w:rsid w:val="00256E3B"/>
    <w:rsid w:val="00257722"/>
    <w:rsid w:val="00262B36"/>
    <w:rsid w:val="00266A47"/>
    <w:rsid w:val="00266E20"/>
    <w:rsid w:val="00267F0D"/>
    <w:rsid w:val="00270C6C"/>
    <w:rsid w:val="0027227B"/>
    <w:rsid w:val="00272FD9"/>
    <w:rsid w:val="00273CDA"/>
    <w:rsid w:val="00275055"/>
    <w:rsid w:val="00277840"/>
    <w:rsid w:val="00280E67"/>
    <w:rsid w:val="0028259C"/>
    <w:rsid w:val="00283E7C"/>
    <w:rsid w:val="00286D0E"/>
    <w:rsid w:val="00287EFF"/>
    <w:rsid w:val="002911FC"/>
    <w:rsid w:val="00292731"/>
    <w:rsid w:val="00292E63"/>
    <w:rsid w:val="00294301"/>
    <w:rsid w:val="00294B74"/>
    <w:rsid w:val="00294C95"/>
    <w:rsid w:val="002A00F0"/>
    <w:rsid w:val="002A21AF"/>
    <w:rsid w:val="002A49FA"/>
    <w:rsid w:val="002A52DC"/>
    <w:rsid w:val="002A5BDE"/>
    <w:rsid w:val="002A7E54"/>
    <w:rsid w:val="002B08EC"/>
    <w:rsid w:val="002B0EB3"/>
    <w:rsid w:val="002B14D2"/>
    <w:rsid w:val="002B1BC6"/>
    <w:rsid w:val="002B377D"/>
    <w:rsid w:val="002B4486"/>
    <w:rsid w:val="002C00B5"/>
    <w:rsid w:val="002C0AE6"/>
    <w:rsid w:val="002C1948"/>
    <w:rsid w:val="002C1A38"/>
    <w:rsid w:val="002C1E4E"/>
    <w:rsid w:val="002C2032"/>
    <w:rsid w:val="002C3499"/>
    <w:rsid w:val="002C714B"/>
    <w:rsid w:val="002D036C"/>
    <w:rsid w:val="002D0851"/>
    <w:rsid w:val="002D0C1D"/>
    <w:rsid w:val="002D2A95"/>
    <w:rsid w:val="002D2AE9"/>
    <w:rsid w:val="002D2F12"/>
    <w:rsid w:val="002D389B"/>
    <w:rsid w:val="002D43E7"/>
    <w:rsid w:val="002D6136"/>
    <w:rsid w:val="002D7658"/>
    <w:rsid w:val="002E11FB"/>
    <w:rsid w:val="002E3ABF"/>
    <w:rsid w:val="002E3C1B"/>
    <w:rsid w:val="002E427C"/>
    <w:rsid w:val="002E540D"/>
    <w:rsid w:val="002E54F3"/>
    <w:rsid w:val="002E71E2"/>
    <w:rsid w:val="002F049F"/>
    <w:rsid w:val="002F0679"/>
    <w:rsid w:val="002F0F88"/>
    <w:rsid w:val="002F308E"/>
    <w:rsid w:val="002F333C"/>
    <w:rsid w:val="002F39D0"/>
    <w:rsid w:val="002F50C9"/>
    <w:rsid w:val="002F53A9"/>
    <w:rsid w:val="002F64C9"/>
    <w:rsid w:val="003019A6"/>
    <w:rsid w:val="00301DC1"/>
    <w:rsid w:val="00302680"/>
    <w:rsid w:val="003026B6"/>
    <w:rsid w:val="0030317F"/>
    <w:rsid w:val="00303D15"/>
    <w:rsid w:val="00311BC5"/>
    <w:rsid w:val="00311CF9"/>
    <w:rsid w:val="00312E33"/>
    <w:rsid w:val="00314A5C"/>
    <w:rsid w:val="0032134A"/>
    <w:rsid w:val="00323254"/>
    <w:rsid w:val="003233C1"/>
    <w:rsid w:val="003250A4"/>
    <w:rsid w:val="00325BBE"/>
    <w:rsid w:val="0032655C"/>
    <w:rsid w:val="00327392"/>
    <w:rsid w:val="003278C2"/>
    <w:rsid w:val="00330179"/>
    <w:rsid w:val="00332802"/>
    <w:rsid w:val="00332CC8"/>
    <w:rsid w:val="00335BC8"/>
    <w:rsid w:val="00335C47"/>
    <w:rsid w:val="00337E98"/>
    <w:rsid w:val="00340FCB"/>
    <w:rsid w:val="003438D7"/>
    <w:rsid w:val="0034414D"/>
    <w:rsid w:val="00354E2B"/>
    <w:rsid w:val="0035581C"/>
    <w:rsid w:val="00356D3F"/>
    <w:rsid w:val="003603B1"/>
    <w:rsid w:val="003622C0"/>
    <w:rsid w:val="00362815"/>
    <w:rsid w:val="0036315D"/>
    <w:rsid w:val="003631E0"/>
    <w:rsid w:val="003632C1"/>
    <w:rsid w:val="00367C9B"/>
    <w:rsid w:val="003711D6"/>
    <w:rsid w:val="00374741"/>
    <w:rsid w:val="003751D6"/>
    <w:rsid w:val="00376586"/>
    <w:rsid w:val="00377FEF"/>
    <w:rsid w:val="003810AD"/>
    <w:rsid w:val="00383CAB"/>
    <w:rsid w:val="00385257"/>
    <w:rsid w:val="003852CD"/>
    <w:rsid w:val="00385762"/>
    <w:rsid w:val="00386676"/>
    <w:rsid w:val="003904E0"/>
    <w:rsid w:val="00391E75"/>
    <w:rsid w:val="003920D4"/>
    <w:rsid w:val="00392E36"/>
    <w:rsid w:val="00393F8F"/>
    <w:rsid w:val="00394382"/>
    <w:rsid w:val="00396377"/>
    <w:rsid w:val="00397397"/>
    <w:rsid w:val="003973D2"/>
    <w:rsid w:val="003978B1"/>
    <w:rsid w:val="00397CA8"/>
    <w:rsid w:val="003A1093"/>
    <w:rsid w:val="003A295D"/>
    <w:rsid w:val="003A2C47"/>
    <w:rsid w:val="003A2D21"/>
    <w:rsid w:val="003A2F2F"/>
    <w:rsid w:val="003A546E"/>
    <w:rsid w:val="003A556C"/>
    <w:rsid w:val="003A6711"/>
    <w:rsid w:val="003A6BC8"/>
    <w:rsid w:val="003A7B87"/>
    <w:rsid w:val="003B5998"/>
    <w:rsid w:val="003B698F"/>
    <w:rsid w:val="003B70A3"/>
    <w:rsid w:val="003C2673"/>
    <w:rsid w:val="003C416F"/>
    <w:rsid w:val="003C436C"/>
    <w:rsid w:val="003C485D"/>
    <w:rsid w:val="003D13E0"/>
    <w:rsid w:val="003D2224"/>
    <w:rsid w:val="003D2449"/>
    <w:rsid w:val="003D3618"/>
    <w:rsid w:val="003D50E0"/>
    <w:rsid w:val="003D736A"/>
    <w:rsid w:val="003E0B48"/>
    <w:rsid w:val="003E3C8B"/>
    <w:rsid w:val="003E4B35"/>
    <w:rsid w:val="003E4B84"/>
    <w:rsid w:val="003E6CAE"/>
    <w:rsid w:val="003E7642"/>
    <w:rsid w:val="003F06B5"/>
    <w:rsid w:val="003F5B69"/>
    <w:rsid w:val="003F6D0D"/>
    <w:rsid w:val="00401264"/>
    <w:rsid w:val="0040312A"/>
    <w:rsid w:val="0040323F"/>
    <w:rsid w:val="00404674"/>
    <w:rsid w:val="00405D63"/>
    <w:rsid w:val="00406205"/>
    <w:rsid w:val="00406924"/>
    <w:rsid w:val="00410A09"/>
    <w:rsid w:val="004110FD"/>
    <w:rsid w:val="00411300"/>
    <w:rsid w:val="00411CA3"/>
    <w:rsid w:val="00413438"/>
    <w:rsid w:val="00413C19"/>
    <w:rsid w:val="00414DDF"/>
    <w:rsid w:val="004151E0"/>
    <w:rsid w:val="00415B00"/>
    <w:rsid w:val="00415EA6"/>
    <w:rsid w:val="00416715"/>
    <w:rsid w:val="00420259"/>
    <w:rsid w:val="00421C12"/>
    <w:rsid w:val="00421F80"/>
    <w:rsid w:val="00423FEB"/>
    <w:rsid w:val="00424A65"/>
    <w:rsid w:val="00425B3A"/>
    <w:rsid w:val="00426522"/>
    <w:rsid w:val="00427755"/>
    <w:rsid w:val="00427A0D"/>
    <w:rsid w:val="00430D29"/>
    <w:rsid w:val="00431B99"/>
    <w:rsid w:val="00432801"/>
    <w:rsid w:val="00432804"/>
    <w:rsid w:val="00433F7E"/>
    <w:rsid w:val="0043444D"/>
    <w:rsid w:val="004359AB"/>
    <w:rsid w:val="00437324"/>
    <w:rsid w:val="0044623D"/>
    <w:rsid w:val="0044660C"/>
    <w:rsid w:val="0044754F"/>
    <w:rsid w:val="00450336"/>
    <w:rsid w:val="00451691"/>
    <w:rsid w:val="004534AE"/>
    <w:rsid w:val="00454211"/>
    <w:rsid w:val="0045442D"/>
    <w:rsid w:val="004549EA"/>
    <w:rsid w:val="00455CE9"/>
    <w:rsid w:val="0045611E"/>
    <w:rsid w:val="00456242"/>
    <w:rsid w:val="00456CA2"/>
    <w:rsid w:val="004571FF"/>
    <w:rsid w:val="00461B2F"/>
    <w:rsid w:val="004668FA"/>
    <w:rsid w:val="0046777D"/>
    <w:rsid w:val="00467EAC"/>
    <w:rsid w:val="004700D3"/>
    <w:rsid w:val="00471455"/>
    <w:rsid w:val="00473710"/>
    <w:rsid w:val="004738EA"/>
    <w:rsid w:val="00474297"/>
    <w:rsid w:val="004744A6"/>
    <w:rsid w:val="00475D8A"/>
    <w:rsid w:val="00476989"/>
    <w:rsid w:val="004800CA"/>
    <w:rsid w:val="004803E1"/>
    <w:rsid w:val="004809D5"/>
    <w:rsid w:val="00480A90"/>
    <w:rsid w:val="00481FC2"/>
    <w:rsid w:val="004824B0"/>
    <w:rsid w:val="00482EA3"/>
    <w:rsid w:val="004834D7"/>
    <w:rsid w:val="00483D8F"/>
    <w:rsid w:val="00485168"/>
    <w:rsid w:val="00485A28"/>
    <w:rsid w:val="004861C1"/>
    <w:rsid w:val="004878F8"/>
    <w:rsid w:val="00490568"/>
    <w:rsid w:val="004905AE"/>
    <w:rsid w:val="004912A7"/>
    <w:rsid w:val="00491654"/>
    <w:rsid w:val="004919A3"/>
    <w:rsid w:val="00492387"/>
    <w:rsid w:val="004932C4"/>
    <w:rsid w:val="00495259"/>
    <w:rsid w:val="0049540B"/>
    <w:rsid w:val="004A02B6"/>
    <w:rsid w:val="004A0714"/>
    <w:rsid w:val="004A1E94"/>
    <w:rsid w:val="004A2E2F"/>
    <w:rsid w:val="004A3B25"/>
    <w:rsid w:val="004B0134"/>
    <w:rsid w:val="004B5AE5"/>
    <w:rsid w:val="004B628A"/>
    <w:rsid w:val="004B7623"/>
    <w:rsid w:val="004C0CC6"/>
    <w:rsid w:val="004C27D1"/>
    <w:rsid w:val="004C3474"/>
    <w:rsid w:val="004C4D1D"/>
    <w:rsid w:val="004C5F92"/>
    <w:rsid w:val="004D028C"/>
    <w:rsid w:val="004D156B"/>
    <w:rsid w:val="004D1ECE"/>
    <w:rsid w:val="004D20C1"/>
    <w:rsid w:val="004D3CA9"/>
    <w:rsid w:val="004D3E37"/>
    <w:rsid w:val="004D3E95"/>
    <w:rsid w:val="004D7C3B"/>
    <w:rsid w:val="004E0159"/>
    <w:rsid w:val="004E0623"/>
    <w:rsid w:val="004E089E"/>
    <w:rsid w:val="004E0AE3"/>
    <w:rsid w:val="004E115D"/>
    <w:rsid w:val="004E172D"/>
    <w:rsid w:val="004E177F"/>
    <w:rsid w:val="004E2612"/>
    <w:rsid w:val="004E4F53"/>
    <w:rsid w:val="004E6121"/>
    <w:rsid w:val="004E6810"/>
    <w:rsid w:val="004E767E"/>
    <w:rsid w:val="004E7EDA"/>
    <w:rsid w:val="004F071C"/>
    <w:rsid w:val="004F09E5"/>
    <w:rsid w:val="004F0B6D"/>
    <w:rsid w:val="004F1237"/>
    <w:rsid w:val="004F1D4F"/>
    <w:rsid w:val="004F32D2"/>
    <w:rsid w:val="004F45D0"/>
    <w:rsid w:val="004F54B8"/>
    <w:rsid w:val="004F58F9"/>
    <w:rsid w:val="004F6C1D"/>
    <w:rsid w:val="004F6FAD"/>
    <w:rsid w:val="005005E5"/>
    <w:rsid w:val="00500CE1"/>
    <w:rsid w:val="00501C18"/>
    <w:rsid w:val="00501E8A"/>
    <w:rsid w:val="0050322C"/>
    <w:rsid w:val="00504C4F"/>
    <w:rsid w:val="00505B31"/>
    <w:rsid w:val="00506099"/>
    <w:rsid w:val="00506774"/>
    <w:rsid w:val="005078E2"/>
    <w:rsid w:val="00507971"/>
    <w:rsid w:val="00507A71"/>
    <w:rsid w:val="00510CB6"/>
    <w:rsid w:val="00512848"/>
    <w:rsid w:val="0051338E"/>
    <w:rsid w:val="00513409"/>
    <w:rsid w:val="00513588"/>
    <w:rsid w:val="00514D1A"/>
    <w:rsid w:val="005154A8"/>
    <w:rsid w:val="00517386"/>
    <w:rsid w:val="00521B78"/>
    <w:rsid w:val="005224DA"/>
    <w:rsid w:val="00523F2E"/>
    <w:rsid w:val="00526A4C"/>
    <w:rsid w:val="00527176"/>
    <w:rsid w:val="005279F2"/>
    <w:rsid w:val="00530524"/>
    <w:rsid w:val="00530DCE"/>
    <w:rsid w:val="0053146D"/>
    <w:rsid w:val="0053272A"/>
    <w:rsid w:val="00532A7F"/>
    <w:rsid w:val="00532E6B"/>
    <w:rsid w:val="005355D9"/>
    <w:rsid w:val="00537C36"/>
    <w:rsid w:val="00541DDC"/>
    <w:rsid w:val="00541E99"/>
    <w:rsid w:val="00543673"/>
    <w:rsid w:val="00544748"/>
    <w:rsid w:val="00545B05"/>
    <w:rsid w:val="00545E44"/>
    <w:rsid w:val="0054664B"/>
    <w:rsid w:val="00546A7A"/>
    <w:rsid w:val="00546EA0"/>
    <w:rsid w:val="005502B7"/>
    <w:rsid w:val="00550C95"/>
    <w:rsid w:val="00551E29"/>
    <w:rsid w:val="0055216A"/>
    <w:rsid w:val="00552DAA"/>
    <w:rsid w:val="00552E03"/>
    <w:rsid w:val="0055477C"/>
    <w:rsid w:val="00554C29"/>
    <w:rsid w:val="00554E50"/>
    <w:rsid w:val="00555825"/>
    <w:rsid w:val="005560C9"/>
    <w:rsid w:val="00560119"/>
    <w:rsid w:val="00561312"/>
    <w:rsid w:val="0056191E"/>
    <w:rsid w:val="00561F95"/>
    <w:rsid w:val="005626AF"/>
    <w:rsid w:val="005640B9"/>
    <w:rsid w:val="0056610C"/>
    <w:rsid w:val="005669DA"/>
    <w:rsid w:val="00571597"/>
    <w:rsid w:val="005723D0"/>
    <w:rsid w:val="00572EBC"/>
    <w:rsid w:val="005746F6"/>
    <w:rsid w:val="00574E45"/>
    <w:rsid w:val="00575601"/>
    <w:rsid w:val="005765E5"/>
    <w:rsid w:val="00576AC6"/>
    <w:rsid w:val="00577859"/>
    <w:rsid w:val="005808A9"/>
    <w:rsid w:val="0058123E"/>
    <w:rsid w:val="00583116"/>
    <w:rsid w:val="005832A5"/>
    <w:rsid w:val="00585277"/>
    <w:rsid w:val="00585498"/>
    <w:rsid w:val="00585B91"/>
    <w:rsid w:val="00587729"/>
    <w:rsid w:val="00587D24"/>
    <w:rsid w:val="00591F4E"/>
    <w:rsid w:val="00592EF7"/>
    <w:rsid w:val="00593D2F"/>
    <w:rsid w:val="00593E84"/>
    <w:rsid w:val="00593EEA"/>
    <w:rsid w:val="0059472D"/>
    <w:rsid w:val="00595B2C"/>
    <w:rsid w:val="005963AC"/>
    <w:rsid w:val="005963F0"/>
    <w:rsid w:val="00596426"/>
    <w:rsid w:val="00596EAA"/>
    <w:rsid w:val="005A0496"/>
    <w:rsid w:val="005A1233"/>
    <w:rsid w:val="005A12CE"/>
    <w:rsid w:val="005A1439"/>
    <w:rsid w:val="005A1597"/>
    <w:rsid w:val="005A2270"/>
    <w:rsid w:val="005A25AD"/>
    <w:rsid w:val="005A4A85"/>
    <w:rsid w:val="005A5350"/>
    <w:rsid w:val="005A5BB8"/>
    <w:rsid w:val="005A76B8"/>
    <w:rsid w:val="005A7B44"/>
    <w:rsid w:val="005B2AA1"/>
    <w:rsid w:val="005B3DC9"/>
    <w:rsid w:val="005B4024"/>
    <w:rsid w:val="005B404A"/>
    <w:rsid w:val="005B4FF3"/>
    <w:rsid w:val="005B5963"/>
    <w:rsid w:val="005B7E6F"/>
    <w:rsid w:val="005C1413"/>
    <w:rsid w:val="005C26D4"/>
    <w:rsid w:val="005C2DA0"/>
    <w:rsid w:val="005C3422"/>
    <w:rsid w:val="005C47E7"/>
    <w:rsid w:val="005C71D8"/>
    <w:rsid w:val="005D0D30"/>
    <w:rsid w:val="005D1E88"/>
    <w:rsid w:val="005D2D8F"/>
    <w:rsid w:val="005D585A"/>
    <w:rsid w:val="005E12F3"/>
    <w:rsid w:val="005E1AA9"/>
    <w:rsid w:val="005E1FA2"/>
    <w:rsid w:val="005E3697"/>
    <w:rsid w:val="005E3F8B"/>
    <w:rsid w:val="005E5278"/>
    <w:rsid w:val="005E5701"/>
    <w:rsid w:val="005E634E"/>
    <w:rsid w:val="005E6CF0"/>
    <w:rsid w:val="005F0A63"/>
    <w:rsid w:val="005F1BFA"/>
    <w:rsid w:val="005F2625"/>
    <w:rsid w:val="005F2FFF"/>
    <w:rsid w:val="005F337B"/>
    <w:rsid w:val="005F386F"/>
    <w:rsid w:val="005F38D8"/>
    <w:rsid w:val="005F4CF4"/>
    <w:rsid w:val="005F5110"/>
    <w:rsid w:val="005F5E5D"/>
    <w:rsid w:val="005F64CA"/>
    <w:rsid w:val="005F683C"/>
    <w:rsid w:val="005F69EF"/>
    <w:rsid w:val="005F6A4B"/>
    <w:rsid w:val="005F72E4"/>
    <w:rsid w:val="00600399"/>
    <w:rsid w:val="00601AB1"/>
    <w:rsid w:val="00601C72"/>
    <w:rsid w:val="0060231C"/>
    <w:rsid w:val="006033BD"/>
    <w:rsid w:val="00603D93"/>
    <w:rsid w:val="0060486A"/>
    <w:rsid w:val="00604BAA"/>
    <w:rsid w:val="00604EFE"/>
    <w:rsid w:val="0060507F"/>
    <w:rsid w:val="006067C9"/>
    <w:rsid w:val="006068F5"/>
    <w:rsid w:val="00606D03"/>
    <w:rsid w:val="006107D0"/>
    <w:rsid w:val="00612433"/>
    <w:rsid w:val="006133D7"/>
    <w:rsid w:val="00613F07"/>
    <w:rsid w:val="006142A3"/>
    <w:rsid w:val="0061529D"/>
    <w:rsid w:val="0061545D"/>
    <w:rsid w:val="00615B4D"/>
    <w:rsid w:val="00616D55"/>
    <w:rsid w:val="00616EA5"/>
    <w:rsid w:val="0062137F"/>
    <w:rsid w:val="00621DC9"/>
    <w:rsid w:val="00622E44"/>
    <w:rsid w:val="00623B8D"/>
    <w:rsid w:val="00623E5A"/>
    <w:rsid w:val="006255CD"/>
    <w:rsid w:val="00625B86"/>
    <w:rsid w:val="006260BE"/>
    <w:rsid w:val="00626252"/>
    <w:rsid w:val="006266DB"/>
    <w:rsid w:val="00626EC1"/>
    <w:rsid w:val="00627DB3"/>
    <w:rsid w:val="00627DE8"/>
    <w:rsid w:val="00630D63"/>
    <w:rsid w:val="0063150B"/>
    <w:rsid w:val="00631E06"/>
    <w:rsid w:val="00632058"/>
    <w:rsid w:val="00632F5C"/>
    <w:rsid w:val="006342CC"/>
    <w:rsid w:val="0063438A"/>
    <w:rsid w:val="0063455D"/>
    <w:rsid w:val="006355C9"/>
    <w:rsid w:val="006358B6"/>
    <w:rsid w:val="00635B19"/>
    <w:rsid w:val="00636111"/>
    <w:rsid w:val="006371DB"/>
    <w:rsid w:val="00637769"/>
    <w:rsid w:val="006379CB"/>
    <w:rsid w:val="006411F8"/>
    <w:rsid w:val="0064261C"/>
    <w:rsid w:val="00642D14"/>
    <w:rsid w:val="0064350C"/>
    <w:rsid w:val="00643B91"/>
    <w:rsid w:val="0064432C"/>
    <w:rsid w:val="0064441F"/>
    <w:rsid w:val="006446DE"/>
    <w:rsid w:val="0064678D"/>
    <w:rsid w:val="006469E4"/>
    <w:rsid w:val="00646C20"/>
    <w:rsid w:val="0064780D"/>
    <w:rsid w:val="0064787A"/>
    <w:rsid w:val="00647F30"/>
    <w:rsid w:val="0065022F"/>
    <w:rsid w:val="00650957"/>
    <w:rsid w:val="00651772"/>
    <w:rsid w:val="00651F40"/>
    <w:rsid w:val="00652B65"/>
    <w:rsid w:val="00653597"/>
    <w:rsid w:val="006556E0"/>
    <w:rsid w:val="0065693B"/>
    <w:rsid w:val="0065755F"/>
    <w:rsid w:val="00661219"/>
    <w:rsid w:val="00662028"/>
    <w:rsid w:val="0066459A"/>
    <w:rsid w:val="0066471A"/>
    <w:rsid w:val="006656D3"/>
    <w:rsid w:val="00665B73"/>
    <w:rsid w:val="006665C8"/>
    <w:rsid w:val="00666CA5"/>
    <w:rsid w:val="006710DA"/>
    <w:rsid w:val="006711EF"/>
    <w:rsid w:val="00672A8F"/>
    <w:rsid w:val="00672AB2"/>
    <w:rsid w:val="006738E6"/>
    <w:rsid w:val="0067442D"/>
    <w:rsid w:val="00675053"/>
    <w:rsid w:val="006750D0"/>
    <w:rsid w:val="0067652A"/>
    <w:rsid w:val="006772C0"/>
    <w:rsid w:val="00677D1A"/>
    <w:rsid w:val="006834E5"/>
    <w:rsid w:val="0068458A"/>
    <w:rsid w:val="006855D5"/>
    <w:rsid w:val="006857D9"/>
    <w:rsid w:val="0068687F"/>
    <w:rsid w:val="006868E8"/>
    <w:rsid w:val="00686C46"/>
    <w:rsid w:val="00687672"/>
    <w:rsid w:val="0069045D"/>
    <w:rsid w:val="006905E4"/>
    <w:rsid w:val="006906EA"/>
    <w:rsid w:val="00693022"/>
    <w:rsid w:val="00694948"/>
    <w:rsid w:val="006955FB"/>
    <w:rsid w:val="00695CCB"/>
    <w:rsid w:val="0069666E"/>
    <w:rsid w:val="006969F5"/>
    <w:rsid w:val="00697B54"/>
    <w:rsid w:val="006A09E7"/>
    <w:rsid w:val="006A14EF"/>
    <w:rsid w:val="006A2725"/>
    <w:rsid w:val="006A2D9D"/>
    <w:rsid w:val="006A3022"/>
    <w:rsid w:val="006A30A2"/>
    <w:rsid w:val="006A3B9E"/>
    <w:rsid w:val="006A44E2"/>
    <w:rsid w:val="006A4845"/>
    <w:rsid w:val="006A5943"/>
    <w:rsid w:val="006B191E"/>
    <w:rsid w:val="006B20FE"/>
    <w:rsid w:val="006B2335"/>
    <w:rsid w:val="006B27A5"/>
    <w:rsid w:val="006B3733"/>
    <w:rsid w:val="006B41C0"/>
    <w:rsid w:val="006B5950"/>
    <w:rsid w:val="006B63BC"/>
    <w:rsid w:val="006B737D"/>
    <w:rsid w:val="006B7836"/>
    <w:rsid w:val="006B7E25"/>
    <w:rsid w:val="006C08D6"/>
    <w:rsid w:val="006C0E0D"/>
    <w:rsid w:val="006C1641"/>
    <w:rsid w:val="006C3950"/>
    <w:rsid w:val="006C4D37"/>
    <w:rsid w:val="006C4FDE"/>
    <w:rsid w:val="006C70FF"/>
    <w:rsid w:val="006C7994"/>
    <w:rsid w:val="006C7B24"/>
    <w:rsid w:val="006C7C9C"/>
    <w:rsid w:val="006C7EF6"/>
    <w:rsid w:val="006D012A"/>
    <w:rsid w:val="006D17D1"/>
    <w:rsid w:val="006D227F"/>
    <w:rsid w:val="006D2D6E"/>
    <w:rsid w:val="006D46AE"/>
    <w:rsid w:val="006D5594"/>
    <w:rsid w:val="006E2647"/>
    <w:rsid w:val="006E2D71"/>
    <w:rsid w:val="006E3167"/>
    <w:rsid w:val="006E3B4D"/>
    <w:rsid w:val="006E454A"/>
    <w:rsid w:val="006E5B51"/>
    <w:rsid w:val="006E67A5"/>
    <w:rsid w:val="006E7072"/>
    <w:rsid w:val="006F008C"/>
    <w:rsid w:val="006F2AED"/>
    <w:rsid w:val="006F36FD"/>
    <w:rsid w:val="006F5774"/>
    <w:rsid w:val="006F58D0"/>
    <w:rsid w:val="006F5BE1"/>
    <w:rsid w:val="006F7121"/>
    <w:rsid w:val="007006F1"/>
    <w:rsid w:val="007027CD"/>
    <w:rsid w:val="00702ECF"/>
    <w:rsid w:val="00703B9C"/>
    <w:rsid w:val="007046A2"/>
    <w:rsid w:val="00704F5B"/>
    <w:rsid w:val="0070746D"/>
    <w:rsid w:val="00707537"/>
    <w:rsid w:val="00710BEE"/>
    <w:rsid w:val="00712D56"/>
    <w:rsid w:val="00713430"/>
    <w:rsid w:val="007160D2"/>
    <w:rsid w:val="007162C8"/>
    <w:rsid w:val="00716DCC"/>
    <w:rsid w:val="00717D6A"/>
    <w:rsid w:val="007202C6"/>
    <w:rsid w:val="0072158D"/>
    <w:rsid w:val="00721677"/>
    <w:rsid w:val="00721D34"/>
    <w:rsid w:val="00722032"/>
    <w:rsid w:val="00722217"/>
    <w:rsid w:val="00723665"/>
    <w:rsid w:val="00723894"/>
    <w:rsid w:val="00727BBC"/>
    <w:rsid w:val="00730418"/>
    <w:rsid w:val="007313D2"/>
    <w:rsid w:val="00731CCC"/>
    <w:rsid w:val="007338E8"/>
    <w:rsid w:val="00733CBA"/>
    <w:rsid w:val="00737145"/>
    <w:rsid w:val="007412E9"/>
    <w:rsid w:val="00742368"/>
    <w:rsid w:val="0074396A"/>
    <w:rsid w:val="0074427A"/>
    <w:rsid w:val="0074515A"/>
    <w:rsid w:val="00751EA1"/>
    <w:rsid w:val="00752F5B"/>
    <w:rsid w:val="00753375"/>
    <w:rsid w:val="007537C2"/>
    <w:rsid w:val="0075391A"/>
    <w:rsid w:val="00753E9E"/>
    <w:rsid w:val="007565CA"/>
    <w:rsid w:val="00756C4F"/>
    <w:rsid w:val="00760346"/>
    <w:rsid w:val="00760616"/>
    <w:rsid w:val="00761F75"/>
    <w:rsid w:val="00762A34"/>
    <w:rsid w:val="007636BC"/>
    <w:rsid w:val="00763953"/>
    <w:rsid w:val="007650E6"/>
    <w:rsid w:val="00767D09"/>
    <w:rsid w:val="007702FF"/>
    <w:rsid w:val="0077164A"/>
    <w:rsid w:val="007723B0"/>
    <w:rsid w:val="007727B0"/>
    <w:rsid w:val="00773653"/>
    <w:rsid w:val="0077657D"/>
    <w:rsid w:val="00777B9E"/>
    <w:rsid w:val="007818BD"/>
    <w:rsid w:val="00781B11"/>
    <w:rsid w:val="00782435"/>
    <w:rsid w:val="00783E59"/>
    <w:rsid w:val="007841A8"/>
    <w:rsid w:val="00784819"/>
    <w:rsid w:val="00785B39"/>
    <w:rsid w:val="00787803"/>
    <w:rsid w:val="00787908"/>
    <w:rsid w:val="00790000"/>
    <w:rsid w:val="00791089"/>
    <w:rsid w:val="0079166B"/>
    <w:rsid w:val="007916ED"/>
    <w:rsid w:val="007943C0"/>
    <w:rsid w:val="00796060"/>
    <w:rsid w:val="007967A5"/>
    <w:rsid w:val="00796803"/>
    <w:rsid w:val="007A0828"/>
    <w:rsid w:val="007A1355"/>
    <w:rsid w:val="007A2280"/>
    <w:rsid w:val="007A25D4"/>
    <w:rsid w:val="007A523E"/>
    <w:rsid w:val="007A5D42"/>
    <w:rsid w:val="007A601D"/>
    <w:rsid w:val="007A7211"/>
    <w:rsid w:val="007A788A"/>
    <w:rsid w:val="007B0EFD"/>
    <w:rsid w:val="007B15E7"/>
    <w:rsid w:val="007B1AAB"/>
    <w:rsid w:val="007B23F9"/>
    <w:rsid w:val="007B296A"/>
    <w:rsid w:val="007B2A65"/>
    <w:rsid w:val="007B43AF"/>
    <w:rsid w:val="007B445E"/>
    <w:rsid w:val="007B4867"/>
    <w:rsid w:val="007B51D4"/>
    <w:rsid w:val="007B5344"/>
    <w:rsid w:val="007B7F89"/>
    <w:rsid w:val="007C2058"/>
    <w:rsid w:val="007C24F9"/>
    <w:rsid w:val="007C2B18"/>
    <w:rsid w:val="007C4B85"/>
    <w:rsid w:val="007C541B"/>
    <w:rsid w:val="007C5B17"/>
    <w:rsid w:val="007C73B5"/>
    <w:rsid w:val="007D0C96"/>
    <w:rsid w:val="007D0F85"/>
    <w:rsid w:val="007D1B3E"/>
    <w:rsid w:val="007D1EA1"/>
    <w:rsid w:val="007D1F41"/>
    <w:rsid w:val="007D2C96"/>
    <w:rsid w:val="007D5DB9"/>
    <w:rsid w:val="007D5DBC"/>
    <w:rsid w:val="007E1620"/>
    <w:rsid w:val="007E20F9"/>
    <w:rsid w:val="007E25D5"/>
    <w:rsid w:val="007E32E6"/>
    <w:rsid w:val="007E32F3"/>
    <w:rsid w:val="007E5A0B"/>
    <w:rsid w:val="007E71FF"/>
    <w:rsid w:val="007E7CAD"/>
    <w:rsid w:val="007F06A1"/>
    <w:rsid w:val="007F1C93"/>
    <w:rsid w:val="007F419A"/>
    <w:rsid w:val="007F54DC"/>
    <w:rsid w:val="007F5562"/>
    <w:rsid w:val="007F5A97"/>
    <w:rsid w:val="007F5FF4"/>
    <w:rsid w:val="007F62E3"/>
    <w:rsid w:val="007F6375"/>
    <w:rsid w:val="008015AF"/>
    <w:rsid w:val="00802D53"/>
    <w:rsid w:val="00802EEA"/>
    <w:rsid w:val="00804031"/>
    <w:rsid w:val="0080453E"/>
    <w:rsid w:val="008046AF"/>
    <w:rsid w:val="00805171"/>
    <w:rsid w:val="0080611F"/>
    <w:rsid w:val="008063F1"/>
    <w:rsid w:val="00807836"/>
    <w:rsid w:val="00807D16"/>
    <w:rsid w:val="00811231"/>
    <w:rsid w:val="00811E4C"/>
    <w:rsid w:val="008134D5"/>
    <w:rsid w:val="00814A11"/>
    <w:rsid w:val="00814A48"/>
    <w:rsid w:val="00814E1E"/>
    <w:rsid w:val="00816006"/>
    <w:rsid w:val="00820D56"/>
    <w:rsid w:val="00821C44"/>
    <w:rsid w:val="0082330E"/>
    <w:rsid w:val="0082427B"/>
    <w:rsid w:val="008253FC"/>
    <w:rsid w:val="00826D27"/>
    <w:rsid w:val="00827BDE"/>
    <w:rsid w:val="00831BB8"/>
    <w:rsid w:val="00831D36"/>
    <w:rsid w:val="0083285E"/>
    <w:rsid w:val="00833C39"/>
    <w:rsid w:val="00834C83"/>
    <w:rsid w:val="00835821"/>
    <w:rsid w:val="00840646"/>
    <w:rsid w:val="00841EF2"/>
    <w:rsid w:val="00846574"/>
    <w:rsid w:val="008478C1"/>
    <w:rsid w:val="00850EFC"/>
    <w:rsid w:val="008547DB"/>
    <w:rsid w:val="0085485E"/>
    <w:rsid w:val="0085719A"/>
    <w:rsid w:val="0085753E"/>
    <w:rsid w:val="008614CF"/>
    <w:rsid w:val="008618B6"/>
    <w:rsid w:val="00862B56"/>
    <w:rsid w:val="008637B5"/>
    <w:rsid w:val="008645A9"/>
    <w:rsid w:val="00865119"/>
    <w:rsid w:val="00870DBD"/>
    <w:rsid w:val="008719D7"/>
    <w:rsid w:val="008747BA"/>
    <w:rsid w:val="00874A25"/>
    <w:rsid w:val="00875148"/>
    <w:rsid w:val="00876843"/>
    <w:rsid w:val="00876E20"/>
    <w:rsid w:val="00876FF9"/>
    <w:rsid w:val="00877A7C"/>
    <w:rsid w:val="00881BEB"/>
    <w:rsid w:val="00882742"/>
    <w:rsid w:val="00883DB1"/>
    <w:rsid w:val="0088449D"/>
    <w:rsid w:val="00884D54"/>
    <w:rsid w:val="00884DE1"/>
    <w:rsid w:val="00885A7B"/>
    <w:rsid w:val="00886A6F"/>
    <w:rsid w:val="00887BE9"/>
    <w:rsid w:val="00887FE7"/>
    <w:rsid w:val="00890745"/>
    <w:rsid w:val="00891442"/>
    <w:rsid w:val="008925DF"/>
    <w:rsid w:val="00892C3F"/>
    <w:rsid w:val="00893513"/>
    <w:rsid w:val="00894451"/>
    <w:rsid w:val="00895EDD"/>
    <w:rsid w:val="008A0332"/>
    <w:rsid w:val="008A27C2"/>
    <w:rsid w:val="008A3B9D"/>
    <w:rsid w:val="008A49EE"/>
    <w:rsid w:val="008A57E3"/>
    <w:rsid w:val="008A5D0E"/>
    <w:rsid w:val="008A6136"/>
    <w:rsid w:val="008A6AAE"/>
    <w:rsid w:val="008A6AC0"/>
    <w:rsid w:val="008A72A1"/>
    <w:rsid w:val="008B170D"/>
    <w:rsid w:val="008B42EC"/>
    <w:rsid w:val="008B4F3F"/>
    <w:rsid w:val="008B6722"/>
    <w:rsid w:val="008B6A8F"/>
    <w:rsid w:val="008B6B43"/>
    <w:rsid w:val="008B6E65"/>
    <w:rsid w:val="008B770E"/>
    <w:rsid w:val="008B7ED6"/>
    <w:rsid w:val="008C1299"/>
    <w:rsid w:val="008C1382"/>
    <w:rsid w:val="008C2B35"/>
    <w:rsid w:val="008C67C0"/>
    <w:rsid w:val="008C67DF"/>
    <w:rsid w:val="008C6AA5"/>
    <w:rsid w:val="008D0661"/>
    <w:rsid w:val="008D5D55"/>
    <w:rsid w:val="008E03A3"/>
    <w:rsid w:val="008E05F7"/>
    <w:rsid w:val="008E07CE"/>
    <w:rsid w:val="008E236E"/>
    <w:rsid w:val="008E2DB0"/>
    <w:rsid w:val="008E2FAF"/>
    <w:rsid w:val="008E36E2"/>
    <w:rsid w:val="008E4E01"/>
    <w:rsid w:val="008E74F0"/>
    <w:rsid w:val="008E7837"/>
    <w:rsid w:val="008E7B6B"/>
    <w:rsid w:val="008F088B"/>
    <w:rsid w:val="008F47F0"/>
    <w:rsid w:val="008F6A08"/>
    <w:rsid w:val="0090067F"/>
    <w:rsid w:val="009024E6"/>
    <w:rsid w:val="00902D66"/>
    <w:rsid w:val="00903281"/>
    <w:rsid w:val="00905A8E"/>
    <w:rsid w:val="0090724B"/>
    <w:rsid w:val="009101B1"/>
    <w:rsid w:val="009129BD"/>
    <w:rsid w:val="00913068"/>
    <w:rsid w:val="00913326"/>
    <w:rsid w:val="0091372D"/>
    <w:rsid w:val="00913CA2"/>
    <w:rsid w:val="00916040"/>
    <w:rsid w:val="009163DB"/>
    <w:rsid w:val="00916595"/>
    <w:rsid w:val="009208B0"/>
    <w:rsid w:val="00920F35"/>
    <w:rsid w:val="00921168"/>
    <w:rsid w:val="00921EC4"/>
    <w:rsid w:val="0092487B"/>
    <w:rsid w:val="00924A09"/>
    <w:rsid w:val="00925408"/>
    <w:rsid w:val="00925D79"/>
    <w:rsid w:val="009300E1"/>
    <w:rsid w:val="00931825"/>
    <w:rsid w:val="00937FDD"/>
    <w:rsid w:val="00940784"/>
    <w:rsid w:val="0094089D"/>
    <w:rsid w:val="0094112F"/>
    <w:rsid w:val="009417B2"/>
    <w:rsid w:val="00941EFE"/>
    <w:rsid w:val="00942324"/>
    <w:rsid w:val="009442AB"/>
    <w:rsid w:val="009452BA"/>
    <w:rsid w:val="00947A53"/>
    <w:rsid w:val="00950595"/>
    <w:rsid w:val="00950A20"/>
    <w:rsid w:val="009516D9"/>
    <w:rsid w:val="00951992"/>
    <w:rsid w:val="00951DEE"/>
    <w:rsid w:val="009526F3"/>
    <w:rsid w:val="009537EF"/>
    <w:rsid w:val="00953BA8"/>
    <w:rsid w:val="00954145"/>
    <w:rsid w:val="00954BA1"/>
    <w:rsid w:val="00957CE7"/>
    <w:rsid w:val="0096022F"/>
    <w:rsid w:val="00960F7B"/>
    <w:rsid w:val="009616E6"/>
    <w:rsid w:val="009616F3"/>
    <w:rsid w:val="0096295D"/>
    <w:rsid w:val="00964190"/>
    <w:rsid w:val="00964908"/>
    <w:rsid w:val="00964E74"/>
    <w:rsid w:val="00971141"/>
    <w:rsid w:val="00971788"/>
    <w:rsid w:val="00971D05"/>
    <w:rsid w:val="00971E14"/>
    <w:rsid w:val="0097324E"/>
    <w:rsid w:val="00973571"/>
    <w:rsid w:val="0097368C"/>
    <w:rsid w:val="00973C6E"/>
    <w:rsid w:val="00974908"/>
    <w:rsid w:val="00975224"/>
    <w:rsid w:val="00975CE3"/>
    <w:rsid w:val="0097629A"/>
    <w:rsid w:val="00980E35"/>
    <w:rsid w:val="00981137"/>
    <w:rsid w:val="009837FF"/>
    <w:rsid w:val="00985428"/>
    <w:rsid w:val="00990301"/>
    <w:rsid w:val="00990917"/>
    <w:rsid w:val="00992287"/>
    <w:rsid w:val="00992E55"/>
    <w:rsid w:val="00993903"/>
    <w:rsid w:val="00994317"/>
    <w:rsid w:val="009946D1"/>
    <w:rsid w:val="00994F6B"/>
    <w:rsid w:val="009955F8"/>
    <w:rsid w:val="00995715"/>
    <w:rsid w:val="00996737"/>
    <w:rsid w:val="009A0040"/>
    <w:rsid w:val="009A0505"/>
    <w:rsid w:val="009A161F"/>
    <w:rsid w:val="009A1F20"/>
    <w:rsid w:val="009A2D69"/>
    <w:rsid w:val="009A2DB6"/>
    <w:rsid w:val="009A31CE"/>
    <w:rsid w:val="009A3755"/>
    <w:rsid w:val="009A4255"/>
    <w:rsid w:val="009A5425"/>
    <w:rsid w:val="009A59B8"/>
    <w:rsid w:val="009A68C8"/>
    <w:rsid w:val="009A7C96"/>
    <w:rsid w:val="009B2B00"/>
    <w:rsid w:val="009B3DCE"/>
    <w:rsid w:val="009B3E41"/>
    <w:rsid w:val="009B4128"/>
    <w:rsid w:val="009B4133"/>
    <w:rsid w:val="009B6DCF"/>
    <w:rsid w:val="009C1236"/>
    <w:rsid w:val="009C275C"/>
    <w:rsid w:val="009C334C"/>
    <w:rsid w:val="009C3868"/>
    <w:rsid w:val="009C395C"/>
    <w:rsid w:val="009C5F69"/>
    <w:rsid w:val="009C6C99"/>
    <w:rsid w:val="009C7F77"/>
    <w:rsid w:val="009D291C"/>
    <w:rsid w:val="009D2A41"/>
    <w:rsid w:val="009D2CE5"/>
    <w:rsid w:val="009D3046"/>
    <w:rsid w:val="009D3CC7"/>
    <w:rsid w:val="009D3EB9"/>
    <w:rsid w:val="009D41BE"/>
    <w:rsid w:val="009D4C43"/>
    <w:rsid w:val="009D4D87"/>
    <w:rsid w:val="009D575F"/>
    <w:rsid w:val="009D58BA"/>
    <w:rsid w:val="009D5B27"/>
    <w:rsid w:val="009D623B"/>
    <w:rsid w:val="009D7D0C"/>
    <w:rsid w:val="009D7EBA"/>
    <w:rsid w:val="009E0442"/>
    <w:rsid w:val="009E08DB"/>
    <w:rsid w:val="009E0CD3"/>
    <w:rsid w:val="009E5472"/>
    <w:rsid w:val="009E5CAC"/>
    <w:rsid w:val="009E5FF3"/>
    <w:rsid w:val="009E6093"/>
    <w:rsid w:val="009E6525"/>
    <w:rsid w:val="009E7B66"/>
    <w:rsid w:val="009F046F"/>
    <w:rsid w:val="009F4E3A"/>
    <w:rsid w:val="009F5B95"/>
    <w:rsid w:val="009F65FC"/>
    <w:rsid w:val="009F6B60"/>
    <w:rsid w:val="00A029DF"/>
    <w:rsid w:val="00A04D24"/>
    <w:rsid w:val="00A0500D"/>
    <w:rsid w:val="00A06665"/>
    <w:rsid w:val="00A07944"/>
    <w:rsid w:val="00A10854"/>
    <w:rsid w:val="00A11D5E"/>
    <w:rsid w:val="00A12752"/>
    <w:rsid w:val="00A13501"/>
    <w:rsid w:val="00A15535"/>
    <w:rsid w:val="00A155A3"/>
    <w:rsid w:val="00A15B5F"/>
    <w:rsid w:val="00A16D11"/>
    <w:rsid w:val="00A16FB2"/>
    <w:rsid w:val="00A213AC"/>
    <w:rsid w:val="00A234B5"/>
    <w:rsid w:val="00A23934"/>
    <w:rsid w:val="00A24372"/>
    <w:rsid w:val="00A245A0"/>
    <w:rsid w:val="00A24A04"/>
    <w:rsid w:val="00A26521"/>
    <w:rsid w:val="00A26BC9"/>
    <w:rsid w:val="00A26CBB"/>
    <w:rsid w:val="00A30CCB"/>
    <w:rsid w:val="00A32AFA"/>
    <w:rsid w:val="00A3474E"/>
    <w:rsid w:val="00A37346"/>
    <w:rsid w:val="00A40172"/>
    <w:rsid w:val="00A424D4"/>
    <w:rsid w:val="00A42725"/>
    <w:rsid w:val="00A42B1B"/>
    <w:rsid w:val="00A445AD"/>
    <w:rsid w:val="00A44F87"/>
    <w:rsid w:val="00A4527F"/>
    <w:rsid w:val="00A45EB0"/>
    <w:rsid w:val="00A47875"/>
    <w:rsid w:val="00A5174D"/>
    <w:rsid w:val="00A53BC9"/>
    <w:rsid w:val="00A55B00"/>
    <w:rsid w:val="00A5639E"/>
    <w:rsid w:val="00A56DD0"/>
    <w:rsid w:val="00A57A66"/>
    <w:rsid w:val="00A62C4F"/>
    <w:rsid w:val="00A63BCE"/>
    <w:rsid w:val="00A63FF1"/>
    <w:rsid w:val="00A642B9"/>
    <w:rsid w:val="00A6466F"/>
    <w:rsid w:val="00A64F04"/>
    <w:rsid w:val="00A652AD"/>
    <w:rsid w:val="00A7019A"/>
    <w:rsid w:val="00A70C9C"/>
    <w:rsid w:val="00A725C0"/>
    <w:rsid w:val="00A763FA"/>
    <w:rsid w:val="00A77512"/>
    <w:rsid w:val="00A8030B"/>
    <w:rsid w:val="00A80BFF"/>
    <w:rsid w:val="00A815AD"/>
    <w:rsid w:val="00A815DB"/>
    <w:rsid w:val="00A81F31"/>
    <w:rsid w:val="00A81F37"/>
    <w:rsid w:val="00A82F21"/>
    <w:rsid w:val="00A83D0B"/>
    <w:rsid w:val="00A84C59"/>
    <w:rsid w:val="00A856A9"/>
    <w:rsid w:val="00A85B77"/>
    <w:rsid w:val="00A861AA"/>
    <w:rsid w:val="00A877FF"/>
    <w:rsid w:val="00A9060D"/>
    <w:rsid w:val="00A9072B"/>
    <w:rsid w:val="00A909D1"/>
    <w:rsid w:val="00A92991"/>
    <w:rsid w:val="00A93D71"/>
    <w:rsid w:val="00A95A23"/>
    <w:rsid w:val="00A9628C"/>
    <w:rsid w:val="00A97037"/>
    <w:rsid w:val="00A97312"/>
    <w:rsid w:val="00AA2316"/>
    <w:rsid w:val="00AA333D"/>
    <w:rsid w:val="00AA54CC"/>
    <w:rsid w:val="00AA6F3D"/>
    <w:rsid w:val="00AA784B"/>
    <w:rsid w:val="00AA787C"/>
    <w:rsid w:val="00AA7DA1"/>
    <w:rsid w:val="00AB0547"/>
    <w:rsid w:val="00AB0EC5"/>
    <w:rsid w:val="00AB151A"/>
    <w:rsid w:val="00AB4DA2"/>
    <w:rsid w:val="00AB5584"/>
    <w:rsid w:val="00AB5A86"/>
    <w:rsid w:val="00AB5C10"/>
    <w:rsid w:val="00AB6006"/>
    <w:rsid w:val="00AB60A7"/>
    <w:rsid w:val="00AC1074"/>
    <w:rsid w:val="00AC1FE0"/>
    <w:rsid w:val="00AC2658"/>
    <w:rsid w:val="00AC274B"/>
    <w:rsid w:val="00AC2B53"/>
    <w:rsid w:val="00AC3A30"/>
    <w:rsid w:val="00AC4415"/>
    <w:rsid w:val="00AC52C4"/>
    <w:rsid w:val="00AC7430"/>
    <w:rsid w:val="00AC7BE5"/>
    <w:rsid w:val="00AD16FD"/>
    <w:rsid w:val="00AD26D5"/>
    <w:rsid w:val="00AD2903"/>
    <w:rsid w:val="00AD2EA2"/>
    <w:rsid w:val="00AD3B37"/>
    <w:rsid w:val="00AD5251"/>
    <w:rsid w:val="00AE230E"/>
    <w:rsid w:val="00AE24BA"/>
    <w:rsid w:val="00AE3B93"/>
    <w:rsid w:val="00AE3D67"/>
    <w:rsid w:val="00AE3DB8"/>
    <w:rsid w:val="00AE46D4"/>
    <w:rsid w:val="00AE5E23"/>
    <w:rsid w:val="00AE607A"/>
    <w:rsid w:val="00AE6717"/>
    <w:rsid w:val="00AE7CAA"/>
    <w:rsid w:val="00AF182B"/>
    <w:rsid w:val="00AF3672"/>
    <w:rsid w:val="00AF3A2F"/>
    <w:rsid w:val="00AF3D34"/>
    <w:rsid w:val="00AF41AE"/>
    <w:rsid w:val="00AF4914"/>
    <w:rsid w:val="00AF495C"/>
    <w:rsid w:val="00AF521F"/>
    <w:rsid w:val="00AF564C"/>
    <w:rsid w:val="00AF5CF6"/>
    <w:rsid w:val="00B00668"/>
    <w:rsid w:val="00B03516"/>
    <w:rsid w:val="00B0463C"/>
    <w:rsid w:val="00B0487E"/>
    <w:rsid w:val="00B04E69"/>
    <w:rsid w:val="00B04F18"/>
    <w:rsid w:val="00B07BE0"/>
    <w:rsid w:val="00B1179D"/>
    <w:rsid w:val="00B12FDE"/>
    <w:rsid w:val="00B13274"/>
    <w:rsid w:val="00B14833"/>
    <w:rsid w:val="00B14D2C"/>
    <w:rsid w:val="00B151D8"/>
    <w:rsid w:val="00B15292"/>
    <w:rsid w:val="00B17435"/>
    <w:rsid w:val="00B17BA7"/>
    <w:rsid w:val="00B2174C"/>
    <w:rsid w:val="00B21F6F"/>
    <w:rsid w:val="00B22321"/>
    <w:rsid w:val="00B2627F"/>
    <w:rsid w:val="00B26C21"/>
    <w:rsid w:val="00B27E41"/>
    <w:rsid w:val="00B3180A"/>
    <w:rsid w:val="00B32909"/>
    <w:rsid w:val="00B33A97"/>
    <w:rsid w:val="00B34884"/>
    <w:rsid w:val="00B34C22"/>
    <w:rsid w:val="00B34C2F"/>
    <w:rsid w:val="00B35412"/>
    <w:rsid w:val="00B36D61"/>
    <w:rsid w:val="00B40370"/>
    <w:rsid w:val="00B405BF"/>
    <w:rsid w:val="00B40C84"/>
    <w:rsid w:val="00B40D20"/>
    <w:rsid w:val="00B40F5A"/>
    <w:rsid w:val="00B41155"/>
    <w:rsid w:val="00B412A3"/>
    <w:rsid w:val="00B41CD8"/>
    <w:rsid w:val="00B42558"/>
    <w:rsid w:val="00B42F8A"/>
    <w:rsid w:val="00B43233"/>
    <w:rsid w:val="00B43DB8"/>
    <w:rsid w:val="00B43EC3"/>
    <w:rsid w:val="00B440F0"/>
    <w:rsid w:val="00B47F44"/>
    <w:rsid w:val="00B50C2A"/>
    <w:rsid w:val="00B53CAE"/>
    <w:rsid w:val="00B53D5D"/>
    <w:rsid w:val="00B5459B"/>
    <w:rsid w:val="00B54855"/>
    <w:rsid w:val="00B55842"/>
    <w:rsid w:val="00B57437"/>
    <w:rsid w:val="00B63497"/>
    <w:rsid w:val="00B638F1"/>
    <w:rsid w:val="00B63E73"/>
    <w:rsid w:val="00B63E9A"/>
    <w:rsid w:val="00B649DA"/>
    <w:rsid w:val="00B64E9E"/>
    <w:rsid w:val="00B65FB7"/>
    <w:rsid w:val="00B70324"/>
    <w:rsid w:val="00B71099"/>
    <w:rsid w:val="00B71588"/>
    <w:rsid w:val="00B71D69"/>
    <w:rsid w:val="00B7238B"/>
    <w:rsid w:val="00B72C34"/>
    <w:rsid w:val="00B72F19"/>
    <w:rsid w:val="00B74B88"/>
    <w:rsid w:val="00B75AC5"/>
    <w:rsid w:val="00B83F0D"/>
    <w:rsid w:val="00B85555"/>
    <w:rsid w:val="00B855DB"/>
    <w:rsid w:val="00B913AD"/>
    <w:rsid w:val="00B92FE2"/>
    <w:rsid w:val="00B93A8E"/>
    <w:rsid w:val="00B94D27"/>
    <w:rsid w:val="00B9564B"/>
    <w:rsid w:val="00B961D4"/>
    <w:rsid w:val="00B967AD"/>
    <w:rsid w:val="00B968AB"/>
    <w:rsid w:val="00B96E70"/>
    <w:rsid w:val="00B96ECA"/>
    <w:rsid w:val="00B9729F"/>
    <w:rsid w:val="00BA0AAE"/>
    <w:rsid w:val="00BA0ACE"/>
    <w:rsid w:val="00BA116C"/>
    <w:rsid w:val="00BA17E8"/>
    <w:rsid w:val="00BA27F4"/>
    <w:rsid w:val="00BA3B64"/>
    <w:rsid w:val="00BA5659"/>
    <w:rsid w:val="00BA5DB6"/>
    <w:rsid w:val="00BB148C"/>
    <w:rsid w:val="00BB27A8"/>
    <w:rsid w:val="00BB3937"/>
    <w:rsid w:val="00BB3A71"/>
    <w:rsid w:val="00BB3B1A"/>
    <w:rsid w:val="00BB417B"/>
    <w:rsid w:val="00BB5536"/>
    <w:rsid w:val="00BB555F"/>
    <w:rsid w:val="00BB5567"/>
    <w:rsid w:val="00BC077A"/>
    <w:rsid w:val="00BC078F"/>
    <w:rsid w:val="00BC12F6"/>
    <w:rsid w:val="00BC3543"/>
    <w:rsid w:val="00BC4A9F"/>
    <w:rsid w:val="00BC622F"/>
    <w:rsid w:val="00BC6357"/>
    <w:rsid w:val="00BC6CC8"/>
    <w:rsid w:val="00BC6F8F"/>
    <w:rsid w:val="00BD15DC"/>
    <w:rsid w:val="00BD1F41"/>
    <w:rsid w:val="00BD3FB3"/>
    <w:rsid w:val="00BD4527"/>
    <w:rsid w:val="00BD4F7E"/>
    <w:rsid w:val="00BD51F5"/>
    <w:rsid w:val="00BD59CE"/>
    <w:rsid w:val="00BD5CCF"/>
    <w:rsid w:val="00BD696D"/>
    <w:rsid w:val="00BD7939"/>
    <w:rsid w:val="00BE1073"/>
    <w:rsid w:val="00BE18EB"/>
    <w:rsid w:val="00BE1B69"/>
    <w:rsid w:val="00BE45D3"/>
    <w:rsid w:val="00BE59B4"/>
    <w:rsid w:val="00BE5A5C"/>
    <w:rsid w:val="00BE5B65"/>
    <w:rsid w:val="00BE6B6E"/>
    <w:rsid w:val="00BE6CFA"/>
    <w:rsid w:val="00BE71B0"/>
    <w:rsid w:val="00BE77C9"/>
    <w:rsid w:val="00BF0F4F"/>
    <w:rsid w:val="00BF3E78"/>
    <w:rsid w:val="00BF50DE"/>
    <w:rsid w:val="00BF52A5"/>
    <w:rsid w:val="00BF5ADE"/>
    <w:rsid w:val="00BF5B5A"/>
    <w:rsid w:val="00BF5DB4"/>
    <w:rsid w:val="00BF6E89"/>
    <w:rsid w:val="00BF6F8F"/>
    <w:rsid w:val="00BF73C2"/>
    <w:rsid w:val="00BF7CC2"/>
    <w:rsid w:val="00C027AB"/>
    <w:rsid w:val="00C02CA1"/>
    <w:rsid w:val="00C031B4"/>
    <w:rsid w:val="00C03434"/>
    <w:rsid w:val="00C03A1D"/>
    <w:rsid w:val="00C03C81"/>
    <w:rsid w:val="00C11169"/>
    <w:rsid w:val="00C117DC"/>
    <w:rsid w:val="00C12C79"/>
    <w:rsid w:val="00C13B8E"/>
    <w:rsid w:val="00C16D1B"/>
    <w:rsid w:val="00C17C50"/>
    <w:rsid w:val="00C20EE8"/>
    <w:rsid w:val="00C22425"/>
    <w:rsid w:val="00C22D35"/>
    <w:rsid w:val="00C23388"/>
    <w:rsid w:val="00C23487"/>
    <w:rsid w:val="00C238E9"/>
    <w:rsid w:val="00C24060"/>
    <w:rsid w:val="00C24944"/>
    <w:rsid w:val="00C24D8D"/>
    <w:rsid w:val="00C26187"/>
    <w:rsid w:val="00C279CA"/>
    <w:rsid w:val="00C3202E"/>
    <w:rsid w:val="00C372EF"/>
    <w:rsid w:val="00C40855"/>
    <w:rsid w:val="00C41369"/>
    <w:rsid w:val="00C42223"/>
    <w:rsid w:val="00C42695"/>
    <w:rsid w:val="00C42797"/>
    <w:rsid w:val="00C43882"/>
    <w:rsid w:val="00C50413"/>
    <w:rsid w:val="00C51C42"/>
    <w:rsid w:val="00C526FF"/>
    <w:rsid w:val="00C55F27"/>
    <w:rsid w:val="00C561F1"/>
    <w:rsid w:val="00C60FC4"/>
    <w:rsid w:val="00C61775"/>
    <w:rsid w:val="00C61A7F"/>
    <w:rsid w:val="00C62C45"/>
    <w:rsid w:val="00C65496"/>
    <w:rsid w:val="00C65ED4"/>
    <w:rsid w:val="00C66575"/>
    <w:rsid w:val="00C675C8"/>
    <w:rsid w:val="00C70B37"/>
    <w:rsid w:val="00C71125"/>
    <w:rsid w:val="00C714D9"/>
    <w:rsid w:val="00C72690"/>
    <w:rsid w:val="00C73676"/>
    <w:rsid w:val="00C73709"/>
    <w:rsid w:val="00C73A84"/>
    <w:rsid w:val="00C74158"/>
    <w:rsid w:val="00C74B98"/>
    <w:rsid w:val="00C75DBC"/>
    <w:rsid w:val="00C767D0"/>
    <w:rsid w:val="00C76BEB"/>
    <w:rsid w:val="00C811DA"/>
    <w:rsid w:val="00C81F2C"/>
    <w:rsid w:val="00C82D67"/>
    <w:rsid w:val="00C84838"/>
    <w:rsid w:val="00C84B48"/>
    <w:rsid w:val="00C85336"/>
    <w:rsid w:val="00C85D9B"/>
    <w:rsid w:val="00C86E35"/>
    <w:rsid w:val="00C9081F"/>
    <w:rsid w:val="00C912DC"/>
    <w:rsid w:val="00C91C6A"/>
    <w:rsid w:val="00C92226"/>
    <w:rsid w:val="00C94A0F"/>
    <w:rsid w:val="00C94D31"/>
    <w:rsid w:val="00C94D82"/>
    <w:rsid w:val="00C957CD"/>
    <w:rsid w:val="00C96CA5"/>
    <w:rsid w:val="00C96F30"/>
    <w:rsid w:val="00C979FA"/>
    <w:rsid w:val="00CA2858"/>
    <w:rsid w:val="00CA5387"/>
    <w:rsid w:val="00CA6354"/>
    <w:rsid w:val="00CA6CCC"/>
    <w:rsid w:val="00CB08A7"/>
    <w:rsid w:val="00CB09F6"/>
    <w:rsid w:val="00CB0CFB"/>
    <w:rsid w:val="00CB1901"/>
    <w:rsid w:val="00CB1F4F"/>
    <w:rsid w:val="00CB25A0"/>
    <w:rsid w:val="00CB26EB"/>
    <w:rsid w:val="00CB2D5C"/>
    <w:rsid w:val="00CB3BDE"/>
    <w:rsid w:val="00CB4828"/>
    <w:rsid w:val="00CB49AD"/>
    <w:rsid w:val="00CB49F8"/>
    <w:rsid w:val="00CB6244"/>
    <w:rsid w:val="00CB783E"/>
    <w:rsid w:val="00CC10B2"/>
    <w:rsid w:val="00CC15C2"/>
    <w:rsid w:val="00CC1CE1"/>
    <w:rsid w:val="00CC28EE"/>
    <w:rsid w:val="00CC2F94"/>
    <w:rsid w:val="00CC312F"/>
    <w:rsid w:val="00CC46DE"/>
    <w:rsid w:val="00CC4811"/>
    <w:rsid w:val="00CC4D9C"/>
    <w:rsid w:val="00CC5A68"/>
    <w:rsid w:val="00CC63BF"/>
    <w:rsid w:val="00CC7269"/>
    <w:rsid w:val="00CD0A81"/>
    <w:rsid w:val="00CD25F2"/>
    <w:rsid w:val="00CD33EF"/>
    <w:rsid w:val="00CD383A"/>
    <w:rsid w:val="00CD578C"/>
    <w:rsid w:val="00CD580A"/>
    <w:rsid w:val="00CD58FE"/>
    <w:rsid w:val="00CD5931"/>
    <w:rsid w:val="00CD701A"/>
    <w:rsid w:val="00CE0035"/>
    <w:rsid w:val="00CE1469"/>
    <w:rsid w:val="00CE2A54"/>
    <w:rsid w:val="00CE35D0"/>
    <w:rsid w:val="00CE5E83"/>
    <w:rsid w:val="00CF0357"/>
    <w:rsid w:val="00CF041C"/>
    <w:rsid w:val="00CF08B0"/>
    <w:rsid w:val="00CF25C5"/>
    <w:rsid w:val="00CF360A"/>
    <w:rsid w:val="00CF43A6"/>
    <w:rsid w:val="00CF4DBC"/>
    <w:rsid w:val="00CF515A"/>
    <w:rsid w:val="00CF65E0"/>
    <w:rsid w:val="00CF778E"/>
    <w:rsid w:val="00D01DD2"/>
    <w:rsid w:val="00D0215A"/>
    <w:rsid w:val="00D02385"/>
    <w:rsid w:val="00D02E64"/>
    <w:rsid w:val="00D03B8C"/>
    <w:rsid w:val="00D044C0"/>
    <w:rsid w:val="00D04FCF"/>
    <w:rsid w:val="00D056BC"/>
    <w:rsid w:val="00D05722"/>
    <w:rsid w:val="00D05D28"/>
    <w:rsid w:val="00D05E33"/>
    <w:rsid w:val="00D05EEE"/>
    <w:rsid w:val="00D068BA"/>
    <w:rsid w:val="00D07F76"/>
    <w:rsid w:val="00D10DBC"/>
    <w:rsid w:val="00D10E81"/>
    <w:rsid w:val="00D10EFF"/>
    <w:rsid w:val="00D126E0"/>
    <w:rsid w:val="00D13244"/>
    <w:rsid w:val="00D1358C"/>
    <w:rsid w:val="00D14D5A"/>
    <w:rsid w:val="00D151AD"/>
    <w:rsid w:val="00D16279"/>
    <w:rsid w:val="00D16FBD"/>
    <w:rsid w:val="00D20B43"/>
    <w:rsid w:val="00D21EFE"/>
    <w:rsid w:val="00D224ED"/>
    <w:rsid w:val="00D25792"/>
    <w:rsid w:val="00D2619D"/>
    <w:rsid w:val="00D27A09"/>
    <w:rsid w:val="00D31798"/>
    <w:rsid w:val="00D32079"/>
    <w:rsid w:val="00D378E5"/>
    <w:rsid w:val="00D40F8D"/>
    <w:rsid w:val="00D413FA"/>
    <w:rsid w:val="00D438C7"/>
    <w:rsid w:val="00D44E88"/>
    <w:rsid w:val="00D46C64"/>
    <w:rsid w:val="00D477DB"/>
    <w:rsid w:val="00D50378"/>
    <w:rsid w:val="00D505CD"/>
    <w:rsid w:val="00D50DE0"/>
    <w:rsid w:val="00D51BCB"/>
    <w:rsid w:val="00D55895"/>
    <w:rsid w:val="00D56665"/>
    <w:rsid w:val="00D56E2E"/>
    <w:rsid w:val="00D576E7"/>
    <w:rsid w:val="00D60304"/>
    <w:rsid w:val="00D61017"/>
    <w:rsid w:val="00D61580"/>
    <w:rsid w:val="00D61FEF"/>
    <w:rsid w:val="00D62AD7"/>
    <w:rsid w:val="00D645C3"/>
    <w:rsid w:val="00D65679"/>
    <w:rsid w:val="00D65AC8"/>
    <w:rsid w:val="00D663C1"/>
    <w:rsid w:val="00D676AA"/>
    <w:rsid w:val="00D7269B"/>
    <w:rsid w:val="00D733D8"/>
    <w:rsid w:val="00D7517E"/>
    <w:rsid w:val="00D75AB5"/>
    <w:rsid w:val="00D764B0"/>
    <w:rsid w:val="00D77A98"/>
    <w:rsid w:val="00D80294"/>
    <w:rsid w:val="00D80D08"/>
    <w:rsid w:val="00D819D4"/>
    <w:rsid w:val="00D82195"/>
    <w:rsid w:val="00D82C18"/>
    <w:rsid w:val="00D84B47"/>
    <w:rsid w:val="00D86301"/>
    <w:rsid w:val="00D8714F"/>
    <w:rsid w:val="00D9057E"/>
    <w:rsid w:val="00D90D51"/>
    <w:rsid w:val="00D91940"/>
    <w:rsid w:val="00D925A2"/>
    <w:rsid w:val="00D931B8"/>
    <w:rsid w:val="00D94210"/>
    <w:rsid w:val="00D95905"/>
    <w:rsid w:val="00D96770"/>
    <w:rsid w:val="00D96D9B"/>
    <w:rsid w:val="00DA0A9B"/>
    <w:rsid w:val="00DA2D0C"/>
    <w:rsid w:val="00DA4ABC"/>
    <w:rsid w:val="00DA5F6B"/>
    <w:rsid w:val="00DA742B"/>
    <w:rsid w:val="00DA74B1"/>
    <w:rsid w:val="00DA751F"/>
    <w:rsid w:val="00DA7C67"/>
    <w:rsid w:val="00DB0674"/>
    <w:rsid w:val="00DB1933"/>
    <w:rsid w:val="00DB19B4"/>
    <w:rsid w:val="00DB2789"/>
    <w:rsid w:val="00DB2AC0"/>
    <w:rsid w:val="00DB399A"/>
    <w:rsid w:val="00DB49B6"/>
    <w:rsid w:val="00DB4B7F"/>
    <w:rsid w:val="00DB54FB"/>
    <w:rsid w:val="00DB69E2"/>
    <w:rsid w:val="00DB7023"/>
    <w:rsid w:val="00DB714C"/>
    <w:rsid w:val="00DC1547"/>
    <w:rsid w:val="00DC1CF2"/>
    <w:rsid w:val="00DC2DA8"/>
    <w:rsid w:val="00DC431E"/>
    <w:rsid w:val="00DC4686"/>
    <w:rsid w:val="00DC498B"/>
    <w:rsid w:val="00DC6048"/>
    <w:rsid w:val="00DC6326"/>
    <w:rsid w:val="00DC7126"/>
    <w:rsid w:val="00DD1CF2"/>
    <w:rsid w:val="00DD2A26"/>
    <w:rsid w:val="00DD2C7B"/>
    <w:rsid w:val="00DD3DBC"/>
    <w:rsid w:val="00DD40E7"/>
    <w:rsid w:val="00DD78F6"/>
    <w:rsid w:val="00DD7AFB"/>
    <w:rsid w:val="00DE00D9"/>
    <w:rsid w:val="00DE081A"/>
    <w:rsid w:val="00DE0D7B"/>
    <w:rsid w:val="00DE0F12"/>
    <w:rsid w:val="00DE14FE"/>
    <w:rsid w:val="00DE1542"/>
    <w:rsid w:val="00DE3694"/>
    <w:rsid w:val="00DE459B"/>
    <w:rsid w:val="00DE4A8C"/>
    <w:rsid w:val="00DE5D3D"/>
    <w:rsid w:val="00DE67F8"/>
    <w:rsid w:val="00DE7433"/>
    <w:rsid w:val="00DF10EF"/>
    <w:rsid w:val="00DF418B"/>
    <w:rsid w:val="00DF5B05"/>
    <w:rsid w:val="00DF61A5"/>
    <w:rsid w:val="00DF6887"/>
    <w:rsid w:val="00DF7F5E"/>
    <w:rsid w:val="00E00570"/>
    <w:rsid w:val="00E02B0A"/>
    <w:rsid w:val="00E048EA"/>
    <w:rsid w:val="00E05CF1"/>
    <w:rsid w:val="00E065BB"/>
    <w:rsid w:val="00E073C4"/>
    <w:rsid w:val="00E10174"/>
    <w:rsid w:val="00E10671"/>
    <w:rsid w:val="00E10759"/>
    <w:rsid w:val="00E11426"/>
    <w:rsid w:val="00E127DA"/>
    <w:rsid w:val="00E12B50"/>
    <w:rsid w:val="00E1332F"/>
    <w:rsid w:val="00E14B91"/>
    <w:rsid w:val="00E14C57"/>
    <w:rsid w:val="00E15A31"/>
    <w:rsid w:val="00E16331"/>
    <w:rsid w:val="00E17652"/>
    <w:rsid w:val="00E17BBC"/>
    <w:rsid w:val="00E216E8"/>
    <w:rsid w:val="00E23DEE"/>
    <w:rsid w:val="00E24890"/>
    <w:rsid w:val="00E26084"/>
    <w:rsid w:val="00E320A1"/>
    <w:rsid w:val="00E325DE"/>
    <w:rsid w:val="00E3326F"/>
    <w:rsid w:val="00E3330B"/>
    <w:rsid w:val="00E33CA8"/>
    <w:rsid w:val="00E3409F"/>
    <w:rsid w:val="00E35C2B"/>
    <w:rsid w:val="00E365BF"/>
    <w:rsid w:val="00E367F7"/>
    <w:rsid w:val="00E41367"/>
    <w:rsid w:val="00E419D8"/>
    <w:rsid w:val="00E4218F"/>
    <w:rsid w:val="00E42363"/>
    <w:rsid w:val="00E4457E"/>
    <w:rsid w:val="00E462EB"/>
    <w:rsid w:val="00E46A70"/>
    <w:rsid w:val="00E46B6D"/>
    <w:rsid w:val="00E47D7C"/>
    <w:rsid w:val="00E513BC"/>
    <w:rsid w:val="00E53195"/>
    <w:rsid w:val="00E531CD"/>
    <w:rsid w:val="00E54105"/>
    <w:rsid w:val="00E541EC"/>
    <w:rsid w:val="00E5511E"/>
    <w:rsid w:val="00E56C30"/>
    <w:rsid w:val="00E57741"/>
    <w:rsid w:val="00E57A61"/>
    <w:rsid w:val="00E57F20"/>
    <w:rsid w:val="00E60F4D"/>
    <w:rsid w:val="00E63000"/>
    <w:rsid w:val="00E63F76"/>
    <w:rsid w:val="00E647AB"/>
    <w:rsid w:val="00E65BFE"/>
    <w:rsid w:val="00E70103"/>
    <w:rsid w:val="00E70660"/>
    <w:rsid w:val="00E71D7B"/>
    <w:rsid w:val="00E72B65"/>
    <w:rsid w:val="00E73CB8"/>
    <w:rsid w:val="00E740ED"/>
    <w:rsid w:val="00E765ED"/>
    <w:rsid w:val="00E77CCB"/>
    <w:rsid w:val="00E80E2D"/>
    <w:rsid w:val="00E81E0A"/>
    <w:rsid w:val="00E830E6"/>
    <w:rsid w:val="00E837F7"/>
    <w:rsid w:val="00E84FF0"/>
    <w:rsid w:val="00E8611D"/>
    <w:rsid w:val="00E861B7"/>
    <w:rsid w:val="00E86511"/>
    <w:rsid w:val="00E86765"/>
    <w:rsid w:val="00E9095F"/>
    <w:rsid w:val="00E91472"/>
    <w:rsid w:val="00E91640"/>
    <w:rsid w:val="00E919CE"/>
    <w:rsid w:val="00E91BD1"/>
    <w:rsid w:val="00E9261F"/>
    <w:rsid w:val="00E92FB9"/>
    <w:rsid w:val="00E93002"/>
    <w:rsid w:val="00E95CB8"/>
    <w:rsid w:val="00E970C4"/>
    <w:rsid w:val="00EA1C81"/>
    <w:rsid w:val="00EA1D17"/>
    <w:rsid w:val="00EA1DAE"/>
    <w:rsid w:val="00EA2133"/>
    <w:rsid w:val="00EA31CF"/>
    <w:rsid w:val="00EA328D"/>
    <w:rsid w:val="00EA3DAA"/>
    <w:rsid w:val="00EA47A6"/>
    <w:rsid w:val="00EA4B7D"/>
    <w:rsid w:val="00EA518A"/>
    <w:rsid w:val="00EA5463"/>
    <w:rsid w:val="00EA65CF"/>
    <w:rsid w:val="00EA74E4"/>
    <w:rsid w:val="00EB118B"/>
    <w:rsid w:val="00EB150C"/>
    <w:rsid w:val="00EB210C"/>
    <w:rsid w:val="00EB24C6"/>
    <w:rsid w:val="00EB2E00"/>
    <w:rsid w:val="00EB4A2F"/>
    <w:rsid w:val="00EB6409"/>
    <w:rsid w:val="00EB7CC3"/>
    <w:rsid w:val="00EB7CD3"/>
    <w:rsid w:val="00EC04EC"/>
    <w:rsid w:val="00EC0E04"/>
    <w:rsid w:val="00EC0E4D"/>
    <w:rsid w:val="00EC1C0D"/>
    <w:rsid w:val="00EC3EF2"/>
    <w:rsid w:val="00EC542D"/>
    <w:rsid w:val="00EC60A6"/>
    <w:rsid w:val="00EC6185"/>
    <w:rsid w:val="00EC6965"/>
    <w:rsid w:val="00EC7EA0"/>
    <w:rsid w:val="00ED009C"/>
    <w:rsid w:val="00ED21B8"/>
    <w:rsid w:val="00ED21E8"/>
    <w:rsid w:val="00ED2924"/>
    <w:rsid w:val="00ED3A54"/>
    <w:rsid w:val="00ED41FA"/>
    <w:rsid w:val="00ED5CDF"/>
    <w:rsid w:val="00ED7099"/>
    <w:rsid w:val="00ED748B"/>
    <w:rsid w:val="00ED7AA8"/>
    <w:rsid w:val="00ED7E9C"/>
    <w:rsid w:val="00EE2BCB"/>
    <w:rsid w:val="00EE2E7A"/>
    <w:rsid w:val="00EE3C0E"/>
    <w:rsid w:val="00EE48A6"/>
    <w:rsid w:val="00EE7C66"/>
    <w:rsid w:val="00EF066B"/>
    <w:rsid w:val="00EF2E87"/>
    <w:rsid w:val="00EF46DB"/>
    <w:rsid w:val="00EF5043"/>
    <w:rsid w:val="00EF5730"/>
    <w:rsid w:val="00EF6869"/>
    <w:rsid w:val="00EF6F0F"/>
    <w:rsid w:val="00EF768D"/>
    <w:rsid w:val="00F006D7"/>
    <w:rsid w:val="00F00D87"/>
    <w:rsid w:val="00F013B7"/>
    <w:rsid w:val="00F022B6"/>
    <w:rsid w:val="00F02CE5"/>
    <w:rsid w:val="00F05976"/>
    <w:rsid w:val="00F07373"/>
    <w:rsid w:val="00F101B9"/>
    <w:rsid w:val="00F10D45"/>
    <w:rsid w:val="00F11662"/>
    <w:rsid w:val="00F117D3"/>
    <w:rsid w:val="00F129D8"/>
    <w:rsid w:val="00F130C7"/>
    <w:rsid w:val="00F14933"/>
    <w:rsid w:val="00F14D10"/>
    <w:rsid w:val="00F1503C"/>
    <w:rsid w:val="00F15365"/>
    <w:rsid w:val="00F15E65"/>
    <w:rsid w:val="00F16254"/>
    <w:rsid w:val="00F1640A"/>
    <w:rsid w:val="00F177DC"/>
    <w:rsid w:val="00F246BD"/>
    <w:rsid w:val="00F24B9F"/>
    <w:rsid w:val="00F253F7"/>
    <w:rsid w:val="00F2597A"/>
    <w:rsid w:val="00F2747D"/>
    <w:rsid w:val="00F30512"/>
    <w:rsid w:val="00F30D61"/>
    <w:rsid w:val="00F31B7F"/>
    <w:rsid w:val="00F32CF0"/>
    <w:rsid w:val="00F330D6"/>
    <w:rsid w:val="00F33736"/>
    <w:rsid w:val="00F33A01"/>
    <w:rsid w:val="00F36937"/>
    <w:rsid w:val="00F373F1"/>
    <w:rsid w:val="00F4171C"/>
    <w:rsid w:val="00F42841"/>
    <w:rsid w:val="00F42C27"/>
    <w:rsid w:val="00F44D20"/>
    <w:rsid w:val="00F45251"/>
    <w:rsid w:val="00F46780"/>
    <w:rsid w:val="00F467ED"/>
    <w:rsid w:val="00F46E1B"/>
    <w:rsid w:val="00F5010A"/>
    <w:rsid w:val="00F50D42"/>
    <w:rsid w:val="00F5117C"/>
    <w:rsid w:val="00F52586"/>
    <w:rsid w:val="00F53080"/>
    <w:rsid w:val="00F53764"/>
    <w:rsid w:val="00F538BF"/>
    <w:rsid w:val="00F5566D"/>
    <w:rsid w:val="00F55A62"/>
    <w:rsid w:val="00F56B86"/>
    <w:rsid w:val="00F56DAB"/>
    <w:rsid w:val="00F573F8"/>
    <w:rsid w:val="00F62801"/>
    <w:rsid w:val="00F62871"/>
    <w:rsid w:val="00F63800"/>
    <w:rsid w:val="00F63D13"/>
    <w:rsid w:val="00F64CC2"/>
    <w:rsid w:val="00F65975"/>
    <w:rsid w:val="00F6660E"/>
    <w:rsid w:val="00F66939"/>
    <w:rsid w:val="00F66F4D"/>
    <w:rsid w:val="00F70E29"/>
    <w:rsid w:val="00F70F9A"/>
    <w:rsid w:val="00F718DB"/>
    <w:rsid w:val="00F7318C"/>
    <w:rsid w:val="00F74633"/>
    <w:rsid w:val="00F762C0"/>
    <w:rsid w:val="00F7706C"/>
    <w:rsid w:val="00F77894"/>
    <w:rsid w:val="00F81712"/>
    <w:rsid w:val="00F82D57"/>
    <w:rsid w:val="00F84898"/>
    <w:rsid w:val="00F848B4"/>
    <w:rsid w:val="00F8511B"/>
    <w:rsid w:val="00F87277"/>
    <w:rsid w:val="00F876A2"/>
    <w:rsid w:val="00F90661"/>
    <w:rsid w:val="00F925C6"/>
    <w:rsid w:val="00F93985"/>
    <w:rsid w:val="00F93B88"/>
    <w:rsid w:val="00F94012"/>
    <w:rsid w:val="00F9443C"/>
    <w:rsid w:val="00F94470"/>
    <w:rsid w:val="00F9478B"/>
    <w:rsid w:val="00F96A5F"/>
    <w:rsid w:val="00F96A7B"/>
    <w:rsid w:val="00F96EC9"/>
    <w:rsid w:val="00FA0A14"/>
    <w:rsid w:val="00FA14D2"/>
    <w:rsid w:val="00FA1565"/>
    <w:rsid w:val="00FA185B"/>
    <w:rsid w:val="00FA1909"/>
    <w:rsid w:val="00FA3F9E"/>
    <w:rsid w:val="00FA6C91"/>
    <w:rsid w:val="00FB175C"/>
    <w:rsid w:val="00FB4209"/>
    <w:rsid w:val="00FB567A"/>
    <w:rsid w:val="00FB5E65"/>
    <w:rsid w:val="00FB6048"/>
    <w:rsid w:val="00FB7487"/>
    <w:rsid w:val="00FB7AD2"/>
    <w:rsid w:val="00FB7D3C"/>
    <w:rsid w:val="00FC2856"/>
    <w:rsid w:val="00FC3193"/>
    <w:rsid w:val="00FC527D"/>
    <w:rsid w:val="00FC6BD5"/>
    <w:rsid w:val="00FC7ABB"/>
    <w:rsid w:val="00FD01DE"/>
    <w:rsid w:val="00FD13C9"/>
    <w:rsid w:val="00FD1F07"/>
    <w:rsid w:val="00FD3AB4"/>
    <w:rsid w:val="00FD3C9A"/>
    <w:rsid w:val="00FD50AA"/>
    <w:rsid w:val="00FD550E"/>
    <w:rsid w:val="00FD674C"/>
    <w:rsid w:val="00FE00A1"/>
    <w:rsid w:val="00FE04AB"/>
    <w:rsid w:val="00FE1261"/>
    <w:rsid w:val="00FE14D9"/>
    <w:rsid w:val="00FE1B95"/>
    <w:rsid w:val="00FE2F1D"/>
    <w:rsid w:val="00FE3084"/>
    <w:rsid w:val="00FE3510"/>
    <w:rsid w:val="00FE42CB"/>
    <w:rsid w:val="00FE51E3"/>
    <w:rsid w:val="00FF0A00"/>
    <w:rsid w:val="00FF0D3C"/>
    <w:rsid w:val="00FF25C9"/>
    <w:rsid w:val="00FF37A7"/>
    <w:rsid w:val="00FF3C53"/>
    <w:rsid w:val="00FF54F6"/>
    <w:rsid w:val="00FF749C"/>
    <w:rsid w:val="00FF7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66C41D"/>
  <w15:chartTrackingRefBased/>
  <w15:docId w15:val="{41007643-5C58-6949-9E7B-AD358870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2" w:unhideWhenUsed="1"/>
    <w:lsdException w:name="toc 2" w:semiHidden="1" w:uiPriority="2" w:unhideWhenUsed="1"/>
    <w:lsdException w:name="toc 3" w:semiHidden="1" w:uiPriority="2" w:unhideWhenUsed="1"/>
    <w:lsdException w:name="toc 4" w:semiHidden="1" w:uiPriority="2" w:unhideWhenUsed="1"/>
    <w:lsdException w:name="toc 5" w:semiHidden="1" w:uiPriority="2" w:unhideWhenUsed="1"/>
    <w:lsdException w:name="toc 6" w:semiHidden="1" w:uiPriority="2" w:unhideWhenUsed="1"/>
    <w:lsdException w:name="toc 7" w:semiHidden="1" w:uiPriority="2" w:unhideWhenUsed="1"/>
    <w:lsdException w:name="toc 8" w:semiHidden="1" w:uiPriority="2" w:unhideWhenUsed="1"/>
    <w:lsdException w:name="toc 9" w:semiHidden="1" w:uiPriority="2"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2" w:unhideWhenUsed="1"/>
    <w:lsdException w:name="List 3" w:semiHidden="1" w:uiPriority="2" w:unhideWhenUsed="1"/>
    <w:lsdException w:name="List 4" w:semiHidden="1" w:uiPriority="2" w:unhideWhenUsed="1"/>
    <w:lsdException w:name="List 5" w:semiHidden="1" w:uiPriority="2"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2" w:unhideWhenUsed="1"/>
    <w:lsdException w:name="HTML Acronym" w:semiHidden="1" w:unhideWhenUsed="1"/>
    <w:lsdException w:name="HTML Address" w:semiHidden="1" w:uiPriority="4"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4"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overflowPunct w:val="0"/>
      <w:jc w:val="both"/>
    </w:pPr>
    <w:rPr>
      <w:kern w:val="2"/>
      <w:sz w:val="18"/>
    </w:rPr>
  </w:style>
  <w:style w:type="paragraph" w:styleId="1">
    <w:name w:val="heading 1"/>
    <w:basedOn w:val="a2"/>
    <w:next w:val="a3"/>
    <w:uiPriority w:val="99"/>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uiPriority w:val="99"/>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link w:val="32"/>
    <w:autoRedefine/>
    <w:uiPriority w:val="99"/>
    <w:qFormat/>
    <w:pPr>
      <w:keepNext/>
      <w:keepLines/>
      <w:numPr>
        <w:ilvl w:val="2"/>
        <w:numId w:val="2"/>
      </w:numPr>
      <w:tabs>
        <w:tab w:val="left" w:pos="561"/>
      </w:tabs>
      <w:jc w:val="left"/>
      <w:outlineLvl w:val="2"/>
    </w:pPr>
    <w:rPr>
      <w:lang w:val="x-none" w:eastAsia="x-none"/>
    </w:rPr>
  </w:style>
  <w:style w:type="paragraph" w:styleId="41">
    <w:name w:val="heading 4"/>
    <w:basedOn w:val="a2"/>
    <w:next w:val="a2"/>
    <w:link w:val="42"/>
    <w:uiPriority w:val="99"/>
    <w:qFormat/>
    <w:pPr>
      <w:keepNext/>
      <w:keepLines/>
      <w:numPr>
        <w:ilvl w:val="3"/>
        <w:numId w:val="2"/>
      </w:numPr>
      <w:jc w:val="left"/>
      <w:outlineLvl w:val="3"/>
    </w:pPr>
    <w:rPr>
      <w:rFonts w:ascii="Arial" w:eastAsia="黑体" w:hAnsi="Arial"/>
      <w:lang w:val="x-none" w:eastAsia="x-none"/>
    </w:rPr>
  </w:style>
  <w:style w:type="paragraph" w:styleId="51">
    <w:name w:val="heading 5"/>
    <w:basedOn w:val="a2"/>
    <w:next w:val="a2"/>
    <w:link w:val="52"/>
    <w:uiPriority w:val="99"/>
    <w:qFormat/>
    <w:pPr>
      <w:keepNext/>
      <w:keepLines/>
      <w:numPr>
        <w:ilvl w:val="4"/>
        <w:numId w:val="2"/>
      </w:numPr>
      <w:spacing w:before="280" w:after="290" w:line="376" w:lineRule="auto"/>
      <w:outlineLvl w:val="4"/>
    </w:pPr>
    <w:rPr>
      <w:b/>
      <w:sz w:val="28"/>
    </w:rPr>
  </w:style>
  <w:style w:type="paragraph" w:styleId="6">
    <w:name w:val="heading 6"/>
    <w:basedOn w:val="a2"/>
    <w:next w:val="a2"/>
    <w:link w:val="60"/>
    <w:uiPriority w:val="99"/>
    <w:qFormat/>
    <w:pPr>
      <w:keepNext/>
      <w:keepLines/>
      <w:numPr>
        <w:ilvl w:val="5"/>
        <w:numId w:val="2"/>
      </w:numPr>
      <w:spacing w:before="240" w:after="64"/>
      <w:jc w:val="left"/>
      <w:outlineLvl w:val="5"/>
    </w:pPr>
  </w:style>
  <w:style w:type="paragraph" w:styleId="7">
    <w:name w:val="heading 7"/>
    <w:basedOn w:val="a2"/>
    <w:next w:val="a2"/>
    <w:link w:val="70"/>
    <w:uiPriority w:val="99"/>
    <w:qFormat/>
    <w:pPr>
      <w:keepNext/>
      <w:keepLines/>
      <w:numPr>
        <w:ilvl w:val="6"/>
        <w:numId w:val="2"/>
      </w:numPr>
      <w:spacing w:before="240" w:after="64" w:line="320" w:lineRule="auto"/>
      <w:outlineLvl w:val="6"/>
    </w:pPr>
    <w:rPr>
      <w:b/>
      <w:sz w:val="24"/>
    </w:rPr>
  </w:style>
  <w:style w:type="paragraph" w:styleId="8">
    <w:name w:val="heading 8"/>
    <w:basedOn w:val="a2"/>
    <w:next w:val="a2"/>
    <w:link w:val="80"/>
    <w:uiPriority w:val="99"/>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link w:val="90"/>
    <w:uiPriority w:val="99"/>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uiPriority w:val="99"/>
    <w:pPr>
      <w:tabs>
        <w:tab w:val="left" w:pos="357"/>
      </w:tabs>
      <w:ind w:firstLineChars="200" w:firstLine="200"/>
    </w:pPr>
  </w:style>
  <w:style w:type="character" w:customStyle="1" w:styleId="a7">
    <w:name w:val="正文文本 字符"/>
    <w:basedOn w:val="a4"/>
    <w:link w:val="a3"/>
    <w:uiPriority w:val="99"/>
    <w:rsid w:val="00454211"/>
    <w:rPr>
      <w:kern w:val="2"/>
      <w:sz w:val="18"/>
    </w:rPr>
  </w:style>
  <w:style w:type="character" w:customStyle="1" w:styleId="32">
    <w:name w:val="标题 3 字符"/>
    <w:link w:val="31"/>
    <w:uiPriority w:val="99"/>
    <w:rsid w:val="006C7B24"/>
    <w:rPr>
      <w:kern w:val="2"/>
      <w:sz w:val="18"/>
      <w:lang w:val="x-none" w:eastAsia="x-none"/>
    </w:rPr>
  </w:style>
  <w:style w:type="character" w:customStyle="1" w:styleId="42">
    <w:name w:val="标题 4 字符"/>
    <w:link w:val="41"/>
    <w:uiPriority w:val="99"/>
    <w:rsid w:val="006C7B24"/>
    <w:rPr>
      <w:rFonts w:ascii="Arial" w:eastAsia="黑体" w:hAnsi="Arial"/>
      <w:kern w:val="2"/>
      <w:sz w:val="18"/>
      <w:lang w:val="x-none" w:eastAsia="x-none"/>
    </w:rPr>
  </w:style>
  <w:style w:type="character" w:customStyle="1" w:styleId="52">
    <w:name w:val="标题 5 字符"/>
    <w:basedOn w:val="a4"/>
    <w:link w:val="51"/>
    <w:uiPriority w:val="99"/>
    <w:rsid w:val="00454211"/>
    <w:rPr>
      <w:b/>
      <w:kern w:val="2"/>
      <w:sz w:val="28"/>
    </w:rPr>
  </w:style>
  <w:style w:type="character" w:customStyle="1" w:styleId="60">
    <w:name w:val="标题 6 字符"/>
    <w:basedOn w:val="a4"/>
    <w:link w:val="6"/>
    <w:uiPriority w:val="99"/>
    <w:rsid w:val="00454211"/>
    <w:rPr>
      <w:kern w:val="2"/>
      <w:sz w:val="18"/>
    </w:rPr>
  </w:style>
  <w:style w:type="character" w:customStyle="1" w:styleId="70">
    <w:name w:val="标题 7 字符"/>
    <w:basedOn w:val="a4"/>
    <w:link w:val="7"/>
    <w:uiPriority w:val="99"/>
    <w:rsid w:val="00454211"/>
    <w:rPr>
      <w:b/>
      <w:kern w:val="2"/>
      <w:sz w:val="24"/>
    </w:rPr>
  </w:style>
  <w:style w:type="character" w:customStyle="1" w:styleId="80">
    <w:name w:val="标题 8 字符"/>
    <w:basedOn w:val="a4"/>
    <w:link w:val="8"/>
    <w:uiPriority w:val="99"/>
    <w:rsid w:val="00454211"/>
    <w:rPr>
      <w:rFonts w:ascii="Arial" w:eastAsia="黑体" w:hAnsi="Arial"/>
      <w:kern w:val="2"/>
      <w:sz w:val="24"/>
    </w:rPr>
  </w:style>
  <w:style w:type="character" w:customStyle="1" w:styleId="90">
    <w:name w:val="标题 9 字符"/>
    <w:basedOn w:val="a4"/>
    <w:link w:val="9"/>
    <w:uiPriority w:val="99"/>
    <w:rsid w:val="00454211"/>
    <w:rPr>
      <w:rFonts w:ascii="Arial" w:eastAsia="黑体" w:hAnsi="Arial"/>
      <w:kern w:val="2"/>
      <w:sz w:val="18"/>
    </w:rPr>
  </w:style>
  <w:style w:type="paragraph" w:styleId="a8">
    <w:name w:val="footer"/>
    <w:basedOn w:val="a2"/>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9">
    <w:name w:val="header"/>
    <w:basedOn w:val="a2"/>
    <w:pPr>
      <w:snapToGrid w:val="0"/>
      <w:jc w:val="center"/>
    </w:pPr>
  </w:style>
  <w:style w:type="paragraph" w:styleId="aa">
    <w:name w:val="caption"/>
    <w:basedOn w:val="a2"/>
    <w:next w:val="a2"/>
    <w:link w:val="ab"/>
    <w:qFormat/>
    <w:pPr>
      <w:spacing w:before="152" w:after="160"/>
    </w:pPr>
    <w:rPr>
      <w:rFonts w:ascii="Arial" w:eastAsia="黑体" w:hAnsi="Arial"/>
      <w:lang w:val="x-none" w:eastAsia="x-none"/>
    </w:rPr>
  </w:style>
  <w:style w:type="character" w:customStyle="1" w:styleId="ab">
    <w:name w:val="题注 字符"/>
    <w:link w:val="aa"/>
    <w:rsid w:val="008A6136"/>
    <w:rPr>
      <w:rFonts w:ascii="Arial" w:eastAsia="黑体" w:hAnsi="Arial"/>
      <w:kern w:val="2"/>
      <w:sz w:val="18"/>
    </w:rPr>
  </w:style>
  <w:style w:type="paragraph" w:styleId="ac">
    <w:name w:val="footnote text"/>
    <w:basedOn w:val="a2"/>
    <w:next w:val="10"/>
    <w:link w:val="ad"/>
    <w:qFormat/>
    <w:pPr>
      <w:tabs>
        <w:tab w:val="left" w:pos="465"/>
      </w:tabs>
      <w:snapToGrid w:val="0"/>
      <w:spacing w:before="120" w:line="312" w:lineRule="auto"/>
      <w:ind w:firstLineChars="267" w:firstLine="267"/>
    </w:pPr>
    <w:rPr>
      <w:sz w:val="15"/>
    </w:rPr>
  </w:style>
  <w:style w:type="paragraph" w:customStyle="1" w:styleId="10">
    <w:name w:val="脚注文本1"/>
    <w:basedOn w:val="ac"/>
    <w:pPr>
      <w:spacing w:before="0"/>
      <w:ind w:firstLineChars="297" w:firstLine="297"/>
    </w:pPr>
  </w:style>
  <w:style w:type="character" w:customStyle="1" w:styleId="ad">
    <w:name w:val="脚注文本 字符"/>
    <w:basedOn w:val="a4"/>
    <w:link w:val="ac"/>
    <w:qFormat/>
    <w:rsid w:val="007A25D4"/>
    <w:rPr>
      <w:kern w:val="2"/>
      <w:sz w:val="15"/>
    </w:rPr>
  </w:style>
  <w:style w:type="character" w:styleId="ae">
    <w:name w:val="footnote reference"/>
    <w:basedOn w:val="a4"/>
    <w:autoRedefine/>
    <w:rPr>
      <w:rFonts w:ascii="Monotype Sorts" w:eastAsia="宋体" w:hAnsi="Monotype Sorts"/>
      <w:spacing w:val="0"/>
      <w:w w:val="100"/>
      <w:position w:val="0"/>
      <w:sz w:val="11"/>
      <w:vertAlign w:val="baseline"/>
    </w:rPr>
  </w:style>
  <w:style w:type="paragraph" w:customStyle="1" w:styleId="af">
    <w:name w:val="首页页眉"/>
    <w:basedOn w:val="a9"/>
    <w:pPr>
      <w:pBdr>
        <w:bottom w:val="double" w:sz="6" w:space="1" w:color="auto"/>
      </w:pBdr>
      <w:jc w:val="both"/>
    </w:pPr>
  </w:style>
  <w:style w:type="paragraph" w:customStyle="1" w:styleId="Correspond">
    <w:name w:val="Correspond"/>
    <w:basedOn w:val="DepartCorrespondhttp"/>
    <w:next w:val="a2"/>
    <w:uiPriority w:val="7"/>
  </w:style>
  <w:style w:type="paragraph" w:customStyle="1" w:styleId="DepartCorrespondhttp">
    <w:name w:val="Depart.Correspond.http"/>
    <w:basedOn w:val="af0"/>
    <w:uiPriority w:val="7"/>
    <w:pPr>
      <w:ind w:left="66" w:hangingChars="66" w:hanging="66"/>
    </w:pPr>
    <w:rPr>
      <w:iCs/>
      <w:sz w:val="16"/>
    </w:rPr>
  </w:style>
  <w:style w:type="paragraph" w:customStyle="1" w:styleId="af0">
    <w:name w:val="单位"/>
    <w:pPr>
      <w:ind w:left="70" w:hangingChars="70" w:hanging="70"/>
      <w:jc w:val="both"/>
    </w:pPr>
    <w:rPr>
      <w:sz w:val="17"/>
    </w:rPr>
  </w:style>
  <w:style w:type="character" w:styleId="af1">
    <w:name w:val="Strong"/>
    <w:basedOn w:val="a4"/>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uiPriority w:val="6"/>
    <w:pPr>
      <w:ind w:left="0" w:firstLineChars="0" w:firstLine="0"/>
    </w:pPr>
    <w:rPr>
      <w:b/>
      <w:bCs/>
    </w:rPr>
  </w:style>
  <w:style w:type="paragraph" w:customStyle="1" w:styleId="Abstract">
    <w:name w:val="Abstract"/>
    <w:next w:val="Keywords"/>
    <w:uiPriority w:val="7"/>
    <w:pPr>
      <w:tabs>
        <w:tab w:val="left" w:pos="937"/>
      </w:tabs>
      <w:jc w:val="both"/>
    </w:pPr>
    <w:rPr>
      <w:rFonts w:eastAsia="楷体_GB2312"/>
      <w:kern w:val="2"/>
      <w:sz w:val="18"/>
    </w:rPr>
  </w:style>
  <w:style w:type="paragraph" w:customStyle="1" w:styleId="Keywords">
    <w:name w:val="Key words"/>
    <w:basedOn w:val="a2"/>
    <w:next w:val="af2"/>
    <w:uiPriority w:val="7"/>
    <w:pPr>
      <w:tabs>
        <w:tab w:val="left" w:pos="1176"/>
      </w:tabs>
      <w:adjustRightInd w:val="0"/>
      <w:spacing w:after="290"/>
      <w:ind w:left="632" w:hangingChars="632" w:hanging="632"/>
    </w:pPr>
    <w:rPr>
      <w:rFonts w:eastAsia="楷体_GB2312"/>
      <w:snapToGrid w:val="0"/>
    </w:rPr>
  </w:style>
  <w:style w:type="paragraph" w:customStyle="1" w:styleId="af2">
    <w:name w:val="摘要"/>
    <w:basedOn w:val="a3"/>
    <w:next w:val="af3"/>
    <w:pPr>
      <w:tabs>
        <w:tab w:val="clear" w:pos="357"/>
        <w:tab w:val="left" w:pos="798"/>
      </w:tabs>
      <w:adjustRightInd w:val="0"/>
      <w:ind w:firstLineChars="0" w:firstLine="0"/>
    </w:pPr>
    <w:rPr>
      <w:rFonts w:eastAsia="楷体_GB2312"/>
      <w:snapToGrid w:val="0"/>
    </w:rPr>
  </w:style>
  <w:style w:type="paragraph" w:customStyle="1" w:styleId="af3">
    <w:name w:val="关键词"/>
    <w:basedOn w:val="af2"/>
    <w:next w:val="af4"/>
    <w:pPr>
      <w:ind w:left="429" w:hangingChars="429" w:hanging="429"/>
    </w:pPr>
  </w:style>
  <w:style w:type="paragraph" w:customStyle="1" w:styleId="af4">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5"/>
    <w:next w:val="DepartCorrespondhttp"/>
    <w:uiPriority w:val="6"/>
    <w:pPr>
      <w:keepNext/>
      <w:spacing w:before="220" w:after="180"/>
    </w:pPr>
    <w:rPr>
      <w:rFonts w:eastAsia="宋体"/>
      <w:w w:val="100"/>
      <w:sz w:val="18"/>
    </w:rPr>
  </w:style>
  <w:style w:type="paragraph" w:customStyle="1" w:styleId="af5">
    <w:name w:val="作者"/>
    <w:basedOn w:val="a2"/>
    <w:next w:val="af0"/>
    <w:pPr>
      <w:spacing w:before="160" w:after="240" w:line="0" w:lineRule="atLeast"/>
      <w:jc w:val="left"/>
    </w:pPr>
    <w:rPr>
      <w:rFonts w:eastAsia="仿宋_GB2312"/>
      <w:w w:val="66"/>
      <w:sz w:val="28"/>
    </w:rPr>
  </w:style>
  <w:style w:type="paragraph" w:customStyle="1" w:styleId="af6">
    <w:name w:val="文前文本"/>
    <w:basedOn w:val="af3"/>
    <w:pPr>
      <w:ind w:left="0" w:firstLine="0"/>
    </w:pPr>
    <w:rPr>
      <w:b/>
    </w:rPr>
  </w:style>
  <w:style w:type="paragraph" w:customStyle="1" w:styleId="af7">
    <w:name w:val="定理"/>
    <w:basedOn w:val="a3"/>
    <w:next w:val="a3"/>
    <w:rPr>
      <w:rFonts w:eastAsia="黑体"/>
    </w:rPr>
  </w:style>
  <w:style w:type="paragraph" w:styleId="af8">
    <w:name w:val="Subtitle"/>
    <w:basedOn w:val="a2"/>
    <w:next w:val="af5"/>
    <w:link w:val="af9"/>
    <w:qFormat/>
    <w:pPr>
      <w:spacing w:before="320"/>
      <w:outlineLvl w:val="0"/>
    </w:pPr>
    <w:rPr>
      <w:rFonts w:eastAsia="黑体"/>
      <w:sz w:val="36"/>
    </w:rPr>
  </w:style>
  <w:style w:type="character" w:customStyle="1" w:styleId="af9">
    <w:name w:val="副标题 字符"/>
    <w:basedOn w:val="a4"/>
    <w:link w:val="af8"/>
    <w:rsid w:val="00454211"/>
    <w:rPr>
      <w:rFonts w:eastAsia="黑体"/>
      <w:kern w:val="2"/>
      <w:sz w:val="36"/>
    </w:rPr>
  </w:style>
  <w:style w:type="paragraph" w:customStyle="1" w:styleId="afa">
    <w:name w:val="表名"/>
    <w:basedOn w:val="a2"/>
    <w:pPr>
      <w:spacing w:after="120"/>
    </w:pPr>
  </w:style>
  <w:style w:type="character" w:styleId="afb">
    <w:name w:val="endnote reference"/>
    <w:basedOn w:val="a4"/>
    <w:rPr>
      <w:vertAlign w:val="superscript"/>
    </w:rPr>
  </w:style>
  <w:style w:type="paragraph" w:customStyle="1" w:styleId="Reference">
    <w:name w:val="Reference"/>
    <w:basedOn w:val="a2"/>
    <w:next w:val="TextofReference"/>
    <w:uiPriority w:val="6"/>
    <w:pPr>
      <w:snapToGrid w:val="0"/>
      <w:spacing w:before="280"/>
      <w:jc w:val="left"/>
      <w:outlineLvl w:val="0"/>
    </w:pPr>
    <w:rPr>
      <w:rFonts w:eastAsia="黑体"/>
      <w:b/>
    </w:rPr>
  </w:style>
  <w:style w:type="paragraph" w:customStyle="1" w:styleId="TextofReference">
    <w:name w:val="Text of Reference"/>
    <w:uiPriority w:val="7"/>
    <w:pPr>
      <w:numPr>
        <w:numId w:val="3"/>
      </w:numPr>
      <w:spacing w:line="260" w:lineRule="exact"/>
      <w:jc w:val="both"/>
    </w:pPr>
    <w:rPr>
      <w:sz w:val="15"/>
    </w:rPr>
  </w:style>
  <w:style w:type="paragraph" w:customStyle="1" w:styleId="afc">
    <w:name w:val="证明"/>
    <w:basedOn w:val="af7"/>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d">
    <w:name w:val="中文参考文献"/>
    <w:basedOn w:val="Reference"/>
    <w:next w:val="a3"/>
    <w:pPr>
      <w:spacing w:before="240"/>
    </w:pPr>
    <w:rPr>
      <w:b w:val="0"/>
    </w:rPr>
  </w:style>
  <w:style w:type="paragraph" w:customStyle="1" w:styleId="afe">
    <w:name w:val="致谢"/>
    <w:basedOn w:val="af7"/>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uiPriority w:val="7"/>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link w:val="23"/>
    <w:semiHidden/>
    <w:pPr>
      <w:spacing w:line="0" w:lineRule="atLeast"/>
      <w:jc w:val="center"/>
    </w:pPr>
    <w:rPr>
      <w:sz w:val="15"/>
    </w:rPr>
  </w:style>
  <w:style w:type="character" w:customStyle="1" w:styleId="23">
    <w:name w:val="正文文本 2 字符"/>
    <w:basedOn w:val="a4"/>
    <w:link w:val="22"/>
    <w:semiHidden/>
    <w:rsid w:val="00454211"/>
    <w:rPr>
      <w:kern w:val="2"/>
      <w:sz w:val="15"/>
    </w:rPr>
  </w:style>
  <w:style w:type="paragraph" w:customStyle="1" w:styleId="http">
    <w:name w:val="http(中)"/>
    <w:basedOn w:val="a2"/>
    <w:next w:val="a2"/>
    <w:uiPriority w:val="7"/>
    <w:pPr>
      <w:widowControl/>
      <w:overflowPunct/>
      <w:spacing w:after="200"/>
    </w:pPr>
    <w:rPr>
      <w:kern w:val="0"/>
      <w:sz w:val="15"/>
    </w:rPr>
  </w:style>
  <w:style w:type="character" w:styleId="aff">
    <w:name w:val="Hyperlink"/>
    <w:basedOn w:val="a4"/>
    <w:rPr>
      <w:color w:val="0000FF"/>
      <w:u w:val="single"/>
    </w:rPr>
  </w:style>
  <w:style w:type="paragraph" w:customStyle="1" w:styleId="DepartCorrespond">
    <w:name w:val="Depart.Correspond"/>
    <w:basedOn w:val="af0"/>
    <w:uiPriority w:val="7"/>
    <w:pPr>
      <w:ind w:left="66" w:hangingChars="66" w:hanging="66"/>
    </w:pPr>
    <w:rPr>
      <w:iCs/>
      <w:sz w:val="16"/>
    </w:rPr>
  </w:style>
  <w:style w:type="paragraph" w:styleId="aff0">
    <w:name w:val="annotation text"/>
    <w:basedOn w:val="a2"/>
    <w:link w:val="aff1"/>
    <w:uiPriority w:val="99"/>
    <w:semiHidden/>
    <w:pPr>
      <w:overflowPunct/>
      <w:jc w:val="left"/>
    </w:pPr>
    <w:rPr>
      <w:sz w:val="21"/>
    </w:rPr>
  </w:style>
  <w:style w:type="character" w:customStyle="1" w:styleId="aff1">
    <w:name w:val="批注文字 字符"/>
    <w:basedOn w:val="a4"/>
    <w:link w:val="aff0"/>
    <w:uiPriority w:val="99"/>
    <w:semiHidden/>
    <w:rsid w:val="006C7B24"/>
    <w:rPr>
      <w:kern w:val="2"/>
      <w:sz w:val="21"/>
    </w:rPr>
  </w:style>
  <w:style w:type="paragraph" w:customStyle="1" w:styleId="abstract0">
    <w:name w:val="abstract"/>
    <w:basedOn w:val="p1a"/>
    <w:next w:val="a2"/>
    <w:uiPriority w:val="7"/>
    <w:pPr>
      <w:spacing w:before="600" w:after="120"/>
      <w:ind w:left="567" w:right="567"/>
    </w:pPr>
    <w:rPr>
      <w:sz w:val="18"/>
    </w:rPr>
  </w:style>
  <w:style w:type="paragraph" w:customStyle="1" w:styleId="p1a">
    <w:name w:val="p1a"/>
    <w:basedOn w:val="a2"/>
    <w:next w:val="a2"/>
    <w:uiPriority w:val="6"/>
    <w:pPr>
      <w:widowControl/>
      <w:overflowPunct/>
    </w:pPr>
    <w:rPr>
      <w:rFonts w:ascii="Times" w:hAnsi="Times"/>
      <w:kern w:val="0"/>
      <w:sz w:val="20"/>
      <w:lang w:eastAsia="en-US"/>
    </w:rPr>
  </w:style>
  <w:style w:type="character" w:customStyle="1" w:styleId="plain">
    <w:name w:val="plain"/>
    <w:basedOn w:val="a4"/>
    <w:uiPriority w:val="6"/>
  </w:style>
  <w:style w:type="paragraph" w:customStyle="1" w:styleId="author">
    <w:name w:val="author"/>
    <w:basedOn w:val="a2"/>
    <w:next w:val="authorinfo"/>
    <w:uiPriority w:val="7"/>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uiPriority w:val="7"/>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uiPriority w:val="6"/>
    <w:pPr>
      <w:widowControl/>
      <w:autoSpaceDE w:val="0"/>
      <w:autoSpaceDN w:val="0"/>
      <w:adjustRightInd w:val="0"/>
      <w:ind w:firstLine="227"/>
      <w:jc w:val="center"/>
      <w:textAlignment w:val="baseline"/>
    </w:pPr>
    <w:rPr>
      <w:rFonts w:ascii="Times" w:hAnsi="Times"/>
      <w:kern w:val="0"/>
      <w:lang w:eastAsia="ja-JP"/>
    </w:rPr>
  </w:style>
  <w:style w:type="paragraph" w:styleId="aff2">
    <w:name w:val="Plain Text"/>
    <w:basedOn w:val="a2"/>
    <w:link w:val="aff3"/>
    <w:semiHidden/>
    <w:pPr>
      <w:overflowPunct/>
    </w:pPr>
    <w:rPr>
      <w:rFonts w:ascii="宋体" w:hAnsi="Courier New" w:cs="Courier New"/>
      <w:sz w:val="21"/>
      <w:szCs w:val="21"/>
    </w:rPr>
  </w:style>
  <w:style w:type="character" w:customStyle="1" w:styleId="aff3">
    <w:name w:val="纯文本 字符"/>
    <w:basedOn w:val="a4"/>
    <w:link w:val="aff2"/>
    <w:semiHidden/>
    <w:rsid w:val="00454211"/>
    <w:rPr>
      <w:rFonts w:ascii="宋体" w:hAnsi="Courier New" w:cs="Courier New"/>
      <w:kern w:val="2"/>
      <w:sz w:val="21"/>
      <w:szCs w:val="21"/>
    </w:rPr>
  </w:style>
  <w:style w:type="paragraph" w:customStyle="1" w:styleId="13">
    <w:name w:val="样式1"/>
    <w:basedOn w:val="a2"/>
    <w:uiPriority w:val="3"/>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aff4"/>
    <w:uiPriority w:val="2"/>
    <w:pPr>
      <w:overflowPunct/>
      <w:spacing w:before="100" w:beforeAutospacing="1" w:after="100" w:afterAutospacing="1" w:line="360" w:lineRule="auto"/>
      <w:ind w:firstLineChars="200" w:firstLine="200"/>
    </w:pPr>
    <w:rPr>
      <w:sz w:val="24"/>
      <w:szCs w:val="24"/>
    </w:rPr>
  </w:style>
  <w:style w:type="paragraph" w:customStyle="1" w:styleId="aff4">
    <w:name w:val="正文首行缩进"/>
    <w:basedOn w:val="a3"/>
    <w:link w:val="Char"/>
    <w:semiHidden/>
    <w:pPr>
      <w:tabs>
        <w:tab w:val="clear" w:pos="357"/>
      </w:tabs>
      <w:spacing w:after="120"/>
      <w:ind w:firstLineChars="100" w:firstLine="420"/>
    </w:pPr>
    <w:rPr>
      <w:szCs w:val="18"/>
    </w:rPr>
  </w:style>
  <w:style w:type="character" w:customStyle="1" w:styleId="Char">
    <w:name w:val="正文首行缩进 Char"/>
    <w:basedOn w:val="a7"/>
    <w:link w:val="aff4"/>
    <w:semiHidden/>
    <w:rsid w:val="00454211"/>
    <w:rPr>
      <w:kern w:val="2"/>
      <w:sz w:val="18"/>
      <w:szCs w:val="18"/>
    </w:rPr>
  </w:style>
  <w:style w:type="paragraph" w:customStyle="1" w:styleId="-">
    <w:name w:val="图说明-两端"/>
    <w:pPr>
      <w:snapToGrid w:val="0"/>
      <w:jc w:val="both"/>
    </w:pPr>
    <w:rPr>
      <w:rFonts w:eastAsia="黑体"/>
      <w:b/>
      <w:kern w:val="2"/>
      <w:sz w:val="18"/>
      <w:szCs w:val="24"/>
    </w:rPr>
  </w:style>
  <w:style w:type="paragraph" w:styleId="aff5">
    <w:name w:val="Body Text Indent"/>
    <w:basedOn w:val="a2"/>
    <w:link w:val="aff6"/>
    <w:semiHidden/>
    <w:pPr>
      <w:overflowPunct/>
      <w:ind w:firstLineChars="200" w:firstLine="360"/>
    </w:pPr>
    <w:rPr>
      <w:szCs w:val="24"/>
    </w:rPr>
  </w:style>
  <w:style w:type="character" w:customStyle="1" w:styleId="aff6">
    <w:name w:val="正文文本缩进 字符"/>
    <w:basedOn w:val="a4"/>
    <w:link w:val="aff5"/>
    <w:semiHidden/>
    <w:rsid w:val="00454211"/>
    <w:rPr>
      <w:kern w:val="2"/>
      <w:sz w:val="18"/>
      <w:szCs w:val="24"/>
    </w:rPr>
  </w:style>
  <w:style w:type="paragraph" w:styleId="aff7">
    <w:name w:val="Balloon Text"/>
    <w:basedOn w:val="a2"/>
    <w:link w:val="aff8"/>
    <w:pPr>
      <w:overflowPunct/>
    </w:pPr>
    <w:rPr>
      <w:szCs w:val="18"/>
    </w:rPr>
  </w:style>
  <w:style w:type="character" w:customStyle="1" w:styleId="aff8">
    <w:name w:val="批注框文本 字符"/>
    <w:basedOn w:val="a4"/>
    <w:link w:val="aff7"/>
    <w:rsid w:val="00454211"/>
    <w:rPr>
      <w:kern w:val="2"/>
      <w:sz w:val="18"/>
      <w:szCs w:val="18"/>
    </w:rPr>
  </w:style>
  <w:style w:type="paragraph" w:styleId="24">
    <w:name w:val="Body Text Indent 2"/>
    <w:basedOn w:val="a2"/>
    <w:link w:val="25"/>
    <w:semiHidden/>
    <w:pPr>
      <w:overflowPunct/>
      <w:spacing w:line="360" w:lineRule="auto"/>
      <w:ind w:firstLineChars="200" w:firstLine="480"/>
    </w:pPr>
    <w:rPr>
      <w:sz w:val="24"/>
      <w:szCs w:val="24"/>
    </w:rPr>
  </w:style>
  <w:style w:type="character" w:customStyle="1" w:styleId="25">
    <w:name w:val="正文文本缩进 2 字符"/>
    <w:basedOn w:val="a4"/>
    <w:link w:val="24"/>
    <w:semiHidden/>
    <w:rsid w:val="00454211"/>
    <w:rPr>
      <w:kern w:val="2"/>
      <w:sz w:val="24"/>
      <w:szCs w:val="24"/>
    </w:rPr>
  </w:style>
  <w:style w:type="character" w:customStyle="1" w:styleId="docemphasis">
    <w:name w:val="docemphasis"/>
    <w:basedOn w:val="a4"/>
    <w:uiPriority w:val="6"/>
  </w:style>
  <w:style w:type="paragraph" w:customStyle="1" w:styleId="aff9">
    <w:name w:val="图目录"/>
    <w:next w:val="a2"/>
    <w:pPr>
      <w:spacing w:line="300" w:lineRule="auto"/>
      <w:jc w:val="center"/>
    </w:pPr>
    <w:rPr>
      <w:sz w:val="24"/>
    </w:rPr>
  </w:style>
  <w:style w:type="paragraph" w:customStyle="1" w:styleId="-0">
    <w:name w:val="封面-编号"/>
    <w:basedOn w:val="a2"/>
    <w:uiPriority w:val="2"/>
    <w:pPr>
      <w:overflowPunct/>
      <w:spacing w:before="100" w:after="100" w:line="264" w:lineRule="auto"/>
      <w:outlineLvl w:val="0"/>
    </w:pPr>
    <w:rPr>
      <w:rFonts w:ascii="仿宋_GB2312" w:eastAsia="仿宋_GB2312"/>
      <w:sz w:val="24"/>
    </w:rPr>
  </w:style>
  <w:style w:type="character" w:customStyle="1" w:styleId="Char2Char">
    <w:name w:val="Char2 Char"/>
    <w:basedOn w:val="a4"/>
    <w:rPr>
      <w:rFonts w:eastAsia="宋体"/>
      <w:kern w:val="2"/>
      <w:sz w:val="24"/>
      <w:szCs w:val="24"/>
      <w:lang w:val="en-US" w:eastAsia="zh-CN" w:bidi="ar-SA"/>
    </w:rPr>
  </w:style>
  <w:style w:type="paragraph" w:customStyle="1" w:styleId="FigureCaptionCharChar">
    <w:name w:val="Figure Caption Char Char"/>
    <w:basedOn w:val="a2"/>
    <w:uiPriority w:val="6"/>
    <w:pPr>
      <w:widowControl/>
      <w:overflowPunct/>
      <w:autoSpaceDE w:val="0"/>
      <w:autoSpaceDN w:val="0"/>
    </w:pPr>
    <w:rPr>
      <w:sz w:val="16"/>
      <w:szCs w:val="16"/>
      <w:lang w:eastAsia="en-US"/>
    </w:rPr>
  </w:style>
  <w:style w:type="paragraph" w:customStyle="1" w:styleId="Date1">
    <w:name w:val="Date1"/>
    <w:basedOn w:val="DepartCorrespond"/>
    <w:next w:val="Information"/>
    <w:uiPriority w:val="7"/>
    <w:pPr>
      <w:spacing w:after="240"/>
    </w:pPr>
    <w:rPr>
      <w:sz w:val="18"/>
    </w:rPr>
  </w:style>
  <w:style w:type="paragraph" w:customStyle="1" w:styleId="Title1">
    <w:name w:val="Title1"/>
    <w:basedOn w:val="a2"/>
    <w:next w:val="Name"/>
    <w:uiPriority w:val="7"/>
    <w:pPr>
      <w:keepNext/>
      <w:keepLines/>
      <w:snapToGrid w:val="0"/>
      <w:spacing w:before="240" w:after="100"/>
      <w:outlineLvl w:val="0"/>
    </w:pPr>
    <w:rPr>
      <w:rFonts w:eastAsia="黑体"/>
      <w:b/>
      <w:sz w:val="24"/>
    </w:rPr>
  </w:style>
  <w:style w:type="character" w:customStyle="1" w:styleId="mediumb-text1">
    <w:name w:val="mediumb-text1"/>
    <w:basedOn w:val="a4"/>
    <w:uiPriority w:val="6"/>
    <w:rPr>
      <w:rFonts w:ascii="Arial" w:hAnsi="Arial" w:cs="Arial" w:hint="default"/>
      <w:b/>
      <w:bCs/>
      <w:color w:val="000000"/>
      <w:sz w:val="24"/>
      <w:szCs w:val="24"/>
    </w:rPr>
  </w:style>
  <w:style w:type="character" w:customStyle="1" w:styleId="small-text1">
    <w:name w:val="small-text1"/>
    <w:basedOn w:val="a4"/>
    <w:uiPriority w:val="6"/>
    <w:rPr>
      <w:rFonts w:ascii="Arial" w:hAnsi="Arial" w:cs="Arial" w:hint="default"/>
      <w:color w:val="000000"/>
      <w:sz w:val="20"/>
      <w:szCs w:val="20"/>
    </w:rPr>
  </w:style>
  <w:style w:type="paragraph" w:customStyle="1" w:styleId="MTDisplayEquation">
    <w:name w:val="MTDisplayEquation"/>
    <w:basedOn w:val="a2"/>
    <w:next w:val="a2"/>
    <w:link w:val="MTDisplayEquationChar"/>
    <w:pPr>
      <w:tabs>
        <w:tab w:val="center" w:pos="4400"/>
        <w:tab w:val="right" w:pos="8780"/>
      </w:tabs>
      <w:ind w:firstLine="420"/>
    </w:pPr>
    <w:rPr>
      <w:lang w:val="x-none" w:eastAsia="x-none"/>
    </w:rPr>
  </w:style>
  <w:style w:type="character" w:customStyle="1" w:styleId="MTDisplayEquationChar">
    <w:name w:val="MTDisplayEquation Char"/>
    <w:link w:val="MTDisplayEquation"/>
    <w:rsid w:val="006C7B24"/>
    <w:rPr>
      <w:kern w:val="2"/>
      <w:sz w:val="18"/>
    </w:rPr>
  </w:style>
  <w:style w:type="character" w:customStyle="1" w:styleId="DocumentMapChar">
    <w:name w:val="Document Map Char"/>
    <w:basedOn w:val="a4"/>
    <w:uiPriority w:val="6"/>
    <w:semiHidden/>
    <w:rPr>
      <w:rFonts w:ascii="宋体"/>
      <w:kern w:val="2"/>
      <w:sz w:val="18"/>
      <w:szCs w:val="18"/>
    </w:rPr>
  </w:style>
  <w:style w:type="character" w:customStyle="1" w:styleId="intbody1">
    <w:name w:val="intbody1"/>
    <w:basedOn w:val="a4"/>
    <w:uiPriority w:val="7"/>
    <w:rPr>
      <w:rFonts w:ascii="Arial" w:hAnsi="Arial" w:cs="Arial" w:hint="default"/>
      <w:b w:val="0"/>
      <w:bCs w:val="0"/>
      <w:color w:val="000000"/>
      <w:sz w:val="14"/>
      <w:szCs w:val="14"/>
    </w:rPr>
  </w:style>
  <w:style w:type="character" w:customStyle="1" w:styleId="HTMLPreformattedChar">
    <w:name w:val="HTML Preformatted Char"/>
    <w:basedOn w:val="a4"/>
    <w:uiPriority w:val="4"/>
    <w:semiHidden/>
    <w:rPr>
      <w:rFonts w:ascii="宋体" w:hAnsi="宋体" w:cs="宋体"/>
      <w:sz w:val="24"/>
      <w:szCs w:val="24"/>
    </w:rPr>
  </w:style>
  <w:style w:type="character" w:customStyle="1" w:styleId="PlainTextChar">
    <w:name w:val="Plain Text Char"/>
    <w:basedOn w:val="a4"/>
    <w:uiPriority w:val="6"/>
    <w:rPr>
      <w:rFonts w:ascii="Calibri" w:hAnsi="Courier New" w:cs="Courier New"/>
      <w:kern w:val="2"/>
      <w:sz w:val="21"/>
      <w:szCs w:val="21"/>
    </w:rPr>
  </w:style>
  <w:style w:type="character" w:customStyle="1" w:styleId="FootnoteTextChar">
    <w:name w:val="Footnote Text Char"/>
    <w:basedOn w:val="a4"/>
    <w:uiPriority w:val="6"/>
    <w:semiHidden/>
    <w:rPr>
      <w:kern w:val="2"/>
      <w:sz w:val="15"/>
    </w:rPr>
  </w:style>
  <w:style w:type="character" w:customStyle="1" w:styleId="Heading3Char">
    <w:name w:val="Heading 3 Char"/>
    <w:basedOn w:val="a4"/>
    <w:rPr>
      <w:kern w:val="2"/>
      <w:sz w:val="18"/>
    </w:rPr>
  </w:style>
  <w:style w:type="character" w:customStyle="1" w:styleId="BodyTextIndentChar">
    <w:name w:val="Body Text Indent Char"/>
    <w:basedOn w:val="a4"/>
    <w:uiPriority w:val="6"/>
    <w:rPr>
      <w:kern w:val="2"/>
      <w:sz w:val="18"/>
    </w:rPr>
  </w:style>
  <w:style w:type="character" w:customStyle="1" w:styleId="affa">
    <w:name w:val="已访问的超链接"/>
    <w:basedOn w:val="a4"/>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customStyle="1" w:styleId="43">
    <w:name w:val="目录 4"/>
    <w:basedOn w:val="a2"/>
    <w:next w:val="a2"/>
    <w:autoRedefine/>
    <w:uiPriority w:val="2"/>
    <w:semiHidden/>
    <w:pPr>
      <w:ind w:leftChars="600" w:left="1260"/>
    </w:pPr>
  </w:style>
  <w:style w:type="paragraph" w:styleId="26">
    <w:name w:val="List 2"/>
    <w:basedOn w:val="a2"/>
    <w:uiPriority w:val="2"/>
    <w:semiHidden/>
    <w:pPr>
      <w:ind w:leftChars="200" w:left="100" w:hangingChars="200" w:hanging="200"/>
    </w:pPr>
  </w:style>
  <w:style w:type="paragraph" w:styleId="33">
    <w:name w:val="List 3"/>
    <w:basedOn w:val="a2"/>
    <w:uiPriority w:val="2"/>
    <w:semiHidden/>
    <w:pPr>
      <w:ind w:leftChars="400" w:left="100" w:hangingChars="200" w:hanging="200"/>
    </w:pPr>
  </w:style>
  <w:style w:type="paragraph" w:styleId="44">
    <w:name w:val="List 4"/>
    <w:basedOn w:val="a2"/>
    <w:uiPriority w:val="2"/>
    <w:semiHidden/>
    <w:pPr>
      <w:ind w:leftChars="600" w:left="100" w:hangingChars="200" w:hanging="200"/>
    </w:pPr>
  </w:style>
  <w:style w:type="paragraph" w:styleId="HTML">
    <w:name w:val="HTML Address"/>
    <w:basedOn w:val="a2"/>
    <w:link w:val="HTML0"/>
    <w:uiPriority w:val="4"/>
    <w:semiHidden/>
    <w:rPr>
      <w:i/>
      <w:iCs/>
    </w:rPr>
  </w:style>
  <w:style w:type="character" w:customStyle="1" w:styleId="HTML0">
    <w:name w:val="HTML 地址 字符"/>
    <w:basedOn w:val="a4"/>
    <w:link w:val="HTML"/>
    <w:uiPriority w:val="4"/>
    <w:semiHidden/>
    <w:rsid w:val="00454211"/>
    <w:rPr>
      <w:i/>
      <w:iCs/>
      <w:kern w:val="2"/>
      <w:sz w:val="18"/>
    </w:rPr>
  </w:style>
  <w:style w:type="paragraph" w:styleId="HTML1">
    <w:name w:val="HTML Preformatted"/>
    <w:basedOn w:val="a2"/>
    <w:link w:val="HTML2"/>
    <w:uiPriority w:val="4"/>
    <w:semiHidden/>
    <w:rPr>
      <w:rFonts w:ascii="Courier New" w:hAnsi="Courier New" w:cs="Courier New"/>
      <w:sz w:val="20"/>
    </w:rPr>
  </w:style>
  <w:style w:type="character" w:customStyle="1" w:styleId="HTML2">
    <w:name w:val="HTML 预设格式 字符"/>
    <w:basedOn w:val="a4"/>
    <w:link w:val="HTML1"/>
    <w:uiPriority w:val="4"/>
    <w:semiHidden/>
    <w:rsid w:val="00454211"/>
    <w:rPr>
      <w:rFonts w:ascii="Courier New" w:hAnsi="Courier New" w:cs="Courier New"/>
      <w:kern w:val="2"/>
    </w:rPr>
  </w:style>
  <w:style w:type="paragraph" w:styleId="affb">
    <w:name w:val="Title"/>
    <w:basedOn w:val="a2"/>
    <w:link w:val="affc"/>
    <w:qFormat/>
    <w:pPr>
      <w:spacing w:before="240" w:after="60"/>
      <w:jc w:val="center"/>
      <w:outlineLvl w:val="0"/>
    </w:pPr>
    <w:rPr>
      <w:rFonts w:ascii="Arial" w:hAnsi="Arial" w:cs="Arial"/>
      <w:b/>
      <w:bCs/>
      <w:sz w:val="32"/>
      <w:szCs w:val="32"/>
    </w:rPr>
  </w:style>
  <w:style w:type="character" w:customStyle="1" w:styleId="affc">
    <w:name w:val="标题 字符"/>
    <w:basedOn w:val="a4"/>
    <w:link w:val="affb"/>
    <w:rsid w:val="00454211"/>
    <w:rPr>
      <w:rFonts w:ascii="Arial" w:hAnsi="Arial" w:cs="Arial"/>
      <w:b/>
      <w:bCs/>
      <w:kern w:val="2"/>
      <w:sz w:val="32"/>
      <w:szCs w:val="32"/>
    </w:rPr>
  </w:style>
  <w:style w:type="paragraph" w:styleId="affd">
    <w:name w:val="Salutation"/>
    <w:basedOn w:val="a2"/>
    <w:next w:val="a2"/>
    <w:link w:val="affe"/>
    <w:semiHidden/>
  </w:style>
  <w:style w:type="character" w:customStyle="1" w:styleId="affe">
    <w:name w:val="称呼 字符"/>
    <w:basedOn w:val="a4"/>
    <w:link w:val="affd"/>
    <w:semiHidden/>
    <w:rsid w:val="00454211"/>
    <w:rPr>
      <w:kern w:val="2"/>
      <w:sz w:val="18"/>
    </w:rPr>
  </w:style>
  <w:style w:type="paragraph" w:styleId="afff">
    <w:name w:val="E-mail Signature"/>
    <w:basedOn w:val="a2"/>
    <w:link w:val="afff0"/>
    <w:semiHidden/>
  </w:style>
  <w:style w:type="character" w:customStyle="1" w:styleId="afff0">
    <w:name w:val="电子邮件签名 字符"/>
    <w:basedOn w:val="a4"/>
    <w:link w:val="afff"/>
    <w:semiHidden/>
    <w:rsid w:val="00454211"/>
    <w:rPr>
      <w:kern w:val="2"/>
      <w:sz w:val="18"/>
    </w:rPr>
  </w:style>
  <w:style w:type="paragraph" w:styleId="afff1">
    <w:name w:val="macro"/>
    <w:link w:val="afff2"/>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character" w:customStyle="1" w:styleId="afff2">
    <w:name w:val="宏文本 字符"/>
    <w:basedOn w:val="a4"/>
    <w:link w:val="afff1"/>
    <w:semiHidden/>
    <w:rsid w:val="00454211"/>
    <w:rPr>
      <w:rFonts w:ascii="Courier New" w:hAnsi="Courier New" w:cs="Courier New"/>
      <w:kern w:val="2"/>
      <w:sz w:val="24"/>
      <w:szCs w:val="24"/>
      <w:lang w:val="en-US" w:eastAsia="zh-CN" w:bidi="ar-SA"/>
    </w:rPr>
  </w:style>
  <w:style w:type="paragraph" w:styleId="afff3">
    <w:name w:val="envelope return"/>
    <w:basedOn w:val="a2"/>
    <w:semiHidden/>
    <w:pPr>
      <w:snapToGrid w:val="0"/>
    </w:pPr>
    <w:rPr>
      <w:rFonts w:ascii="Arial" w:hAnsi="Arial" w:cs="Arial"/>
    </w:rPr>
  </w:style>
  <w:style w:type="paragraph" w:styleId="afff4">
    <w:name w:val="Closing"/>
    <w:basedOn w:val="a2"/>
    <w:link w:val="afff5"/>
    <w:semiHidden/>
    <w:pPr>
      <w:ind w:leftChars="2100" w:left="100"/>
    </w:pPr>
  </w:style>
  <w:style w:type="character" w:customStyle="1" w:styleId="afff5">
    <w:name w:val="结束语 字符"/>
    <w:basedOn w:val="a4"/>
    <w:link w:val="afff4"/>
    <w:semiHidden/>
    <w:rsid w:val="00454211"/>
    <w:rPr>
      <w:kern w:val="2"/>
      <w:sz w:val="18"/>
    </w:rPr>
  </w:style>
  <w:style w:type="paragraph" w:styleId="afff6">
    <w:name w:val="List"/>
    <w:basedOn w:val="a2"/>
    <w:semiHidden/>
    <w:pPr>
      <w:ind w:left="200" w:hangingChars="200" w:hanging="200"/>
    </w:pPr>
  </w:style>
  <w:style w:type="paragraph" w:styleId="53">
    <w:name w:val="List 5"/>
    <w:basedOn w:val="a2"/>
    <w:uiPriority w:val="2"/>
    <w:semiHidden/>
    <w:pPr>
      <w:ind w:leftChars="800" w:left="100" w:hangingChars="200" w:hanging="200"/>
    </w:pPr>
  </w:style>
  <w:style w:type="paragraph" w:styleId="afff7">
    <w:name w:val="List Continue"/>
    <w:basedOn w:val="a2"/>
    <w:semiHidden/>
    <w:pPr>
      <w:spacing w:after="120"/>
      <w:ind w:leftChars="200" w:left="420"/>
    </w:pPr>
  </w:style>
  <w:style w:type="paragraph" w:styleId="27">
    <w:name w:val="List Continue 2"/>
    <w:basedOn w:val="a2"/>
    <w:semiHidden/>
    <w:pPr>
      <w:spacing w:after="120"/>
      <w:ind w:leftChars="400" w:left="840"/>
    </w:pPr>
  </w:style>
  <w:style w:type="paragraph" w:styleId="34">
    <w:name w:val="List Continue 3"/>
    <w:basedOn w:val="a2"/>
    <w:semiHidden/>
    <w:pPr>
      <w:spacing w:after="120"/>
      <w:ind w:leftChars="600" w:left="1260"/>
    </w:pPr>
  </w:style>
  <w:style w:type="paragraph" w:styleId="45">
    <w:name w:val="List Continue 4"/>
    <w:basedOn w:val="a2"/>
    <w:semiHidden/>
    <w:pPr>
      <w:spacing w:after="120"/>
      <w:ind w:leftChars="800" w:left="1680"/>
    </w:pPr>
  </w:style>
  <w:style w:type="paragraph" w:styleId="54">
    <w:name w:val="List Continue 5"/>
    <w:basedOn w:val="a2"/>
    <w:semiHidden/>
    <w:pPr>
      <w:spacing w:after="120"/>
      <w:ind w:leftChars="1000" w:left="2100"/>
    </w:pPr>
  </w:style>
  <w:style w:type="paragraph" w:customStyle="1" w:styleId="15">
    <w:name w:val="目录 1"/>
    <w:basedOn w:val="a2"/>
    <w:next w:val="a2"/>
    <w:autoRedefine/>
    <w:uiPriority w:val="2"/>
    <w:semiHidden/>
  </w:style>
  <w:style w:type="paragraph" w:customStyle="1" w:styleId="28">
    <w:name w:val="目录 2"/>
    <w:basedOn w:val="a2"/>
    <w:next w:val="a2"/>
    <w:autoRedefine/>
    <w:uiPriority w:val="2"/>
    <w:semiHidden/>
    <w:pPr>
      <w:ind w:leftChars="200" w:left="420"/>
    </w:pPr>
  </w:style>
  <w:style w:type="paragraph" w:customStyle="1" w:styleId="35">
    <w:name w:val="目录 3"/>
    <w:basedOn w:val="a2"/>
    <w:next w:val="a2"/>
    <w:autoRedefine/>
    <w:uiPriority w:val="2"/>
    <w:semiHidden/>
    <w:pPr>
      <w:ind w:leftChars="400" w:left="840"/>
    </w:pPr>
  </w:style>
  <w:style w:type="paragraph" w:customStyle="1" w:styleId="55">
    <w:name w:val="目录 5"/>
    <w:basedOn w:val="a2"/>
    <w:next w:val="a2"/>
    <w:autoRedefine/>
    <w:uiPriority w:val="2"/>
    <w:semiHidden/>
    <w:pPr>
      <w:ind w:leftChars="800" w:left="1680"/>
    </w:pPr>
  </w:style>
  <w:style w:type="paragraph" w:customStyle="1" w:styleId="61">
    <w:name w:val="目录 6"/>
    <w:basedOn w:val="a2"/>
    <w:next w:val="a2"/>
    <w:autoRedefine/>
    <w:uiPriority w:val="2"/>
    <w:semiHidden/>
    <w:pPr>
      <w:ind w:leftChars="1000" w:left="2100"/>
    </w:pPr>
  </w:style>
  <w:style w:type="paragraph" w:customStyle="1" w:styleId="71">
    <w:name w:val="目录 7"/>
    <w:basedOn w:val="a2"/>
    <w:next w:val="a2"/>
    <w:autoRedefine/>
    <w:uiPriority w:val="2"/>
    <w:semiHidden/>
    <w:pPr>
      <w:ind w:leftChars="1200" w:left="2520"/>
    </w:pPr>
  </w:style>
  <w:style w:type="paragraph" w:customStyle="1" w:styleId="81">
    <w:name w:val="目录 8"/>
    <w:basedOn w:val="a2"/>
    <w:next w:val="a2"/>
    <w:autoRedefine/>
    <w:uiPriority w:val="2"/>
    <w:semiHidden/>
    <w:pPr>
      <w:ind w:leftChars="1400" w:left="2940"/>
    </w:pPr>
  </w:style>
  <w:style w:type="paragraph" w:customStyle="1" w:styleId="91">
    <w:name w:val="目录 9"/>
    <w:basedOn w:val="a2"/>
    <w:next w:val="a2"/>
    <w:autoRedefine/>
    <w:uiPriority w:val="2"/>
    <w:semiHidden/>
    <w:pPr>
      <w:ind w:leftChars="1600" w:left="3360"/>
    </w:pPr>
  </w:style>
  <w:style w:type="paragraph" w:customStyle="1" w:styleId="16">
    <w:name w:val="批注框文本1"/>
    <w:basedOn w:val="a2"/>
    <w:semiHidden/>
    <w:rPr>
      <w:szCs w:val="18"/>
    </w:rPr>
  </w:style>
  <w:style w:type="paragraph" w:customStyle="1" w:styleId="CommentSubject">
    <w:name w:val="Comment Subject"/>
    <w:basedOn w:val="aff0"/>
    <w:next w:val="aff0"/>
    <w:semiHidden/>
    <w:pPr>
      <w:overflowPunct w:val="0"/>
    </w:pPr>
    <w:rPr>
      <w:b/>
      <w:bCs/>
      <w:sz w:val="18"/>
    </w:rPr>
  </w:style>
  <w:style w:type="paragraph" w:styleId="afff8">
    <w:name w:val="Normal (Web)"/>
    <w:basedOn w:val="a2"/>
    <w:uiPriority w:val="2"/>
    <w:semiHidden/>
    <w:rPr>
      <w:sz w:val="24"/>
      <w:szCs w:val="24"/>
    </w:rPr>
  </w:style>
  <w:style w:type="paragraph" w:styleId="afff9">
    <w:name w:val="Signature"/>
    <w:basedOn w:val="a2"/>
    <w:link w:val="afffa"/>
    <w:semiHidden/>
    <w:pPr>
      <w:ind w:leftChars="2100" w:left="100"/>
    </w:pPr>
  </w:style>
  <w:style w:type="character" w:customStyle="1" w:styleId="afffa">
    <w:name w:val="签名 字符"/>
    <w:basedOn w:val="a4"/>
    <w:link w:val="afff9"/>
    <w:semiHidden/>
    <w:rsid w:val="00454211"/>
    <w:rPr>
      <w:kern w:val="2"/>
      <w:sz w:val="18"/>
    </w:rPr>
  </w:style>
  <w:style w:type="paragraph" w:styleId="afffb">
    <w:name w:val="Date"/>
    <w:basedOn w:val="a2"/>
    <w:next w:val="a2"/>
    <w:link w:val="afffc"/>
    <w:semiHidden/>
    <w:pPr>
      <w:ind w:leftChars="2500" w:left="100"/>
    </w:pPr>
  </w:style>
  <w:style w:type="character" w:customStyle="1" w:styleId="afffc">
    <w:name w:val="日期 字符"/>
    <w:basedOn w:val="a4"/>
    <w:link w:val="afffb"/>
    <w:semiHidden/>
    <w:rsid w:val="00454211"/>
    <w:rPr>
      <w:kern w:val="2"/>
      <w:sz w:val="18"/>
    </w:rPr>
  </w:style>
  <w:style w:type="paragraph" w:styleId="afffd">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2"/>
    <w:next w:val="a2"/>
    <w:autoRedefine/>
    <w:uiPriority w:val="2"/>
    <w:semiHidden/>
  </w:style>
  <w:style w:type="paragraph" w:styleId="29">
    <w:name w:val="index 2"/>
    <w:basedOn w:val="a2"/>
    <w:next w:val="a2"/>
    <w:autoRedefine/>
    <w:uiPriority w:val="2"/>
    <w:semiHidden/>
    <w:pPr>
      <w:ind w:leftChars="200" w:left="200"/>
    </w:pPr>
  </w:style>
  <w:style w:type="paragraph" w:styleId="36">
    <w:name w:val="index 3"/>
    <w:basedOn w:val="a2"/>
    <w:next w:val="a2"/>
    <w:autoRedefine/>
    <w:uiPriority w:val="2"/>
    <w:semiHidden/>
    <w:pPr>
      <w:ind w:leftChars="400" w:left="400"/>
    </w:pPr>
  </w:style>
  <w:style w:type="paragraph" w:styleId="46">
    <w:name w:val="index 4"/>
    <w:basedOn w:val="a2"/>
    <w:next w:val="a2"/>
    <w:autoRedefine/>
    <w:uiPriority w:val="2"/>
    <w:semiHidden/>
    <w:pPr>
      <w:ind w:leftChars="600" w:left="600"/>
    </w:pPr>
  </w:style>
  <w:style w:type="paragraph" w:styleId="56">
    <w:name w:val="index 5"/>
    <w:basedOn w:val="a2"/>
    <w:next w:val="a2"/>
    <w:autoRedefine/>
    <w:uiPriority w:val="2"/>
    <w:semiHidden/>
    <w:pPr>
      <w:ind w:leftChars="800" w:left="800"/>
    </w:pPr>
  </w:style>
  <w:style w:type="paragraph" w:styleId="62">
    <w:name w:val="index 6"/>
    <w:basedOn w:val="a2"/>
    <w:next w:val="a2"/>
    <w:autoRedefine/>
    <w:uiPriority w:val="2"/>
    <w:semiHidden/>
    <w:pPr>
      <w:ind w:leftChars="1000" w:left="1000"/>
    </w:pPr>
  </w:style>
  <w:style w:type="paragraph" w:styleId="72">
    <w:name w:val="index 7"/>
    <w:basedOn w:val="a2"/>
    <w:next w:val="a2"/>
    <w:autoRedefine/>
    <w:uiPriority w:val="2"/>
    <w:semiHidden/>
    <w:pPr>
      <w:ind w:leftChars="1200" w:left="1200"/>
    </w:pPr>
  </w:style>
  <w:style w:type="paragraph" w:styleId="82">
    <w:name w:val="index 8"/>
    <w:basedOn w:val="a2"/>
    <w:next w:val="a2"/>
    <w:autoRedefine/>
    <w:uiPriority w:val="2"/>
    <w:semiHidden/>
    <w:pPr>
      <w:ind w:leftChars="1400" w:left="1400"/>
    </w:pPr>
  </w:style>
  <w:style w:type="paragraph" w:styleId="92">
    <w:name w:val="index 9"/>
    <w:basedOn w:val="a2"/>
    <w:next w:val="a2"/>
    <w:autoRedefine/>
    <w:uiPriority w:val="2"/>
    <w:semiHidden/>
    <w:pPr>
      <w:ind w:leftChars="1600" w:left="1600"/>
    </w:pPr>
  </w:style>
  <w:style w:type="paragraph" w:styleId="afffe">
    <w:name w:val="index heading"/>
    <w:basedOn w:val="a2"/>
    <w:next w:val="17"/>
    <w:semiHidden/>
    <w:rPr>
      <w:rFonts w:ascii="Arial" w:hAnsi="Arial" w:cs="Arial"/>
      <w:b/>
      <w:bCs/>
    </w:rPr>
  </w:style>
  <w:style w:type="paragraph" w:styleId="affff">
    <w:name w:val="table of figures"/>
    <w:basedOn w:val="a2"/>
    <w:next w:val="a2"/>
    <w:semiHidden/>
    <w:pPr>
      <w:ind w:leftChars="200" w:left="200" w:hangingChars="200" w:hanging="200"/>
    </w:pPr>
  </w:style>
  <w:style w:type="paragraph" w:styleId="affff0">
    <w:name w:val="endnote text"/>
    <w:basedOn w:val="a2"/>
    <w:link w:val="affff1"/>
    <w:pPr>
      <w:snapToGrid w:val="0"/>
      <w:jc w:val="left"/>
    </w:pPr>
    <w:rPr>
      <w:lang w:val="x-none" w:eastAsia="x-none"/>
    </w:rPr>
  </w:style>
  <w:style w:type="character" w:customStyle="1" w:styleId="affff1">
    <w:name w:val="尾注文本 字符"/>
    <w:link w:val="affff0"/>
    <w:rsid w:val="006C7B24"/>
    <w:rPr>
      <w:kern w:val="2"/>
      <w:sz w:val="18"/>
    </w:rPr>
  </w:style>
  <w:style w:type="paragraph" w:styleId="affff2">
    <w:name w:val="Block Text"/>
    <w:basedOn w:val="a2"/>
    <w:semiHidden/>
    <w:pPr>
      <w:spacing w:after="120"/>
      <w:ind w:leftChars="700" w:left="1440" w:rightChars="700" w:right="1440"/>
    </w:pPr>
  </w:style>
  <w:style w:type="paragraph" w:styleId="affff3">
    <w:name w:val="Document Map"/>
    <w:basedOn w:val="a2"/>
    <w:link w:val="affff4"/>
    <w:semiHidden/>
    <w:pPr>
      <w:shd w:val="clear" w:color="auto" w:fill="000080"/>
    </w:pPr>
  </w:style>
  <w:style w:type="character" w:customStyle="1" w:styleId="affff4">
    <w:name w:val="文档结构图 字符"/>
    <w:basedOn w:val="a4"/>
    <w:link w:val="affff3"/>
    <w:semiHidden/>
    <w:rsid w:val="00454211"/>
    <w:rPr>
      <w:kern w:val="2"/>
      <w:sz w:val="18"/>
      <w:shd w:val="clear" w:color="auto" w:fill="000080"/>
    </w:rPr>
  </w:style>
  <w:style w:type="paragraph" w:styleId="affff5">
    <w:name w:val="Message Header"/>
    <w:basedOn w:val="a2"/>
    <w:link w:val="affff6"/>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affff6">
    <w:name w:val="信息标题 字符"/>
    <w:basedOn w:val="a4"/>
    <w:link w:val="affff5"/>
    <w:semiHidden/>
    <w:rsid w:val="00454211"/>
    <w:rPr>
      <w:rFonts w:ascii="Arial" w:hAnsi="Arial" w:cs="Arial"/>
      <w:kern w:val="2"/>
      <w:sz w:val="24"/>
      <w:szCs w:val="24"/>
      <w:shd w:val="pct20" w:color="auto" w:fill="auto"/>
    </w:rPr>
  </w:style>
  <w:style w:type="paragraph" w:styleId="affff7">
    <w:name w:val="table of authorities"/>
    <w:basedOn w:val="a2"/>
    <w:next w:val="a2"/>
    <w:semiHidden/>
    <w:pPr>
      <w:ind w:leftChars="200" w:left="420"/>
    </w:pPr>
  </w:style>
  <w:style w:type="paragraph" w:styleId="affff8">
    <w:name w:val="toa heading"/>
    <w:basedOn w:val="a2"/>
    <w:next w:val="a2"/>
    <w:semiHidden/>
    <w:pPr>
      <w:spacing w:before="120"/>
    </w:pPr>
    <w:rPr>
      <w:rFonts w:ascii="Arial" w:hAnsi="Arial" w:cs="Arial"/>
      <w:sz w:val="24"/>
      <w:szCs w:val="24"/>
    </w:rPr>
  </w:style>
  <w:style w:type="paragraph" w:customStyle="1" w:styleId="2a">
    <w:name w:val="正文首行缩进 2"/>
    <w:basedOn w:val="aff5"/>
    <w:link w:val="2Char"/>
    <w:semiHidden/>
    <w:pPr>
      <w:overflowPunct w:val="0"/>
      <w:spacing w:after="120"/>
      <w:ind w:leftChars="200" w:left="420" w:firstLine="420"/>
    </w:pPr>
    <w:rPr>
      <w:szCs w:val="20"/>
    </w:rPr>
  </w:style>
  <w:style w:type="character" w:customStyle="1" w:styleId="2Char">
    <w:name w:val="正文首行缩进 2 Char"/>
    <w:basedOn w:val="aff6"/>
    <w:link w:val="2a"/>
    <w:semiHidden/>
    <w:rsid w:val="00454211"/>
    <w:rPr>
      <w:kern w:val="2"/>
      <w:sz w:val="18"/>
      <w:szCs w:val="24"/>
    </w:rPr>
  </w:style>
  <w:style w:type="paragraph" w:styleId="affff9">
    <w:name w:val="Normal Indent"/>
    <w:aliases w:val="正文（首行缩进两字）,正文缩进 Char"/>
    <w:basedOn w:val="a2"/>
    <w:pPr>
      <w:ind w:firstLineChars="200" w:firstLine="420"/>
    </w:pPr>
  </w:style>
  <w:style w:type="paragraph" w:styleId="37">
    <w:name w:val="Body Text 3"/>
    <w:basedOn w:val="a2"/>
    <w:link w:val="38"/>
    <w:semiHidden/>
    <w:pPr>
      <w:spacing w:after="120"/>
    </w:pPr>
    <w:rPr>
      <w:sz w:val="16"/>
      <w:szCs w:val="16"/>
    </w:rPr>
  </w:style>
  <w:style w:type="character" w:customStyle="1" w:styleId="38">
    <w:name w:val="正文文本 3 字符"/>
    <w:basedOn w:val="a4"/>
    <w:link w:val="37"/>
    <w:semiHidden/>
    <w:rsid w:val="00454211"/>
    <w:rPr>
      <w:kern w:val="2"/>
      <w:sz w:val="16"/>
      <w:szCs w:val="16"/>
    </w:rPr>
  </w:style>
  <w:style w:type="paragraph" w:styleId="39">
    <w:name w:val="Body Text Indent 3"/>
    <w:basedOn w:val="a2"/>
    <w:link w:val="3a"/>
    <w:semiHidden/>
    <w:pPr>
      <w:spacing w:after="120"/>
      <w:ind w:leftChars="200" w:left="420"/>
    </w:pPr>
    <w:rPr>
      <w:sz w:val="16"/>
      <w:szCs w:val="16"/>
    </w:rPr>
  </w:style>
  <w:style w:type="character" w:customStyle="1" w:styleId="3a">
    <w:name w:val="正文文本缩进 3 字符"/>
    <w:basedOn w:val="a4"/>
    <w:link w:val="39"/>
    <w:semiHidden/>
    <w:rsid w:val="00454211"/>
    <w:rPr>
      <w:kern w:val="2"/>
      <w:sz w:val="16"/>
      <w:szCs w:val="16"/>
    </w:rPr>
  </w:style>
  <w:style w:type="paragraph" w:styleId="affffa">
    <w:name w:val="Note Heading"/>
    <w:basedOn w:val="a2"/>
    <w:next w:val="a2"/>
    <w:link w:val="affffb"/>
    <w:semiHidden/>
    <w:pPr>
      <w:jc w:val="center"/>
    </w:pPr>
  </w:style>
  <w:style w:type="character" w:customStyle="1" w:styleId="affffb">
    <w:name w:val="注释标题 字符"/>
    <w:basedOn w:val="a4"/>
    <w:link w:val="affffa"/>
    <w:semiHidden/>
    <w:rsid w:val="00454211"/>
    <w:rPr>
      <w:kern w:val="2"/>
      <w:sz w:val="18"/>
    </w:rPr>
  </w:style>
  <w:style w:type="paragraph" w:customStyle="1" w:styleId="Default">
    <w:name w:val="Default"/>
    <w:uiPriority w:val="6"/>
    <w:pPr>
      <w:widowControl w:val="0"/>
      <w:autoSpaceDE w:val="0"/>
      <w:autoSpaceDN w:val="0"/>
      <w:adjustRightInd w:val="0"/>
    </w:pPr>
    <w:rPr>
      <w:color w:val="000000"/>
      <w:sz w:val="24"/>
      <w:szCs w:val="24"/>
    </w:rPr>
  </w:style>
  <w:style w:type="paragraph" w:customStyle="1" w:styleId="Affiliation">
    <w:name w:val="Affiliation"/>
    <w:basedOn w:val="a2"/>
    <w:uiPriority w:val="6"/>
    <w:pPr>
      <w:widowControl/>
      <w:overflowPunct/>
      <w:jc w:val="center"/>
    </w:pPr>
    <w:rPr>
      <w:i/>
      <w:kern w:val="0"/>
      <w:sz w:val="24"/>
      <w:lang w:eastAsia="en-US"/>
    </w:rPr>
  </w:style>
  <w:style w:type="paragraph" w:customStyle="1" w:styleId="tablecolhead">
    <w:name w:val="table col head"/>
    <w:basedOn w:val="a2"/>
    <w:uiPriority w:val="6"/>
    <w:pPr>
      <w:widowControl/>
      <w:overflowPunct/>
      <w:jc w:val="center"/>
    </w:pPr>
    <w:rPr>
      <w:b/>
      <w:bCs/>
      <w:kern w:val="0"/>
      <w:sz w:val="16"/>
      <w:szCs w:val="16"/>
      <w:lang w:eastAsia="en-US"/>
    </w:rPr>
  </w:style>
  <w:style w:type="paragraph" w:customStyle="1" w:styleId="tablecolsubhead">
    <w:name w:val="table col subhead"/>
    <w:basedOn w:val="tablecolhead"/>
    <w:uiPriority w:val="6"/>
    <w:rPr>
      <w:i/>
      <w:iCs/>
      <w:sz w:val="15"/>
      <w:szCs w:val="15"/>
    </w:rPr>
  </w:style>
  <w:style w:type="paragraph" w:customStyle="1" w:styleId="tablecopy">
    <w:name w:val="table copy"/>
    <w:uiPriority w:val="6"/>
    <w:pPr>
      <w:jc w:val="both"/>
    </w:pPr>
    <w:rPr>
      <w:noProof/>
      <w:sz w:val="16"/>
      <w:szCs w:val="16"/>
      <w:lang w:eastAsia="en-US"/>
    </w:rPr>
  </w:style>
  <w:style w:type="character" w:customStyle="1" w:styleId="simjour">
    <w:name w:val="simjour"/>
    <w:basedOn w:val="a4"/>
    <w:uiPriority w:val="6"/>
  </w:style>
  <w:style w:type="paragraph" w:customStyle="1" w:styleId="references">
    <w:name w:val="references"/>
    <w:basedOn w:val="a2"/>
    <w:autoRedefine/>
    <w:uiPriority w:val="6"/>
    <w:pPr>
      <w:numPr>
        <w:numId w:val="14"/>
      </w:numPr>
      <w:overflowPunct/>
      <w:spacing w:line="324" w:lineRule="auto"/>
    </w:pPr>
    <w:rPr>
      <w:sz w:val="24"/>
      <w:szCs w:val="24"/>
    </w:rPr>
  </w:style>
  <w:style w:type="character" w:customStyle="1" w:styleId="z3988">
    <w:name w:val="z3988"/>
    <w:basedOn w:val="a4"/>
    <w:uiPriority w:val="3"/>
  </w:style>
  <w:style w:type="character" w:customStyle="1" w:styleId="year">
    <w:name w:val="year"/>
    <w:basedOn w:val="a4"/>
    <w:uiPriority w:val="6"/>
  </w:style>
  <w:style w:type="paragraph" w:customStyle="1" w:styleId="affffc">
    <w:name w:val="列出段落"/>
    <w:basedOn w:val="a2"/>
    <w:qFormat/>
    <w:pPr>
      <w:overflowPunct/>
      <w:ind w:firstLineChars="200" w:firstLine="420"/>
    </w:pPr>
    <w:rPr>
      <w:rFonts w:ascii="Calibri" w:hAnsi="Calibri"/>
      <w:sz w:val="21"/>
      <w:szCs w:val="22"/>
    </w:rPr>
  </w:style>
  <w:style w:type="character" w:customStyle="1" w:styleId="st1">
    <w:name w:val="st1"/>
    <w:basedOn w:val="a4"/>
    <w:uiPriority w:val="3"/>
    <w:rPr>
      <w:rFonts w:ascii="Times New Roman" w:hAnsi="Times New Roman" w:cs="Times New Roman"/>
    </w:rPr>
  </w:style>
  <w:style w:type="character" w:customStyle="1" w:styleId="Char0">
    <w:name w:val="页眉 Char"/>
    <w:basedOn w:val="a4"/>
    <w:rPr>
      <w:sz w:val="18"/>
      <w:szCs w:val="18"/>
    </w:rPr>
  </w:style>
  <w:style w:type="character" w:customStyle="1" w:styleId="Char1">
    <w:name w:val="页脚 Char"/>
    <w:basedOn w:val="a4"/>
    <w:rPr>
      <w:sz w:val="18"/>
      <w:szCs w:val="18"/>
    </w:rPr>
  </w:style>
  <w:style w:type="character" w:customStyle="1" w:styleId="Char2">
    <w:name w:val="批注框文本 Char"/>
    <w:basedOn w:val="a4"/>
    <w:semiHidden/>
    <w:rPr>
      <w:sz w:val="18"/>
      <w:szCs w:val="18"/>
    </w:rPr>
  </w:style>
  <w:style w:type="character" w:customStyle="1" w:styleId="1Char">
    <w:name w:val="标题 1 Char"/>
    <w:basedOn w:val="a4"/>
    <w:uiPriority w:val="99"/>
    <w:rPr>
      <w:b/>
      <w:bCs/>
      <w:kern w:val="44"/>
      <w:sz w:val="44"/>
      <w:szCs w:val="44"/>
    </w:rPr>
  </w:style>
  <w:style w:type="character" w:customStyle="1" w:styleId="2Char0">
    <w:name w:val="标题 2 Char"/>
    <w:basedOn w:val="a4"/>
    <w:uiPriority w:val="99"/>
    <w:rPr>
      <w:rFonts w:eastAsia="黑体" w:cs="Times New Roman"/>
      <w:kern w:val="0"/>
      <w:sz w:val="18"/>
      <w:szCs w:val="20"/>
    </w:rPr>
  </w:style>
  <w:style w:type="character" w:customStyle="1" w:styleId="Char3">
    <w:name w:val="正文文本 Char"/>
    <w:basedOn w:val="a4"/>
  </w:style>
  <w:style w:type="paragraph" w:styleId="affffd">
    <w:name w:val="Revision"/>
    <w:hidden/>
    <w:uiPriority w:val="99"/>
    <w:semiHidden/>
    <w:rPr>
      <w:kern w:val="2"/>
      <w:sz w:val="21"/>
      <w:szCs w:val="22"/>
    </w:rPr>
  </w:style>
  <w:style w:type="paragraph" w:customStyle="1" w:styleId="affffe">
    <w:name w:val="图题"/>
    <w:basedOn w:val="a2"/>
    <w:link w:val="Char4"/>
    <w:qFormat/>
    <w:rsid w:val="006C7B24"/>
    <w:pPr>
      <w:keepNext/>
      <w:overflowPunct/>
      <w:adjustRightInd w:val="0"/>
      <w:spacing w:line="0" w:lineRule="atLeast"/>
      <w:ind w:firstLineChars="200" w:firstLine="200"/>
      <w:jc w:val="center"/>
    </w:pPr>
    <w:rPr>
      <w:rFonts w:hAnsi="宋体"/>
      <w:szCs w:val="18"/>
      <w:lang w:val="x-none" w:eastAsia="x-none"/>
    </w:rPr>
  </w:style>
  <w:style w:type="character" w:customStyle="1" w:styleId="Char4">
    <w:name w:val="图题 Char"/>
    <w:link w:val="affffe"/>
    <w:rsid w:val="006C7B24"/>
    <w:rPr>
      <w:rFonts w:hAnsi="宋体"/>
      <w:kern w:val="2"/>
      <w:sz w:val="18"/>
      <w:szCs w:val="18"/>
    </w:rPr>
  </w:style>
  <w:style w:type="paragraph" w:customStyle="1" w:styleId="EndNoteBibliographyTitle">
    <w:name w:val="EndNote Bibliography Title"/>
    <w:basedOn w:val="a2"/>
    <w:link w:val="EndNoteBibliographyTitleChar"/>
    <w:rsid w:val="006C7B24"/>
    <w:pPr>
      <w:overflowPunct/>
      <w:ind w:firstLineChars="200" w:firstLine="200"/>
      <w:jc w:val="center"/>
    </w:pPr>
    <w:rPr>
      <w:rFonts w:ascii="Calibri" w:hAnsi="Calibri"/>
      <w:noProof/>
      <w:sz w:val="20"/>
      <w:szCs w:val="22"/>
      <w:lang w:val="x-none" w:eastAsia="x-none"/>
    </w:rPr>
  </w:style>
  <w:style w:type="character" w:customStyle="1" w:styleId="EndNoteBibliographyTitleChar">
    <w:name w:val="EndNote Bibliography Title Char"/>
    <w:link w:val="EndNoteBibliographyTitle"/>
    <w:rsid w:val="006C7B24"/>
    <w:rPr>
      <w:rFonts w:ascii="Calibri" w:hAnsi="Calibri" w:cs="Calibri"/>
      <w:noProof/>
      <w:kern w:val="2"/>
      <w:szCs w:val="22"/>
    </w:rPr>
  </w:style>
  <w:style w:type="paragraph" w:customStyle="1" w:styleId="EndNoteBibliography">
    <w:name w:val="EndNote Bibliography"/>
    <w:basedOn w:val="a2"/>
    <w:link w:val="EndNoteBibliographyChar"/>
    <w:rsid w:val="006C7B24"/>
    <w:pPr>
      <w:overflowPunct/>
      <w:ind w:firstLineChars="200" w:firstLine="200"/>
    </w:pPr>
    <w:rPr>
      <w:rFonts w:ascii="Calibri" w:hAnsi="Calibri"/>
      <w:noProof/>
      <w:sz w:val="20"/>
      <w:szCs w:val="22"/>
      <w:lang w:val="x-none" w:eastAsia="x-none"/>
    </w:rPr>
  </w:style>
  <w:style w:type="character" w:customStyle="1" w:styleId="EndNoteBibliographyChar">
    <w:name w:val="EndNote Bibliography Char"/>
    <w:link w:val="EndNoteBibliography"/>
    <w:rsid w:val="006C7B24"/>
    <w:rPr>
      <w:rFonts w:ascii="Calibri" w:hAnsi="Calibri" w:cs="Calibri"/>
      <w:noProof/>
      <w:kern w:val="2"/>
      <w:szCs w:val="22"/>
    </w:rPr>
  </w:style>
  <w:style w:type="paragraph" w:customStyle="1" w:styleId="18">
    <w:name w:val="1级标题"/>
    <w:basedOn w:val="a2"/>
    <w:link w:val="1Char0"/>
    <w:qFormat/>
    <w:rsid w:val="006C7B24"/>
    <w:pPr>
      <w:overflowPunct/>
      <w:spacing w:before="160" w:after="160"/>
      <w:outlineLvl w:val="0"/>
    </w:pPr>
    <w:rPr>
      <w:rFonts w:eastAsia="黑体"/>
      <w:sz w:val="21"/>
      <w:szCs w:val="21"/>
      <w:lang w:val="x-none" w:eastAsia="x-none"/>
    </w:rPr>
  </w:style>
  <w:style w:type="character" w:customStyle="1" w:styleId="1Char0">
    <w:name w:val="1级标题 Char"/>
    <w:link w:val="18"/>
    <w:rsid w:val="006C7B24"/>
    <w:rPr>
      <w:rFonts w:eastAsia="黑体"/>
      <w:kern w:val="2"/>
      <w:sz w:val="21"/>
      <w:szCs w:val="21"/>
    </w:rPr>
  </w:style>
  <w:style w:type="paragraph" w:customStyle="1" w:styleId="2b">
    <w:name w:val="2级标题"/>
    <w:basedOn w:val="a2"/>
    <w:link w:val="2Char1"/>
    <w:qFormat/>
    <w:rsid w:val="006C7B24"/>
    <w:pPr>
      <w:widowControl/>
      <w:overflowPunct/>
      <w:spacing w:beforeLines="25" w:before="25" w:afterLines="25" w:after="25"/>
      <w:jc w:val="left"/>
      <w:outlineLvl w:val="1"/>
    </w:pPr>
    <w:rPr>
      <w:rFonts w:eastAsia="黑体"/>
      <w:szCs w:val="18"/>
      <w:lang w:val="x-none" w:eastAsia="x-none"/>
    </w:rPr>
  </w:style>
  <w:style w:type="character" w:customStyle="1" w:styleId="2Char1">
    <w:name w:val="2级标题 Char"/>
    <w:link w:val="2b"/>
    <w:rsid w:val="006C7B24"/>
    <w:rPr>
      <w:rFonts w:eastAsia="黑体"/>
      <w:kern w:val="2"/>
      <w:sz w:val="18"/>
      <w:szCs w:val="18"/>
    </w:rPr>
  </w:style>
  <w:style w:type="paragraph" w:customStyle="1" w:styleId="3b">
    <w:name w:val="3级标题"/>
    <w:basedOn w:val="a2"/>
    <w:link w:val="3Char"/>
    <w:rsid w:val="006C7B24"/>
    <w:pPr>
      <w:keepNext/>
      <w:keepLines/>
      <w:numPr>
        <w:ilvl w:val="2"/>
      </w:numPr>
      <w:tabs>
        <w:tab w:val="left" w:pos="561"/>
        <w:tab w:val="num" w:pos="720"/>
      </w:tabs>
      <w:jc w:val="left"/>
      <w:outlineLvl w:val="2"/>
    </w:pPr>
    <w:rPr>
      <w:lang w:val="x-none" w:eastAsia="x-none"/>
    </w:rPr>
  </w:style>
  <w:style w:type="character" w:customStyle="1" w:styleId="3Char">
    <w:name w:val="3级标题 Char"/>
    <w:link w:val="3b"/>
    <w:rsid w:val="006C7B24"/>
    <w:rPr>
      <w:kern w:val="2"/>
      <w:sz w:val="18"/>
    </w:rPr>
  </w:style>
  <w:style w:type="character" w:customStyle="1" w:styleId="afffff">
    <w:name w:val="批注主题 字符"/>
    <w:basedOn w:val="aff1"/>
    <w:link w:val="afffff0"/>
    <w:rsid w:val="006C7B24"/>
    <w:rPr>
      <w:b/>
      <w:bCs/>
      <w:kern w:val="2"/>
      <w:sz w:val="18"/>
      <w:szCs w:val="22"/>
    </w:rPr>
  </w:style>
  <w:style w:type="paragraph" w:styleId="afffff0">
    <w:name w:val="annotation subject"/>
    <w:basedOn w:val="aff0"/>
    <w:next w:val="aff0"/>
    <w:link w:val="afffff"/>
    <w:unhideWhenUsed/>
    <w:rsid w:val="006C7B24"/>
    <w:pPr>
      <w:ind w:firstLineChars="200" w:firstLine="200"/>
    </w:pPr>
    <w:rPr>
      <w:b/>
      <w:bCs/>
      <w:sz w:val="18"/>
      <w:szCs w:val="22"/>
    </w:rPr>
  </w:style>
  <w:style w:type="paragraph" w:customStyle="1" w:styleId="p0">
    <w:name w:val="p0"/>
    <w:basedOn w:val="a2"/>
    <w:rsid w:val="008D0661"/>
    <w:pPr>
      <w:widowControl/>
      <w:overflowPunct/>
      <w:ind w:firstLineChars="200" w:firstLine="200"/>
      <w:jc w:val="left"/>
    </w:pPr>
    <w:rPr>
      <w:rFonts w:cs="Calibri"/>
      <w:kern w:val="0"/>
      <w:szCs w:val="21"/>
    </w:rPr>
  </w:style>
  <w:style w:type="paragraph" w:customStyle="1" w:styleId="19">
    <w:name w:val="日期1"/>
    <w:basedOn w:val="DepartCorrespond"/>
    <w:next w:val="Information"/>
    <w:uiPriority w:val="3"/>
    <w:rsid w:val="008A6136"/>
    <w:pPr>
      <w:spacing w:after="240"/>
    </w:pPr>
    <w:rPr>
      <w:sz w:val="18"/>
    </w:rPr>
  </w:style>
  <w:style w:type="paragraph" w:customStyle="1" w:styleId="1a">
    <w:name w:val="标题1"/>
    <w:basedOn w:val="a2"/>
    <w:next w:val="Name"/>
    <w:uiPriority w:val="3"/>
    <w:rsid w:val="008A6136"/>
    <w:pPr>
      <w:keepNext/>
      <w:keepLines/>
      <w:snapToGrid w:val="0"/>
      <w:spacing w:before="240" w:after="100"/>
      <w:outlineLvl w:val="0"/>
    </w:pPr>
    <w:rPr>
      <w:rFonts w:eastAsia="黑体"/>
      <w:b/>
      <w:sz w:val="24"/>
    </w:rPr>
  </w:style>
  <w:style w:type="paragraph" w:customStyle="1" w:styleId="2c">
    <w:name w:val="日期2"/>
    <w:basedOn w:val="DepartCorrespond"/>
    <w:next w:val="Information"/>
    <w:uiPriority w:val="3"/>
    <w:rsid w:val="008A6136"/>
    <w:pPr>
      <w:spacing w:after="240"/>
    </w:pPr>
    <w:rPr>
      <w:sz w:val="18"/>
    </w:rPr>
  </w:style>
  <w:style w:type="paragraph" w:customStyle="1" w:styleId="2d">
    <w:name w:val="标题2"/>
    <w:basedOn w:val="a2"/>
    <w:next w:val="Name"/>
    <w:uiPriority w:val="3"/>
    <w:rsid w:val="008A6136"/>
    <w:pPr>
      <w:keepNext/>
      <w:keepLines/>
      <w:snapToGrid w:val="0"/>
      <w:spacing w:before="240" w:after="100"/>
      <w:outlineLvl w:val="0"/>
    </w:pPr>
    <w:rPr>
      <w:rFonts w:eastAsia="黑体"/>
      <w:b/>
      <w:sz w:val="24"/>
    </w:rPr>
  </w:style>
  <w:style w:type="paragraph" w:customStyle="1" w:styleId="a1">
    <w:name w:val="参考文献"/>
    <w:basedOn w:val="a2"/>
    <w:rsid w:val="008A6136"/>
    <w:pPr>
      <w:numPr>
        <w:ilvl w:val="1"/>
        <w:numId w:val="15"/>
      </w:numPr>
      <w:overflowPunct/>
      <w:snapToGrid w:val="0"/>
      <w:spacing w:line="295" w:lineRule="auto"/>
    </w:pPr>
    <w:rPr>
      <w:rFonts w:eastAsia="方正书宋简体"/>
      <w:snapToGrid w:val="0"/>
      <w:color w:val="000000"/>
      <w:spacing w:val="2"/>
      <w:szCs w:val="18"/>
    </w:rPr>
  </w:style>
  <w:style w:type="paragraph" w:customStyle="1" w:styleId="reference0">
    <w:name w:val="reference"/>
    <w:basedOn w:val="a2"/>
    <w:rsid w:val="008A6136"/>
    <w:pPr>
      <w:widowControl/>
      <w:overflowPunct/>
      <w:ind w:left="227" w:hanging="227"/>
    </w:pPr>
    <w:rPr>
      <w:rFonts w:ascii="Times" w:eastAsia="Malgun Gothic" w:hAnsi="Times"/>
      <w:kern w:val="0"/>
      <w:lang w:eastAsia="de-DE"/>
    </w:rPr>
  </w:style>
  <w:style w:type="paragraph" w:customStyle="1" w:styleId="afffff1">
    <w:rsid w:val="00EA47A6"/>
    <w:pPr>
      <w:widowControl w:val="0"/>
      <w:overflowPunct w:val="0"/>
      <w:jc w:val="both"/>
    </w:pPr>
    <w:rPr>
      <w:kern w:val="2"/>
      <w:sz w:val="18"/>
    </w:rPr>
  </w:style>
  <w:style w:type="character" w:styleId="afffff2">
    <w:name w:val="Placeholder Text"/>
    <w:uiPriority w:val="99"/>
    <w:semiHidden/>
    <w:rsid w:val="00EA47A6"/>
    <w:rPr>
      <w:color w:val="808080"/>
    </w:rPr>
  </w:style>
  <w:style w:type="character" w:customStyle="1" w:styleId="Char5">
    <w:name w:val="文档结构图 Char"/>
    <w:semiHidden/>
    <w:rsid w:val="00EA47A6"/>
    <w:rPr>
      <w:rFonts w:ascii="宋体"/>
      <w:kern w:val="2"/>
      <w:sz w:val="18"/>
      <w:szCs w:val="18"/>
    </w:rPr>
  </w:style>
  <w:style w:type="table" w:styleId="afffff3">
    <w:name w:val="Table Grid"/>
    <w:basedOn w:val="a5"/>
    <w:rsid w:val="00EA4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Char0">
    <w:name w:val="Char2 Char"/>
    <w:uiPriority w:val="6"/>
    <w:rsid w:val="00454211"/>
    <w:rPr>
      <w:rFonts w:eastAsia="宋体"/>
      <w:kern w:val="2"/>
      <w:sz w:val="24"/>
      <w:szCs w:val="24"/>
      <w:lang w:val="en-US" w:eastAsia="zh-CN" w:bidi="ar-SA"/>
    </w:rPr>
  </w:style>
  <w:style w:type="character" w:customStyle="1" w:styleId="MTEquationSection">
    <w:name w:val="MTEquationSection"/>
    <w:rsid w:val="00454211"/>
    <w:rPr>
      <w:vanish/>
      <w:color w:val="FF0000"/>
      <w:sz w:val="15"/>
    </w:rPr>
  </w:style>
  <w:style w:type="character" w:styleId="afffff4">
    <w:name w:val="annotation reference"/>
    <w:uiPriority w:val="99"/>
    <w:unhideWhenUsed/>
    <w:rsid w:val="00454211"/>
    <w:rPr>
      <w:sz w:val="21"/>
      <w:szCs w:val="21"/>
    </w:rPr>
  </w:style>
  <w:style w:type="table" w:customStyle="1" w:styleId="410">
    <w:name w:val="无格式表格 41"/>
    <w:basedOn w:val="a5"/>
    <w:uiPriority w:val="44"/>
    <w:rsid w:val="00454211"/>
    <w:rPr>
      <w:rFonts w:ascii="Calibri" w:hAnsi="Calibri"/>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Char6">
    <w:name w:val="批注文字 Char"/>
    <w:basedOn w:val="a4"/>
    <w:uiPriority w:val="99"/>
    <w:semiHidden/>
    <w:rsid w:val="003603B1"/>
  </w:style>
  <w:style w:type="paragraph" w:styleId="afffff5">
    <w:name w:val="List Paragraph"/>
    <w:basedOn w:val="a2"/>
    <w:qFormat/>
    <w:rsid w:val="00F013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46806">
      <w:bodyDiv w:val="1"/>
      <w:marLeft w:val="0"/>
      <w:marRight w:val="0"/>
      <w:marTop w:val="0"/>
      <w:marBottom w:val="0"/>
      <w:divBdr>
        <w:top w:val="none" w:sz="0" w:space="0" w:color="auto"/>
        <w:left w:val="none" w:sz="0" w:space="0" w:color="auto"/>
        <w:bottom w:val="none" w:sz="0" w:space="0" w:color="auto"/>
        <w:right w:val="none" w:sz="0" w:space="0" w:color="auto"/>
      </w:divBdr>
      <w:divsChild>
        <w:div w:id="1957327403">
          <w:marLeft w:val="0"/>
          <w:marRight w:val="0"/>
          <w:marTop w:val="0"/>
          <w:marBottom w:val="0"/>
          <w:divBdr>
            <w:top w:val="none" w:sz="0" w:space="0" w:color="auto"/>
            <w:left w:val="none" w:sz="0" w:space="0" w:color="auto"/>
            <w:bottom w:val="none" w:sz="0" w:space="0" w:color="auto"/>
            <w:right w:val="none" w:sz="0" w:space="0" w:color="auto"/>
          </w:divBdr>
        </w:div>
        <w:div w:id="2035959146">
          <w:marLeft w:val="0"/>
          <w:marRight w:val="0"/>
          <w:marTop w:val="0"/>
          <w:marBottom w:val="0"/>
          <w:divBdr>
            <w:top w:val="none" w:sz="0" w:space="0" w:color="auto"/>
            <w:left w:val="none" w:sz="0" w:space="0" w:color="auto"/>
            <w:bottom w:val="none" w:sz="0" w:space="0" w:color="auto"/>
            <w:right w:val="none" w:sz="0" w:space="0" w:color="auto"/>
          </w:divBdr>
        </w:div>
      </w:divsChild>
    </w:div>
    <w:div w:id="946036045">
      <w:bodyDiv w:val="1"/>
      <w:marLeft w:val="0"/>
      <w:marRight w:val="0"/>
      <w:marTop w:val="0"/>
      <w:marBottom w:val="0"/>
      <w:divBdr>
        <w:top w:val="none" w:sz="0" w:space="0" w:color="auto"/>
        <w:left w:val="none" w:sz="0" w:space="0" w:color="auto"/>
        <w:bottom w:val="none" w:sz="0" w:space="0" w:color="auto"/>
        <w:right w:val="none" w:sz="0" w:space="0" w:color="auto"/>
      </w:divBdr>
      <w:divsChild>
        <w:div w:id="433743961">
          <w:marLeft w:val="0"/>
          <w:marRight w:val="0"/>
          <w:marTop w:val="0"/>
          <w:marBottom w:val="0"/>
          <w:divBdr>
            <w:top w:val="none" w:sz="0" w:space="0" w:color="auto"/>
            <w:left w:val="none" w:sz="0" w:space="0" w:color="auto"/>
            <w:bottom w:val="none" w:sz="0" w:space="0" w:color="auto"/>
            <w:right w:val="none" w:sz="0" w:space="0" w:color="auto"/>
          </w:divBdr>
        </w:div>
        <w:div w:id="1333948727">
          <w:marLeft w:val="0"/>
          <w:marRight w:val="0"/>
          <w:marTop w:val="0"/>
          <w:marBottom w:val="0"/>
          <w:divBdr>
            <w:top w:val="none" w:sz="0" w:space="0" w:color="auto"/>
            <w:left w:val="none" w:sz="0" w:space="0" w:color="auto"/>
            <w:bottom w:val="none" w:sz="0" w:space="0" w:color="auto"/>
            <w:right w:val="none" w:sz="0" w:space="0" w:color="auto"/>
          </w:divBdr>
        </w:div>
        <w:div w:id="1384256716">
          <w:marLeft w:val="0"/>
          <w:marRight w:val="0"/>
          <w:marTop w:val="0"/>
          <w:marBottom w:val="0"/>
          <w:divBdr>
            <w:top w:val="none" w:sz="0" w:space="0" w:color="auto"/>
            <w:left w:val="none" w:sz="0" w:space="0" w:color="auto"/>
            <w:bottom w:val="none" w:sz="0" w:space="0" w:color="auto"/>
            <w:right w:val="none" w:sz="0" w:space="0" w:color="auto"/>
          </w:divBdr>
        </w:div>
        <w:div w:id="1475489670">
          <w:marLeft w:val="0"/>
          <w:marRight w:val="0"/>
          <w:marTop w:val="0"/>
          <w:marBottom w:val="0"/>
          <w:divBdr>
            <w:top w:val="none" w:sz="0" w:space="0" w:color="auto"/>
            <w:left w:val="none" w:sz="0" w:space="0" w:color="auto"/>
            <w:bottom w:val="none" w:sz="0" w:space="0" w:color="auto"/>
            <w:right w:val="none" w:sz="0" w:space="0" w:color="auto"/>
          </w:divBdr>
        </w:div>
        <w:div w:id="1672021401">
          <w:marLeft w:val="0"/>
          <w:marRight w:val="0"/>
          <w:marTop w:val="0"/>
          <w:marBottom w:val="0"/>
          <w:divBdr>
            <w:top w:val="none" w:sz="0" w:space="0" w:color="auto"/>
            <w:left w:val="none" w:sz="0" w:space="0" w:color="auto"/>
            <w:bottom w:val="none" w:sz="0" w:space="0" w:color="auto"/>
            <w:right w:val="none" w:sz="0" w:space="0" w:color="auto"/>
          </w:divBdr>
        </w:div>
        <w:div w:id="1927570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中文模板（2003）.dot</Template>
  <TotalTime>202</TotalTime>
  <Pages>5</Pages>
  <Words>975</Words>
  <Characters>5558</Characters>
  <Application>Microsoft Office Word</Application>
  <DocSecurity>0</DocSecurity>
  <Lines>46</Lines>
  <Paragraphs>13</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cp:lastModifiedBy>鲍观明</cp:lastModifiedBy>
  <cp:revision>1616</cp:revision>
  <cp:lastPrinted>2021-04-16T12:10:00Z</cp:lastPrinted>
  <dcterms:created xsi:type="dcterms:W3CDTF">2023-06-13T16:13:00Z</dcterms:created>
  <dcterms:modified xsi:type="dcterms:W3CDTF">2023-06-13T19:53:00Z</dcterms:modified>
</cp:coreProperties>
</file>